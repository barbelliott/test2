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B02CCC" w14:textId="77777777" w:rsidR="00905732" w:rsidRDefault="00905732" w:rsidP="00905732">
      <w:pPr>
        <w:pStyle w:val="Title"/>
      </w:pPr>
      <w:r>
        <w:t>DCA BMS Browser Access Guide</w:t>
      </w:r>
    </w:p>
    <w:p w14:paraId="18302039" w14:textId="77777777" w:rsidR="0001228D" w:rsidRDefault="0001228D" w:rsidP="0001228D">
      <w:pPr>
        <w:pStyle w:val="Heading1"/>
      </w:pPr>
      <w:bookmarkStart w:id="0" w:name="_GoBack"/>
      <w:bookmarkEnd w:id="0"/>
      <w:r>
        <w:t>References</w:t>
      </w:r>
    </w:p>
    <w:p w14:paraId="0950FBEF" w14:textId="77777777" w:rsidR="0001228D" w:rsidRPr="00C3246A" w:rsidRDefault="0001228D" w:rsidP="0001228D">
      <w:pPr>
        <w:pStyle w:val="Heading2"/>
        <w:numPr>
          <w:ilvl w:val="0"/>
          <w:numId w:val="20"/>
        </w:numPr>
        <w:spacing w:before="200" w:line="276" w:lineRule="auto"/>
      </w:pPr>
      <w:r w:rsidRPr="00C3246A">
        <w:t>Authorization</w:t>
      </w:r>
    </w:p>
    <w:p w14:paraId="02DDAF68" w14:textId="77777777" w:rsidR="0001228D" w:rsidRPr="00C3246A" w:rsidRDefault="0001228D" w:rsidP="0001228D">
      <w:pPr>
        <w:pStyle w:val="Heading2"/>
        <w:numPr>
          <w:ilvl w:val="0"/>
          <w:numId w:val="20"/>
        </w:numPr>
        <w:spacing w:before="200" w:line="276" w:lineRule="auto"/>
      </w:pPr>
      <w:r w:rsidRPr="00C3246A">
        <w:t>Training/Certification</w:t>
      </w:r>
    </w:p>
    <w:p w14:paraId="0D9EE95F" w14:textId="77777777" w:rsidR="0001228D" w:rsidRPr="00E6518B" w:rsidRDefault="0001228D" w:rsidP="0001228D">
      <w:pPr>
        <w:pStyle w:val="Heading2"/>
        <w:numPr>
          <w:ilvl w:val="0"/>
          <w:numId w:val="20"/>
        </w:numPr>
        <w:spacing w:before="200" w:line="276" w:lineRule="auto"/>
      </w:pPr>
      <w:r w:rsidRPr="00C3246A">
        <w:t>Equipment</w:t>
      </w:r>
      <w:r>
        <w:t>/Information</w:t>
      </w:r>
    </w:p>
    <w:p w14:paraId="246BAB05" w14:textId="77777777" w:rsidR="0001228D" w:rsidRPr="00E6518B" w:rsidRDefault="0001228D" w:rsidP="0001228D">
      <w:pPr>
        <w:pStyle w:val="Heading2"/>
        <w:numPr>
          <w:ilvl w:val="0"/>
          <w:numId w:val="21"/>
        </w:numPr>
        <w:spacing w:before="200" w:line="276" w:lineRule="auto"/>
      </w:pPr>
      <w:r w:rsidRPr="00E6518B">
        <w:t>Policies</w:t>
      </w:r>
    </w:p>
    <w:p w14:paraId="518CB090" w14:textId="77777777" w:rsidR="0001228D" w:rsidRPr="00E6518B" w:rsidRDefault="0001228D" w:rsidP="0001228D">
      <w:pPr>
        <w:pStyle w:val="Heading2"/>
        <w:numPr>
          <w:ilvl w:val="0"/>
          <w:numId w:val="21"/>
        </w:numPr>
        <w:spacing w:before="200" w:line="276" w:lineRule="auto"/>
      </w:pPr>
      <w:r w:rsidRPr="00E6518B">
        <w:t>Related Procedures</w:t>
      </w:r>
    </w:p>
    <w:p w14:paraId="1D5E64AC" w14:textId="77777777" w:rsidR="0001228D" w:rsidRDefault="0001228D" w:rsidP="0001228D">
      <w:pPr>
        <w:pStyle w:val="Heading1"/>
      </w:pPr>
      <w:r>
        <w:t>Security Considerations</w:t>
      </w:r>
    </w:p>
    <w:p w14:paraId="4B6DFFC3" w14:textId="77777777" w:rsidR="00905732" w:rsidRDefault="00905732" w:rsidP="00905732"/>
    <w:p w14:paraId="55F9BE12" w14:textId="18CFB06B" w:rsidR="00905732" w:rsidRPr="00905732" w:rsidRDefault="00905732" w:rsidP="00905732">
      <w:pPr>
        <w:pStyle w:val="Heading1"/>
      </w:pPr>
      <w:r>
        <w:t>Procedures</w:t>
      </w:r>
    </w:p>
    <w:p w14:paraId="4948E497" w14:textId="77777777" w:rsidR="0001228D" w:rsidRPr="00C3246A" w:rsidRDefault="0001228D" w:rsidP="0001228D"/>
    <w:p w14:paraId="73600809" w14:textId="77777777" w:rsidR="009F582C" w:rsidRDefault="009F582C" w:rsidP="009F582C">
      <w:pPr>
        <w:pStyle w:val="Quote"/>
      </w:pPr>
      <w:r>
        <w:t>Please note, screen captures are representative and may not be specific to this project.</w:t>
      </w:r>
    </w:p>
    <w:p w14:paraId="46214059" w14:textId="77777777" w:rsidR="009F582C" w:rsidRDefault="009F582C" w:rsidP="009F582C">
      <w:pPr>
        <w:pStyle w:val="ListParagraph"/>
        <w:numPr>
          <w:ilvl w:val="0"/>
          <w:numId w:val="22"/>
        </w:numPr>
      </w:pPr>
      <w:r>
        <w:t xml:space="preserve">Internet Browser:  The Schneider Electric </w:t>
      </w:r>
      <w:proofErr w:type="spellStart"/>
      <w:r>
        <w:t>Struxureware</w:t>
      </w:r>
      <w:proofErr w:type="spellEnd"/>
      <w:r>
        <w:t xml:space="preserve"> BMS can use any internet browser however the use of Microsoft Internet Explorer is recommended and setup below is based on this browser.</w:t>
      </w:r>
    </w:p>
    <w:p w14:paraId="04AE7293" w14:textId="77777777" w:rsidR="009F582C" w:rsidRDefault="009F582C" w:rsidP="009F582C">
      <w:pPr>
        <w:pStyle w:val="ListParagraph"/>
        <w:numPr>
          <w:ilvl w:val="0"/>
          <w:numId w:val="22"/>
        </w:numPr>
      </w:pPr>
      <w:r>
        <w:t>Accessing the BMS</w:t>
      </w:r>
    </w:p>
    <w:p w14:paraId="336E1585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Type in the BMS server IP address including the port “:8080” at the end.</w:t>
      </w:r>
    </w:p>
    <w:p w14:paraId="213C57ED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Example: http://192.168.0.0:8080 (this is not the actual address)</w:t>
      </w:r>
    </w:p>
    <w:p w14:paraId="2305D2F3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 xml:space="preserve">A </w:t>
      </w:r>
      <w:proofErr w:type="spellStart"/>
      <w:r>
        <w:t>Struxureware</w:t>
      </w:r>
      <w:proofErr w:type="spellEnd"/>
      <w:r>
        <w:t xml:space="preserve"> login window will appear.</w:t>
      </w:r>
    </w:p>
    <w:p w14:paraId="317A826E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lastRenderedPageBreak/>
        <w:t>Type in your username, password, and no domain (leave blank).</w:t>
      </w:r>
    </w:p>
    <w:p w14:paraId="43EA7ABF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The first time you login, leave your password blank, you will be forced to change it.</w:t>
      </w:r>
    </w:p>
    <w:p w14:paraId="1573C17D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Type in current, with is empty.</w:t>
      </w:r>
    </w:p>
    <w:p w14:paraId="14D2928F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Type in new twice.</w:t>
      </w:r>
    </w:p>
    <w:p w14:paraId="6D4D29A0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Click OK in the lower right, it can be hard to see.</w:t>
      </w:r>
    </w:p>
    <w:p w14:paraId="4442C960" w14:textId="77777777" w:rsidR="009F582C" w:rsidRDefault="009F582C" w:rsidP="009F582C">
      <w:pPr>
        <w:pStyle w:val="ListParagraph"/>
        <w:numPr>
          <w:ilvl w:val="0"/>
          <w:numId w:val="22"/>
        </w:numPr>
      </w:pPr>
      <w:r>
        <w:t xml:space="preserve">Java:  The BMS requires installation of a Java for the browser to function.  </w:t>
      </w:r>
    </w:p>
    <w:p w14:paraId="5134313B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This will occur automatically when you type in the server IP address to access the EPMS.  You will receive security warnings.  You will have to type in a Windows admin user level user name and password for the local computer to allow the installation of the Cab file to proceed.</w:t>
      </w:r>
    </w:p>
    <w:p w14:paraId="5A51779A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To verify that Java Runtime Environment is installed is installed</w:t>
      </w:r>
    </w:p>
    <w:p w14:paraId="0266409E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Open the Windows Control Panel</w:t>
      </w:r>
    </w:p>
    <w:p w14:paraId="27C98F91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Open Program and Features</w:t>
      </w:r>
    </w:p>
    <w:p w14:paraId="7A9580EC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Look for a program called Java (JRE), any version 7.55 or newer should work.</w:t>
      </w:r>
    </w:p>
    <w:p w14:paraId="547FC702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Java configuration</w:t>
      </w:r>
    </w:p>
    <w:p w14:paraId="45027982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Navigate to the Java Control Panel by either choosing the utility in the Windows Start menu or by first going to the Windows Control Panel or choosing the utility there.</w:t>
      </w:r>
    </w:p>
    <w:p w14:paraId="0AFC4BA5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In the Java Control Panel, choose the Security tab.</w:t>
      </w:r>
    </w:p>
    <w:p w14:paraId="0BEE9D23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Check or verify there is a check mark in the box next to, “Enable Java content in the browser”.</w:t>
      </w:r>
    </w:p>
    <w:p w14:paraId="5C0EF0ED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In the same window, click the “Edit site list…” button.  A new, additional window will open.</w:t>
      </w:r>
    </w:p>
    <w:p w14:paraId="443D8A31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 xml:space="preserve">Click the Add button and type in the IP address starting with </w:t>
      </w:r>
      <w:hyperlink w:history="1">
        <w:r w:rsidRPr="00F71A2E">
          <w:rPr>
            <w:rStyle w:val="Hyperlink"/>
          </w:rPr>
          <w:t>http://</w:t>
        </w:r>
      </w:hyperlink>
      <w:r>
        <w:t xml:space="preserve"> into the blank line.</w:t>
      </w:r>
    </w:p>
    <w:p w14:paraId="07EB4854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Click Add to type in an additional address or OK when finished adding addresses.</w:t>
      </w:r>
    </w:p>
    <w:p w14:paraId="68427FC7" w14:textId="77777777" w:rsidR="009F582C" w:rsidRDefault="009F582C" w:rsidP="009F582C">
      <w:pPr>
        <w:pStyle w:val="ListParagraph"/>
        <w:numPr>
          <w:ilvl w:val="2"/>
          <w:numId w:val="22"/>
        </w:numPr>
      </w:pPr>
      <w:r>
        <w:t>In the warning window that pops up, click Continue.</w:t>
      </w:r>
    </w:p>
    <w:p w14:paraId="5A2CD726" w14:textId="77777777" w:rsidR="009F582C" w:rsidRDefault="009F582C" w:rsidP="009F582C">
      <w:pPr>
        <w:pStyle w:val="ListParagraph"/>
        <w:numPr>
          <w:ilvl w:val="0"/>
          <w:numId w:val="22"/>
        </w:numPr>
      </w:pPr>
      <w:r>
        <w:t>Trusted Sites:  To allow Java and ActiveX to load in the browser the BMS “site” must be made a Trusted Site within Microsoft Internet Explorer.</w:t>
      </w:r>
    </w:p>
    <w:p w14:paraId="0546AF30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From within Internet Explorer click on the gear below the red X in the upper right corner.</w:t>
      </w:r>
    </w:p>
    <w:p w14:paraId="03BB8AE0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Choose Internet Option, likely the second from the bottom choice.</w:t>
      </w:r>
    </w:p>
    <w:p w14:paraId="4CCB5CF6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A new window with multiple tabs across the top will open, choose the Security tab.</w:t>
      </w:r>
    </w:p>
    <w:p w14:paraId="30BA1BF0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Choose (click once) on the Trusted Sites (green check mark image) option.</w:t>
      </w:r>
    </w:p>
    <w:p w14:paraId="6ECEA678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Click on the Sites button.</w:t>
      </w:r>
    </w:p>
    <w:p w14:paraId="08D53319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In the new window that opens, type in the DCA BMS server address, starting with http:// into the blank labeled as, “Add this website to the zone:”</w:t>
      </w:r>
    </w:p>
    <w:p w14:paraId="7615EFF7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Click the Add button.</w:t>
      </w:r>
    </w:p>
    <w:p w14:paraId="42A3C52D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Do NOT check the box for, “Require server verification…”</w:t>
      </w:r>
    </w:p>
    <w:p w14:paraId="1FD01F4C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Click the Close button and that window will close.</w:t>
      </w:r>
    </w:p>
    <w:p w14:paraId="0E4D792F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Click the Apply button and then the OK button and the Internet Options window will close.</w:t>
      </w:r>
    </w:p>
    <w:p w14:paraId="4D2EB9FE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Close and reopen Internet Explorer.</w:t>
      </w:r>
    </w:p>
    <w:p w14:paraId="14A22EC7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Try to navigate to the BMS again to verify access.</w:t>
      </w:r>
    </w:p>
    <w:p w14:paraId="2CE9322E" w14:textId="77777777" w:rsidR="009F582C" w:rsidRDefault="009F582C" w:rsidP="009F582C">
      <w:pPr>
        <w:pStyle w:val="ListParagraph"/>
        <w:numPr>
          <w:ilvl w:val="0"/>
          <w:numId w:val="22"/>
        </w:numPr>
      </w:pPr>
      <w:r>
        <w:t>Problems: If you experience difficulties or for further assistance contact the Amazon IPS-Controls team.</w:t>
      </w:r>
    </w:p>
    <w:p w14:paraId="0936D6CC" w14:textId="77777777" w:rsidR="009F582C" w:rsidRDefault="009F582C" w:rsidP="009F582C">
      <w:pPr>
        <w:pStyle w:val="ListParagraph"/>
        <w:numPr>
          <w:ilvl w:val="1"/>
          <w:numId w:val="22"/>
        </w:numPr>
      </w:pPr>
      <w:r>
        <w:t>Current team members supporting the project are the team manager Bill Bauerle and Controls Engineer Brian Bacon.</w:t>
      </w:r>
    </w:p>
    <w:p w14:paraId="17DAF98C" w14:textId="77777777" w:rsidR="009F582C" w:rsidRDefault="009F582C" w:rsidP="009F582C"/>
    <w:p w14:paraId="46A4347E" w14:textId="77777777" w:rsidR="009F582C" w:rsidRDefault="009F582C" w:rsidP="009F582C">
      <w:pPr>
        <w:rPr>
          <w:noProof/>
        </w:rPr>
      </w:pPr>
      <w:r>
        <w:rPr>
          <w:noProof/>
        </w:rPr>
        <w:t>Screens showing navigation to the Control Panel and installed programs to verify Java installation:</w:t>
      </w:r>
    </w:p>
    <w:p w14:paraId="247EAE4D" w14:textId="77777777" w:rsidR="009F582C" w:rsidRDefault="009F582C" w:rsidP="009F582C">
      <w:r>
        <w:rPr>
          <w:noProof/>
        </w:rPr>
        <w:drawing>
          <wp:inline distT="0" distB="0" distL="0" distR="0" wp14:anchorId="4DF6DD22" wp14:editId="128E3679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825C" w14:textId="77777777" w:rsidR="009F582C" w:rsidRDefault="009F582C" w:rsidP="009F582C">
      <w:r>
        <w:rPr>
          <w:noProof/>
        </w:rPr>
        <w:drawing>
          <wp:inline distT="0" distB="0" distL="0" distR="0" wp14:anchorId="74CC809E" wp14:editId="646F243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DAB7" w14:textId="77777777" w:rsidR="009F582C" w:rsidRDefault="009F582C" w:rsidP="009F582C">
      <w:r>
        <w:rPr>
          <w:noProof/>
        </w:rPr>
        <w:drawing>
          <wp:inline distT="0" distB="0" distL="0" distR="0" wp14:anchorId="16CDEEF0" wp14:editId="7554183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6968" w14:textId="77777777" w:rsidR="009F582C" w:rsidRDefault="009F582C" w:rsidP="009F582C"/>
    <w:p w14:paraId="6B31AD32" w14:textId="77777777" w:rsidR="009F582C" w:rsidRDefault="009F582C" w:rsidP="009F582C">
      <w:pPr>
        <w:rPr>
          <w:noProof/>
        </w:rPr>
      </w:pPr>
      <w:r>
        <w:rPr>
          <w:noProof/>
        </w:rPr>
        <w:drawing>
          <wp:inline distT="0" distB="0" distL="0" distR="0" wp14:anchorId="36311A0B" wp14:editId="14C0F6C9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BCE3F03" w14:textId="77777777" w:rsidR="009F582C" w:rsidRDefault="009F582C" w:rsidP="009F582C">
      <w:pPr>
        <w:rPr>
          <w:noProof/>
        </w:rPr>
      </w:pPr>
      <w:r>
        <w:rPr>
          <w:noProof/>
        </w:rPr>
        <w:br w:type="page"/>
      </w:r>
    </w:p>
    <w:p w14:paraId="62544D00" w14:textId="77777777" w:rsidR="009F582C" w:rsidRDefault="009F582C" w:rsidP="009F582C">
      <w:pPr>
        <w:rPr>
          <w:noProof/>
        </w:rPr>
      </w:pPr>
      <w:r>
        <w:rPr>
          <w:noProof/>
        </w:rPr>
        <w:t>Screens showing Java setup:</w:t>
      </w:r>
    </w:p>
    <w:p w14:paraId="571ADD07" w14:textId="77777777" w:rsidR="009F582C" w:rsidRDefault="009F582C" w:rsidP="009F582C">
      <w:pPr>
        <w:rPr>
          <w:noProof/>
        </w:rPr>
      </w:pPr>
      <w:r>
        <w:rPr>
          <w:noProof/>
        </w:rPr>
        <w:drawing>
          <wp:inline distT="0" distB="0" distL="0" distR="0" wp14:anchorId="49C827E1" wp14:editId="1EAEB8AF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9E4231" w14:textId="77777777" w:rsidR="009F582C" w:rsidRDefault="009F582C" w:rsidP="009F582C">
      <w:pPr>
        <w:rPr>
          <w:noProof/>
        </w:rPr>
      </w:pPr>
      <w:r>
        <w:rPr>
          <w:noProof/>
        </w:rPr>
        <w:drawing>
          <wp:inline distT="0" distB="0" distL="0" distR="0" wp14:anchorId="2FEFD22A" wp14:editId="1E5E5EC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E5E13D1" w14:textId="77777777" w:rsidR="009F582C" w:rsidRDefault="009F582C" w:rsidP="009F582C">
      <w:pPr>
        <w:rPr>
          <w:noProof/>
        </w:rPr>
      </w:pPr>
      <w:r>
        <w:rPr>
          <w:noProof/>
        </w:rPr>
        <w:drawing>
          <wp:inline distT="0" distB="0" distL="0" distR="0" wp14:anchorId="25663FF3" wp14:editId="5EB01056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A2AED61" w14:textId="77777777" w:rsidR="009F582C" w:rsidRDefault="009F582C" w:rsidP="009F582C">
      <w:pPr>
        <w:rPr>
          <w:noProof/>
        </w:rPr>
      </w:pPr>
      <w:r>
        <w:rPr>
          <w:noProof/>
        </w:rPr>
        <w:drawing>
          <wp:inline distT="0" distB="0" distL="0" distR="0" wp14:anchorId="236FA2E3" wp14:editId="0CC8AAAC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br w:type="page"/>
      </w:r>
    </w:p>
    <w:p w14:paraId="7BE15B68" w14:textId="77777777" w:rsidR="009F582C" w:rsidRDefault="009F582C" w:rsidP="009F582C">
      <w:pPr>
        <w:rPr>
          <w:noProof/>
        </w:rPr>
      </w:pPr>
      <w:r>
        <w:rPr>
          <w:noProof/>
        </w:rPr>
        <w:t>Screens showing navigation to Internet Options and Trusted Sites setup:</w:t>
      </w:r>
    </w:p>
    <w:p w14:paraId="0F7C9554" w14:textId="77777777" w:rsidR="009F582C" w:rsidRDefault="009F582C" w:rsidP="009F582C">
      <w:r>
        <w:rPr>
          <w:noProof/>
        </w:rPr>
        <w:drawing>
          <wp:inline distT="0" distB="0" distL="0" distR="0" wp14:anchorId="0948318C" wp14:editId="31A19004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6466" w14:textId="77777777" w:rsidR="009F582C" w:rsidRDefault="009F582C" w:rsidP="009F582C">
      <w:r>
        <w:rPr>
          <w:noProof/>
        </w:rPr>
        <w:drawing>
          <wp:inline distT="0" distB="0" distL="0" distR="0" wp14:anchorId="1E1EC039" wp14:editId="1CC10B3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6F55" w14:textId="77777777" w:rsidR="009F582C" w:rsidRDefault="009F582C" w:rsidP="009F582C">
      <w:r>
        <w:rPr>
          <w:noProof/>
        </w:rPr>
        <w:drawing>
          <wp:inline distT="0" distB="0" distL="0" distR="0" wp14:anchorId="34D84C3F" wp14:editId="68F1CBC0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ADEC" w14:textId="77777777" w:rsidR="009F582C" w:rsidRDefault="009F582C" w:rsidP="009F582C">
      <w:r>
        <w:rPr>
          <w:noProof/>
        </w:rPr>
        <w:drawing>
          <wp:inline distT="0" distB="0" distL="0" distR="0" wp14:anchorId="1F226DCD" wp14:editId="06DB1E4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30B8" w14:textId="77777777" w:rsidR="009F582C" w:rsidRPr="00C5291E" w:rsidRDefault="009F582C" w:rsidP="009F582C"/>
    <w:p w14:paraId="1734D8B2" w14:textId="2CA12FE2" w:rsidR="00816CBC" w:rsidRDefault="00816CBC" w:rsidP="00816CBC">
      <w:pPr>
        <w:pStyle w:val="Heading2"/>
      </w:pPr>
      <w:r>
        <w:t>Document Properties</w:t>
      </w:r>
    </w:p>
    <w:tbl>
      <w:tblPr>
        <w:tblStyle w:val="TableGrid"/>
        <w:tblW w:w="8482" w:type="dxa"/>
        <w:tblInd w:w="198" w:type="dxa"/>
        <w:tblLook w:val="04A0" w:firstRow="1" w:lastRow="0" w:firstColumn="1" w:lastColumn="0" w:noHBand="0" w:noVBand="1"/>
      </w:tblPr>
      <w:tblGrid>
        <w:gridCol w:w="2082"/>
        <w:gridCol w:w="6400"/>
      </w:tblGrid>
      <w:tr w:rsidR="00816CBC" w:rsidRPr="000533CC" w14:paraId="2FF9F106" w14:textId="77777777" w:rsidTr="00363238">
        <w:trPr>
          <w:trHeight w:val="300"/>
        </w:trPr>
        <w:tc>
          <w:tcPr>
            <w:tcW w:w="2082" w:type="dxa"/>
            <w:shd w:val="clear" w:color="auto" w:fill="BFBFBF" w:themeFill="background1" w:themeFillShade="BF"/>
            <w:hideMark/>
          </w:tcPr>
          <w:p w14:paraId="6169E5ED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</w:rPr>
              <w:t>Property</w:t>
            </w:r>
          </w:p>
        </w:tc>
        <w:tc>
          <w:tcPr>
            <w:tcW w:w="6400" w:type="dxa"/>
            <w:shd w:val="clear" w:color="auto" w:fill="BFBFBF" w:themeFill="background1" w:themeFillShade="BF"/>
            <w:hideMark/>
          </w:tcPr>
          <w:p w14:paraId="36A696F4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</w:rPr>
              <w:t>Value (replace explanation text with info)</w:t>
            </w:r>
          </w:p>
        </w:tc>
      </w:tr>
      <w:tr w:rsidR="00816CBC" w:rsidRPr="000533CC" w14:paraId="5D0B951E" w14:textId="77777777" w:rsidTr="00363238">
        <w:trPr>
          <w:trHeight w:val="300"/>
        </w:trPr>
        <w:tc>
          <w:tcPr>
            <w:tcW w:w="2082" w:type="dxa"/>
            <w:hideMark/>
          </w:tcPr>
          <w:p w14:paraId="22A0399D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Site Code</w:t>
            </w:r>
          </w:p>
        </w:tc>
        <w:tc>
          <w:tcPr>
            <w:tcW w:w="6400" w:type="dxa"/>
            <w:hideMark/>
          </w:tcPr>
          <w:p w14:paraId="77CF0BFB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DCA&lt;#&gt;</w:t>
            </w:r>
          </w:p>
        </w:tc>
      </w:tr>
      <w:tr w:rsidR="00816CBC" w:rsidRPr="000533CC" w14:paraId="5FD011A5" w14:textId="77777777" w:rsidTr="00363238">
        <w:trPr>
          <w:trHeight w:val="900"/>
        </w:trPr>
        <w:tc>
          <w:tcPr>
            <w:tcW w:w="2082" w:type="dxa"/>
            <w:hideMark/>
          </w:tcPr>
          <w:p w14:paraId="20648055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Filename</w:t>
            </w:r>
          </w:p>
        </w:tc>
        <w:tc>
          <w:tcPr>
            <w:tcW w:w="6400" w:type="dxa"/>
            <w:hideMark/>
          </w:tcPr>
          <w:p w14:paraId="4A9C0DF3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The EOPs and SOPs currently follow the format &lt;scope&gt;_&lt;</w:t>
            </w:r>
            <w:proofErr w:type="spellStart"/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docType</w:t>
            </w:r>
            <w:proofErr w:type="spellEnd"/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 xml:space="preserve">&gt;_&lt;description&gt;. For example </w:t>
            </w:r>
            <w:proofErr w:type="spellStart"/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pdx_eop_rack</w:t>
            </w:r>
            <w:proofErr w:type="spellEnd"/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-down</w:t>
            </w:r>
          </w:p>
        </w:tc>
      </w:tr>
      <w:tr w:rsidR="00816CBC" w:rsidRPr="000533CC" w14:paraId="426474BF" w14:textId="77777777" w:rsidTr="00363238">
        <w:trPr>
          <w:trHeight w:val="600"/>
        </w:trPr>
        <w:tc>
          <w:tcPr>
            <w:tcW w:w="2082" w:type="dxa"/>
            <w:hideMark/>
          </w:tcPr>
          <w:p w14:paraId="4C41D622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Title</w:t>
            </w:r>
          </w:p>
        </w:tc>
        <w:tc>
          <w:tcPr>
            <w:tcW w:w="6400" w:type="dxa"/>
            <w:hideMark/>
          </w:tcPr>
          <w:p w14:paraId="14C0C579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For example, the Title for the filename above is "Emergency Operating Procedure Rack-Down Event"</w:t>
            </w:r>
          </w:p>
        </w:tc>
      </w:tr>
      <w:tr w:rsidR="00816CBC" w:rsidRPr="000533CC" w14:paraId="2996CA80" w14:textId="77777777" w:rsidTr="00363238">
        <w:trPr>
          <w:trHeight w:val="600"/>
        </w:trPr>
        <w:tc>
          <w:tcPr>
            <w:tcW w:w="2082" w:type="dxa"/>
            <w:hideMark/>
          </w:tcPr>
          <w:p w14:paraId="22DF894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Version number/Date version published</w:t>
            </w:r>
          </w:p>
        </w:tc>
        <w:tc>
          <w:tcPr>
            <w:tcW w:w="6400" w:type="dxa"/>
            <w:hideMark/>
          </w:tcPr>
          <w:p w14:paraId="74A2EE24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This may be automatically generated as a property of the doc (if it's in version control) or it may need to be added manually.</w:t>
            </w:r>
          </w:p>
        </w:tc>
      </w:tr>
      <w:tr w:rsidR="00816CBC" w:rsidRPr="000533CC" w14:paraId="2948007B" w14:textId="77777777" w:rsidTr="00363238">
        <w:trPr>
          <w:trHeight w:val="300"/>
        </w:trPr>
        <w:tc>
          <w:tcPr>
            <w:tcW w:w="2082" w:type="dxa"/>
            <w:hideMark/>
          </w:tcPr>
          <w:p w14:paraId="18E347E0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Doc Type</w:t>
            </w:r>
          </w:p>
        </w:tc>
        <w:tc>
          <w:tcPr>
            <w:tcW w:w="6400" w:type="dxa"/>
            <w:hideMark/>
          </w:tcPr>
          <w:p w14:paraId="624918C4" w14:textId="7ACD07C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SOP/EOP/Checklist/Admin Practice/Form/</w:t>
            </w:r>
            <w:r w:rsidR="00027114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Informational/</w:t>
            </w: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Reference</w:t>
            </w:r>
          </w:p>
        </w:tc>
      </w:tr>
      <w:tr w:rsidR="00816CBC" w:rsidRPr="000533CC" w14:paraId="305F1296" w14:textId="77777777" w:rsidTr="00363238">
        <w:trPr>
          <w:trHeight w:val="300"/>
        </w:trPr>
        <w:tc>
          <w:tcPr>
            <w:tcW w:w="2082" w:type="dxa"/>
            <w:hideMark/>
          </w:tcPr>
          <w:p w14:paraId="4A472A07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Zone</w:t>
            </w:r>
          </w:p>
        </w:tc>
        <w:tc>
          <w:tcPr>
            <w:tcW w:w="6400" w:type="dxa"/>
            <w:hideMark/>
          </w:tcPr>
          <w:p w14:paraId="272422FD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What's the scope of the doc: Global, Regional, Cluster, Site</w:t>
            </w:r>
          </w:p>
        </w:tc>
      </w:tr>
      <w:tr w:rsidR="00816CBC" w:rsidRPr="000533CC" w14:paraId="311C2224" w14:textId="77777777" w:rsidTr="00363238">
        <w:trPr>
          <w:trHeight w:val="600"/>
        </w:trPr>
        <w:tc>
          <w:tcPr>
            <w:tcW w:w="2082" w:type="dxa"/>
            <w:hideMark/>
          </w:tcPr>
          <w:p w14:paraId="4A58D3B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Technical Owner</w:t>
            </w:r>
          </w:p>
        </w:tc>
        <w:tc>
          <w:tcPr>
            <w:tcW w:w="6400" w:type="dxa"/>
            <w:hideMark/>
          </w:tcPr>
          <w:p w14:paraId="4CBE06EA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Each doc needs an owner who is responsible for creating the draft and revising it as necessary.</w:t>
            </w:r>
          </w:p>
        </w:tc>
      </w:tr>
      <w:tr w:rsidR="00816CBC" w:rsidRPr="000533CC" w14:paraId="7EF518FA" w14:textId="77777777" w:rsidTr="00363238">
        <w:trPr>
          <w:trHeight w:val="600"/>
        </w:trPr>
        <w:tc>
          <w:tcPr>
            <w:tcW w:w="2082" w:type="dxa"/>
            <w:hideMark/>
          </w:tcPr>
          <w:p w14:paraId="1F567E78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Technical Writer</w:t>
            </w:r>
          </w:p>
        </w:tc>
        <w:tc>
          <w:tcPr>
            <w:tcW w:w="6400" w:type="dxa"/>
            <w:hideMark/>
          </w:tcPr>
          <w:p w14:paraId="543E8EB2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There should be a specific person from the publication side to manage the workflow, reporting, and publishing for each doc.</w:t>
            </w:r>
          </w:p>
        </w:tc>
      </w:tr>
      <w:tr w:rsidR="00816CBC" w:rsidRPr="000533CC" w14:paraId="3E8EB876" w14:textId="77777777" w:rsidTr="00363238">
        <w:trPr>
          <w:trHeight w:val="600"/>
        </w:trPr>
        <w:tc>
          <w:tcPr>
            <w:tcW w:w="2082" w:type="dxa"/>
            <w:hideMark/>
          </w:tcPr>
          <w:p w14:paraId="1BCC389E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Affected Equipment</w:t>
            </w:r>
          </w:p>
        </w:tc>
        <w:tc>
          <w:tcPr>
            <w:tcW w:w="6400" w:type="dxa"/>
            <w:hideMark/>
          </w:tcPr>
          <w:p w14:paraId="04A4BA60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If we had a flag raised on a piece of equipment in an Agile, should this doc change? If so, list that equipment here.</w:t>
            </w:r>
          </w:p>
        </w:tc>
      </w:tr>
      <w:tr w:rsidR="00816CBC" w:rsidRPr="000533CC" w14:paraId="41C230F4" w14:textId="77777777" w:rsidTr="00363238">
        <w:trPr>
          <w:trHeight w:val="600"/>
        </w:trPr>
        <w:tc>
          <w:tcPr>
            <w:tcW w:w="2082" w:type="dxa"/>
            <w:hideMark/>
          </w:tcPr>
          <w:p w14:paraId="04475A9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Sensitivity rating</w:t>
            </w:r>
          </w:p>
        </w:tc>
        <w:tc>
          <w:tcPr>
            <w:tcW w:w="6400" w:type="dxa"/>
            <w:hideMark/>
          </w:tcPr>
          <w:p w14:paraId="406A1C08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 xml:space="preserve">Public, Confidential, Highly Confidential, Critical.  This might have to change for MVP. </w:t>
            </w:r>
          </w:p>
        </w:tc>
      </w:tr>
      <w:tr w:rsidR="00816CBC" w:rsidRPr="000533CC" w14:paraId="1EBB4193" w14:textId="77777777" w:rsidTr="00363238">
        <w:trPr>
          <w:trHeight w:val="2150"/>
        </w:trPr>
        <w:tc>
          <w:tcPr>
            <w:tcW w:w="2082" w:type="dxa"/>
            <w:hideMark/>
          </w:tcPr>
          <w:p w14:paraId="51DCD682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Origin</w:t>
            </w:r>
          </w:p>
        </w:tc>
        <w:tc>
          <w:tcPr>
            <w:tcW w:w="6400" w:type="dxa"/>
            <w:hideMark/>
          </w:tcPr>
          <w:p w14:paraId="201E1936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Where did the "original" come from? For example, is it an MVP flavor of a commercial doc or is it from scratch.</w:t>
            </w:r>
          </w:p>
          <w:p w14:paraId="3DB9FA3E" w14:textId="77777777" w:rsidR="00816CBC" w:rsidRPr="00DF1245" w:rsidRDefault="00816CBC" w:rsidP="00816CBC">
            <w:pPr>
              <w:pStyle w:val="ListParagraph"/>
              <w:numPr>
                <w:ilvl w:val="0"/>
                <w:numId w:val="1"/>
              </w:num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MVP Original</w:t>
            </w:r>
          </w:p>
          <w:p w14:paraId="22C1FD42" w14:textId="77777777" w:rsidR="00816CBC" w:rsidRPr="00DF1245" w:rsidRDefault="00816CBC" w:rsidP="00816CBC">
            <w:pPr>
              <w:pStyle w:val="ListParagraph"/>
              <w:numPr>
                <w:ilvl w:val="0"/>
                <w:numId w:val="1"/>
              </w:num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DCGS Unchanged</w:t>
            </w:r>
          </w:p>
          <w:p w14:paraId="071D9390" w14:textId="77777777" w:rsidR="00816CBC" w:rsidRPr="00DF1245" w:rsidRDefault="00816CBC" w:rsidP="00816CBC">
            <w:pPr>
              <w:pStyle w:val="ListParagraph"/>
              <w:numPr>
                <w:ilvl w:val="0"/>
                <w:numId w:val="1"/>
              </w:num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DCGS Changed</w:t>
            </w:r>
          </w:p>
          <w:p w14:paraId="14B2B2D6" w14:textId="77777777" w:rsidR="00816CBC" w:rsidRPr="00DF1245" w:rsidRDefault="00816CBC" w:rsidP="00816CBC">
            <w:pPr>
              <w:pStyle w:val="ListParagraph"/>
              <w:numPr>
                <w:ilvl w:val="0"/>
                <w:numId w:val="1"/>
              </w:num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</w:t>
            </w:r>
          </w:p>
          <w:p w14:paraId="26838613" w14:textId="77777777" w:rsidR="00816CBC" w:rsidRPr="00DF1245" w:rsidRDefault="00816CBC" w:rsidP="00816CBC">
            <w:pPr>
              <w:pStyle w:val="ListParagraph"/>
              <w:numPr>
                <w:ilvl w:val="0"/>
                <w:numId w:val="1"/>
              </w:num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proofErr w:type="spellStart"/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Twiki</w:t>
            </w:r>
            <w:proofErr w:type="spellEnd"/>
          </w:p>
        </w:tc>
      </w:tr>
      <w:tr w:rsidR="00816CBC" w:rsidRPr="000533CC" w14:paraId="1C023AF6" w14:textId="77777777" w:rsidTr="00363238">
        <w:trPr>
          <w:trHeight w:val="300"/>
        </w:trPr>
        <w:tc>
          <w:tcPr>
            <w:tcW w:w="2082" w:type="dxa"/>
            <w:hideMark/>
          </w:tcPr>
          <w:p w14:paraId="10CF607F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URL</w:t>
            </w:r>
          </w:p>
        </w:tc>
        <w:tc>
          <w:tcPr>
            <w:tcW w:w="6400" w:type="dxa"/>
            <w:hideMark/>
          </w:tcPr>
          <w:p w14:paraId="7EB5B589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Where can techs view the most current version of the doc</w:t>
            </w:r>
          </w:p>
        </w:tc>
      </w:tr>
      <w:tr w:rsidR="00816CBC" w:rsidRPr="000533CC" w14:paraId="13B79A8D" w14:textId="77777777" w:rsidTr="00363238">
        <w:trPr>
          <w:trHeight w:val="600"/>
        </w:trPr>
        <w:tc>
          <w:tcPr>
            <w:tcW w:w="2082" w:type="dxa"/>
            <w:hideMark/>
          </w:tcPr>
          <w:p w14:paraId="1C9CC25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Physical location</w:t>
            </w:r>
          </w:p>
        </w:tc>
        <w:tc>
          <w:tcPr>
            <w:tcW w:w="6400" w:type="dxa"/>
            <w:hideMark/>
          </w:tcPr>
          <w:p w14:paraId="44D753D3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Where does the authoritative version of the doc live (eventually this is expected to be in Agile)</w:t>
            </w:r>
          </w:p>
        </w:tc>
      </w:tr>
      <w:tr w:rsidR="00816CBC" w:rsidRPr="000533CC" w14:paraId="308B1BAE" w14:textId="77777777" w:rsidTr="00363238">
        <w:trPr>
          <w:trHeight w:val="600"/>
        </w:trPr>
        <w:tc>
          <w:tcPr>
            <w:tcW w:w="2082" w:type="dxa"/>
            <w:hideMark/>
          </w:tcPr>
          <w:p w14:paraId="05B0BEF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Audience</w:t>
            </w:r>
          </w:p>
        </w:tc>
        <w:tc>
          <w:tcPr>
            <w:tcW w:w="6400" w:type="dxa"/>
            <w:hideMark/>
          </w:tcPr>
          <w:p w14:paraId="689B8005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What role is this intended for. Data Tech, Electrical Engineer, Vendor, etc.</w:t>
            </w:r>
          </w:p>
        </w:tc>
      </w:tr>
      <w:tr w:rsidR="00816CBC" w:rsidRPr="000533CC" w14:paraId="5374715B" w14:textId="77777777" w:rsidTr="00363238">
        <w:trPr>
          <w:trHeight w:val="600"/>
        </w:trPr>
        <w:tc>
          <w:tcPr>
            <w:tcW w:w="2082" w:type="dxa"/>
            <w:hideMark/>
          </w:tcPr>
          <w:p w14:paraId="63B1B036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Renewal date</w:t>
            </w:r>
          </w:p>
        </w:tc>
        <w:tc>
          <w:tcPr>
            <w:tcW w:w="6400" w:type="dxa"/>
            <w:hideMark/>
          </w:tcPr>
          <w:p w14:paraId="32C1E4D4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The date by which this doc should be reviewed by the technical owner (each month, each year, etc.)</w:t>
            </w:r>
          </w:p>
        </w:tc>
      </w:tr>
      <w:tr w:rsidR="00816CBC" w:rsidRPr="000533CC" w14:paraId="1DB94DD3" w14:textId="77777777" w:rsidTr="00363238">
        <w:trPr>
          <w:trHeight w:val="300"/>
        </w:trPr>
        <w:tc>
          <w:tcPr>
            <w:tcW w:w="2082" w:type="dxa"/>
            <w:hideMark/>
          </w:tcPr>
          <w:p w14:paraId="352D8FD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Special requirements</w:t>
            </w:r>
          </w:p>
        </w:tc>
        <w:tc>
          <w:tcPr>
            <w:tcW w:w="6400" w:type="dxa"/>
            <w:hideMark/>
          </w:tcPr>
          <w:p w14:paraId="2FF32403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What PPE is required for this work?</w:t>
            </w:r>
          </w:p>
        </w:tc>
      </w:tr>
      <w:tr w:rsidR="00816CBC" w:rsidRPr="000533CC" w14:paraId="01AC2C8C" w14:textId="77777777" w:rsidTr="00363238">
        <w:trPr>
          <w:trHeight w:val="300"/>
        </w:trPr>
        <w:tc>
          <w:tcPr>
            <w:tcW w:w="2082" w:type="dxa"/>
            <w:hideMark/>
          </w:tcPr>
          <w:p w14:paraId="68EB5D1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Safety considerations</w:t>
            </w:r>
          </w:p>
        </w:tc>
        <w:tc>
          <w:tcPr>
            <w:tcW w:w="6400" w:type="dxa"/>
            <w:hideMark/>
          </w:tcPr>
          <w:p w14:paraId="285FE3A0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What are the possible hazards the employee might be at risk of.</w:t>
            </w:r>
          </w:p>
        </w:tc>
      </w:tr>
      <w:tr w:rsidR="00816CBC" w:rsidRPr="000533CC" w14:paraId="1BA98F1B" w14:textId="77777777" w:rsidTr="00363238">
        <w:trPr>
          <w:trHeight w:val="300"/>
        </w:trPr>
        <w:tc>
          <w:tcPr>
            <w:tcW w:w="2082" w:type="dxa"/>
            <w:hideMark/>
          </w:tcPr>
          <w:p w14:paraId="4535ABE9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Physical requirements</w:t>
            </w:r>
          </w:p>
        </w:tc>
        <w:tc>
          <w:tcPr>
            <w:tcW w:w="6400" w:type="dxa"/>
            <w:hideMark/>
          </w:tcPr>
          <w:p w14:paraId="3710D434" w14:textId="77777777" w:rsidR="00816CBC" w:rsidRPr="00DF1245" w:rsidRDefault="00816CBC" w:rsidP="00363238">
            <w:pPr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</w:pPr>
            <w:r w:rsidRPr="00DF1245">
              <w:rPr>
                <w:rFonts w:ascii="Calibri" w:eastAsia="Times New Roman" w:hAnsi="Calibri" w:cs="Times New Roman"/>
                <w:color w:val="808080" w:themeColor="background1" w:themeShade="80"/>
                <w:sz w:val="18"/>
              </w:rPr>
              <w:t>Climb a ladder, lift over 50 lb., etc.</w:t>
            </w:r>
          </w:p>
        </w:tc>
      </w:tr>
    </w:tbl>
    <w:p w14:paraId="52E3CBD6" w14:textId="77777777" w:rsidR="00816CBC" w:rsidRDefault="00816CBC" w:rsidP="00816CBC"/>
    <w:p w14:paraId="080FA018" w14:textId="77777777" w:rsidR="00816CBC" w:rsidRPr="00033B87" w:rsidRDefault="00816CBC" w:rsidP="00816CBC">
      <w:pPr>
        <w:pStyle w:val="Heading2"/>
      </w:pPr>
      <w:r>
        <w:t>Status</w:t>
      </w:r>
    </w:p>
    <w:tbl>
      <w:tblPr>
        <w:tblStyle w:val="TableGrid"/>
        <w:tblW w:w="8460" w:type="dxa"/>
        <w:tblInd w:w="198" w:type="dxa"/>
        <w:tblLook w:val="04A0" w:firstRow="1" w:lastRow="0" w:firstColumn="1" w:lastColumn="0" w:noHBand="0" w:noVBand="1"/>
      </w:tblPr>
      <w:tblGrid>
        <w:gridCol w:w="2807"/>
        <w:gridCol w:w="2340"/>
        <w:gridCol w:w="3313"/>
      </w:tblGrid>
      <w:tr w:rsidR="00816CBC" w:rsidRPr="000533CC" w14:paraId="77EABDAE" w14:textId="77777777" w:rsidTr="00363238">
        <w:trPr>
          <w:trHeight w:val="300"/>
        </w:trPr>
        <w:tc>
          <w:tcPr>
            <w:tcW w:w="2807" w:type="dxa"/>
            <w:shd w:val="clear" w:color="auto" w:fill="BFBFBF" w:themeFill="background1" w:themeFillShade="BF"/>
            <w:noWrap/>
            <w:hideMark/>
          </w:tcPr>
          <w:p w14:paraId="5A7D79E8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b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Status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1ABA942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b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Date</w:t>
            </w:r>
            <w:r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 xml:space="preserve"> mm/</w:t>
            </w:r>
            <w:proofErr w:type="spellStart"/>
            <w:r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dd</w:t>
            </w:r>
            <w:proofErr w:type="spellEnd"/>
            <w:r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/</w:t>
            </w:r>
            <w:proofErr w:type="spellStart"/>
            <w:r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yy</w:t>
            </w:r>
            <w:proofErr w:type="spellEnd"/>
          </w:p>
        </w:tc>
        <w:tc>
          <w:tcPr>
            <w:tcW w:w="3313" w:type="dxa"/>
            <w:shd w:val="clear" w:color="auto" w:fill="BFBFBF" w:themeFill="background1" w:themeFillShade="BF"/>
            <w:noWrap/>
            <w:hideMark/>
          </w:tcPr>
          <w:p w14:paraId="02D31C2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b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 xml:space="preserve">Approver/Reviewer </w:t>
            </w:r>
            <w:r w:rsidRPr="000533CC">
              <w:rPr>
                <w:rFonts w:ascii="Calibri" w:eastAsia="Times New Roman" w:hAnsi="Calibri" w:cs="Times New Roman"/>
                <w:b/>
                <w:color w:val="000000"/>
                <w:sz w:val="18"/>
              </w:rPr>
              <w:t>Name</w:t>
            </w:r>
          </w:p>
        </w:tc>
      </w:tr>
      <w:tr w:rsidR="00816CBC" w:rsidRPr="000533CC" w14:paraId="6A897EC2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037BB60D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Original</w:t>
            </w:r>
            <w:r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 filed</w:t>
            </w:r>
          </w:p>
        </w:tc>
        <w:tc>
          <w:tcPr>
            <w:tcW w:w="2340" w:type="dxa"/>
          </w:tcPr>
          <w:p w14:paraId="3C03C240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773FED8F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  <w:tr w:rsidR="00816CBC" w:rsidRPr="000533CC" w14:paraId="2D4A6D6A" w14:textId="77777777" w:rsidTr="00363238">
        <w:trPr>
          <w:trHeight w:val="300"/>
        </w:trPr>
        <w:tc>
          <w:tcPr>
            <w:tcW w:w="2807" w:type="dxa"/>
            <w:noWrap/>
          </w:tcPr>
          <w:p w14:paraId="37D0C366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Writer sent to SME for review</w:t>
            </w:r>
          </w:p>
        </w:tc>
        <w:tc>
          <w:tcPr>
            <w:tcW w:w="2340" w:type="dxa"/>
          </w:tcPr>
          <w:p w14:paraId="5EE5019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</w:tcPr>
          <w:p w14:paraId="127BAA8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  <w:tr w:rsidR="00816CBC" w:rsidRPr="000533CC" w14:paraId="508BCF84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1B5449F6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 xml:space="preserve">SME </w:t>
            </w:r>
            <w:r>
              <w:rPr>
                <w:rFonts w:ascii="Calibri" w:eastAsia="Times New Roman" w:hAnsi="Calibri" w:cs="Times New Roman"/>
                <w:color w:val="000000"/>
                <w:sz w:val="18"/>
              </w:rPr>
              <w:t>sent to Writer</w:t>
            </w:r>
          </w:p>
        </w:tc>
        <w:tc>
          <w:tcPr>
            <w:tcW w:w="2340" w:type="dxa"/>
          </w:tcPr>
          <w:p w14:paraId="0BA61CAA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7EA6655E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  <w:tr w:rsidR="00816CBC" w:rsidRPr="000533CC" w14:paraId="7A62F864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1EA4EB46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Writer sent to SME for approval</w:t>
            </w:r>
          </w:p>
        </w:tc>
        <w:tc>
          <w:tcPr>
            <w:tcW w:w="2340" w:type="dxa"/>
          </w:tcPr>
          <w:p w14:paraId="37E29A9F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0B529677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  <w:tr w:rsidR="00816CBC" w:rsidRPr="000533CC" w14:paraId="084555E2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41E01821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SME approved</w:t>
            </w:r>
          </w:p>
        </w:tc>
        <w:tc>
          <w:tcPr>
            <w:tcW w:w="2340" w:type="dxa"/>
          </w:tcPr>
          <w:p w14:paraId="4D0A70F2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249BCE48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</w:tr>
      <w:tr w:rsidR="00816CBC" w:rsidRPr="000533CC" w14:paraId="01AD012E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66FC7BA4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Writer copy edited</w:t>
            </w:r>
          </w:p>
        </w:tc>
        <w:tc>
          <w:tcPr>
            <w:tcW w:w="2340" w:type="dxa"/>
          </w:tcPr>
          <w:p w14:paraId="7F2039C9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1255D3DA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  <w:tr w:rsidR="00816CBC" w:rsidRPr="000533CC" w14:paraId="3D1E2247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6512F0EA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Site Manager approved</w:t>
            </w:r>
          </w:p>
        </w:tc>
        <w:tc>
          <w:tcPr>
            <w:tcW w:w="2340" w:type="dxa"/>
          </w:tcPr>
          <w:p w14:paraId="22B12B7C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01DE02CD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</w:tr>
      <w:tr w:rsidR="00816CBC" w:rsidRPr="000533CC" w14:paraId="20BDD271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4815D34A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Regional Manager approved</w:t>
            </w:r>
          </w:p>
        </w:tc>
        <w:tc>
          <w:tcPr>
            <w:tcW w:w="2340" w:type="dxa"/>
          </w:tcPr>
          <w:p w14:paraId="08579208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2289EFB6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</w:tr>
      <w:tr w:rsidR="00816CBC" w:rsidRPr="000533CC" w14:paraId="5C9B1D92" w14:textId="77777777" w:rsidTr="00363238">
        <w:trPr>
          <w:trHeight w:val="300"/>
        </w:trPr>
        <w:tc>
          <w:tcPr>
            <w:tcW w:w="2807" w:type="dxa"/>
            <w:noWrap/>
            <w:hideMark/>
          </w:tcPr>
          <w:p w14:paraId="2D3EEACE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Writer p</w:t>
            </w:r>
            <w:r w:rsidRPr="000533CC">
              <w:rPr>
                <w:rFonts w:ascii="Calibri" w:eastAsia="Times New Roman" w:hAnsi="Calibri" w:cs="Times New Roman"/>
                <w:color w:val="000000"/>
                <w:sz w:val="18"/>
              </w:rPr>
              <w:t>ublished</w:t>
            </w:r>
          </w:p>
        </w:tc>
        <w:tc>
          <w:tcPr>
            <w:tcW w:w="2340" w:type="dxa"/>
          </w:tcPr>
          <w:p w14:paraId="61C2ABB0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</w:p>
        </w:tc>
        <w:tc>
          <w:tcPr>
            <w:tcW w:w="3313" w:type="dxa"/>
            <w:noWrap/>
            <w:hideMark/>
          </w:tcPr>
          <w:p w14:paraId="04416A63" w14:textId="77777777" w:rsidR="00816CBC" w:rsidRPr="000533CC" w:rsidRDefault="00816CBC" w:rsidP="00363238">
            <w:pPr>
              <w:rPr>
                <w:rFonts w:ascii="Calibri" w:eastAsia="Times New Roman" w:hAnsi="Calibri" w:cs="Times New Roman"/>
                <w:color w:val="000000"/>
                <w:sz w:val="18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</w:rPr>
              <w:t>NA</w:t>
            </w:r>
          </w:p>
        </w:tc>
      </w:tr>
    </w:tbl>
    <w:p w14:paraId="45CA606D" w14:textId="77777777" w:rsidR="00816CBC" w:rsidRDefault="00816CBC" w:rsidP="00816CBC"/>
    <w:p w14:paraId="7FE20F22" w14:textId="77777777" w:rsidR="00816CBC" w:rsidRDefault="00816CBC" w:rsidP="00816CBC"/>
    <w:p w14:paraId="444EA300" w14:textId="77777777" w:rsidR="00841E2F" w:rsidRPr="00986DD6" w:rsidRDefault="00841E2F" w:rsidP="00986DD6"/>
    <w:sectPr w:rsidR="00841E2F" w:rsidRPr="00986DD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D0D1C9" w14:textId="77777777" w:rsidR="00A61530" w:rsidRDefault="00A61530" w:rsidP="00FA1FB8">
      <w:pPr>
        <w:spacing w:after="0" w:line="240" w:lineRule="auto"/>
      </w:pPr>
      <w:r>
        <w:separator/>
      </w:r>
    </w:p>
  </w:endnote>
  <w:endnote w:type="continuationSeparator" w:id="0">
    <w:p w14:paraId="0E83E4ED" w14:textId="77777777" w:rsidR="00A61530" w:rsidRDefault="00A61530" w:rsidP="00FA1F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F42322" w14:textId="77777777" w:rsidR="00A201C1" w:rsidRDefault="00A201C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06D796" w14:textId="77777777" w:rsidR="002454A7" w:rsidRDefault="002454A7" w:rsidP="002454A7">
    <w:pPr>
      <w:pStyle w:val="Footer"/>
    </w:pPr>
    <w:r>
      <w:t>5/21/14</w:t>
    </w:r>
    <w:r>
      <w:ptab w:relativeTo="margin" w:alignment="center" w:leader="none"/>
    </w:r>
    <w:r>
      <w:t>Amazon Confidential</w:t>
    </w:r>
    <w:r>
      <w:ptab w:relativeTo="margin" w:alignment="right" w:leader="none"/>
    </w:r>
    <w:r w:rsidRPr="00C00E63">
      <w:fldChar w:fldCharType="begin"/>
    </w:r>
    <w:r w:rsidRPr="00C00E63">
      <w:instrText xml:space="preserve"> PAGE   \* MERGEFORMAT </w:instrText>
    </w:r>
    <w:r w:rsidRPr="00C00E63">
      <w:fldChar w:fldCharType="separate"/>
    </w:r>
    <w:r w:rsidR="00905732">
      <w:rPr>
        <w:noProof/>
      </w:rPr>
      <w:t>11</w:t>
    </w:r>
    <w:r w:rsidRPr="00C00E63">
      <w:rPr>
        <w:noProof/>
      </w:rPr>
      <w:fldChar w:fldCharType="end"/>
    </w:r>
  </w:p>
  <w:p w14:paraId="108960E0" w14:textId="77777777" w:rsidR="00FA1FB8" w:rsidRPr="002454A7" w:rsidRDefault="00FA1FB8" w:rsidP="002454A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426960" w14:textId="77777777" w:rsidR="00A201C1" w:rsidRDefault="00A201C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C0F05C" w14:textId="77777777" w:rsidR="00A61530" w:rsidRDefault="00A61530" w:rsidP="00FA1FB8">
      <w:pPr>
        <w:spacing w:after="0" w:line="240" w:lineRule="auto"/>
      </w:pPr>
      <w:r>
        <w:separator/>
      </w:r>
    </w:p>
  </w:footnote>
  <w:footnote w:type="continuationSeparator" w:id="0">
    <w:p w14:paraId="1F165764" w14:textId="77777777" w:rsidR="00A61530" w:rsidRDefault="00A61530" w:rsidP="00FA1F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095FC5" w14:textId="77777777" w:rsidR="00A201C1" w:rsidRDefault="00A201C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700949" w14:textId="349332FF" w:rsidR="00FA1FB8" w:rsidRDefault="002454A7">
    <w:pPr>
      <w:pStyle w:val="Header"/>
    </w:pPr>
    <w:r>
      <w:t xml:space="preserve">DCA / </w:t>
    </w:r>
    <w:r w:rsidR="00BE2E07">
      <w:t>DCEO</w:t>
    </w:r>
    <w:r w:rsidR="00E0690D">
      <w:t xml:space="preserve"> or DC</w:t>
    </w:r>
    <w:r w:rsidR="00A201C1">
      <w:t>O</w:t>
    </w:r>
    <w:r>
      <w:t xml:space="preserve"> / </w:t>
    </w:r>
    <w:proofErr w:type="spellStart"/>
    <w:r w:rsidR="00A201C1">
      <w:t>doctype</w:t>
    </w:r>
    <w:proofErr w:type="spellEnd"/>
    <w:r>
      <w:t xml:space="preserve"> / </w:t>
    </w:r>
    <w:r w:rsidR="00A201C1">
      <w:t>filename</w:t>
    </w:r>
    <w:r>
      <w:t xml:space="preserve"> / </w:t>
    </w:r>
    <w:r w:rsidR="00A201C1">
      <w:t>status</w:t>
    </w:r>
    <w:r w:rsidRPr="00033B87">
      <w:ptab w:relativeTo="margin" w:alignment="right" w:leader="none"/>
    </w:r>
    <w:r>
      <w:rPr>
        <w:noProof/>
      </w:rPr>
      <w:drawing>
        <wp:inline distT="0" distB="0" distL="0" distR="0" wp14:anchorId="47E1DAFC" wp14:editId="3E9ACD23">
          <wp:extent cx="834887" cy="373711"/>
          <wp:effectExtent l="0" t="0" r="381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WLlogoSmall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" b="-22077"/>
                  <a:stretch/>
                </pic:blipFill>
                <pic:spPr bwMode="auto">
                  <a:xfrm>
                    <a:off x="0" y="0"/>
                    <a:ext cx="835158" cy="37383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3320F92E" w14:textId="77777777" w:rsidR="00986DD6" w:rsidRDefault="00986DD6" w:rsidP="00E0690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41D500" w14:textId="77777777" w:rsidR="00A201C1" w:rsidRDefault="00A201C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3"/>
    <w:multiLevelType w:val="singleLevel"/>
    <w:tmpl w:val="B426BFA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36CA72E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1BE13A3"/>
    <w:multiLevelType w:val="hybridMultilevel"/>
    <w:tmpl w:val="0D527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A2032B"/>
    <w:multiLevelType w:val="hybridMultilevel"/>
    <w:tmpl w:val="892E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6E5E75"/>
    <w:multiLevelType w:val="hybridMultilevel"/>
    <w:tmpl w:val="CBFAD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DC3DC7"/>
    <w:multiLevelType w:val="hybridMultilevel"/>
    <w:tmpl w:val="59300F3E"/>
    <w:lvl w:ilvl="0" w:tplc="0409000F">
      <w:start w:val="1"/>
      <w:numFmt w:val="decimal"/>
      <w:lvlText w:val="%1."/>
      <w:lvlJc w:val="left"/>
      <w:pPr>
        <w:ind w:left="738" w:hanging="360"/>
      </w:pPr>
    </w:lvl>
    <w:lvl w:ilvl="1" w:tplc="04090019" w:tentative="1">
      <w:start w:val="1"/>
      <w:numFmt w:val="lowerLetter"/>
      <w:lvlText w:val="%2."/>
      <w:lvlJc w:val="left"/>
      <w:pPr>
        <w:ind w:left="1458" w:hanging="360"/>
      </w:pPr>
    </w:lvl>
    <w:lvl w:ilvl="2" w:tplc="0409001B" w:tentative="1">
      <w:start w:val="1"/>
      <w:numFmt w:val="lowerRoman"/>
      <w:lvlText w:val="%3."/>
      <w:lvlJc w:val="right"/>
      <w:pPr>
        <w:ind w:left="2178" w:hanging="180"/>
      </w:pPr>
    </w:lvl>
    <w:lvl w:ilvl="3" w:tplc="0409000F" w:tentative="1">
      <w:start w:val="1"/>
      <w:numFmt w:val="decimal"/>
      <w:lvlText w:val="%4."/>
      <w:lvlJc w:val="left"/>
      <w:pPr>
        <w:ind w:left="2898" w:hanging="360"/>
      </w:pPr>
    </w:lvl>
    <w:lvl w:ilvl="4" w:tplc="04090019" w:tentative="1">
      <w:start w:val="1"/>
      <w:numFmt w:val="lowerLetter"/>
      <w:lvlText w:val="%5."/>
      <w:lvlJc w:val="left"/>
      <w:pPr>
        <w:ind w:left="3618" w:hanging="360"/>
      </w:pPr>
    </w:lvl>
    <w:lvl w:ilvl="5" w:tplc="0409001B" w:tentative="1">
      <w:start w:val="1"/>
      <w:numFmt w:val="lowerRoman"/>
      <w:lvlText w:val="%6."/>
      <w:lvlJc w:val="right"/>
      <w:pPr>
        <w:ind w:left="4338" w:hanging="180"/>
      </w:pPr>
    </w:lvl>
    <w:lvl w:ilvl="6" w:tplc="0409000F" w:tentative="1">
      <w:start w:val="1"/>
      <w:numFmt w:val="decimal"/>
      <w:lvlText w:val="%7."/>
      <w:lvlJc w:val="left"/>
      <w:pPr>
        <w:ind w:left="5058" w:hanging="360"/>
      </w:pPr>
    </w:lvl>
    <w:lvl w:ilvl="7" w:tplc="04090019" w:tentative="1">
      <w:start w:val="1"/>
      <w:numFmt w:val="lowerLetter"/>
      <w:lvlText w:val="%8."/>
      <w:lvlJc w:val="left"/>
      <w:pPr>
        <w:ind w:left="5778" w:hanging="360"/>
      </w:pPr>
    </w:lvl>
    <w:lvl w:ilvl="8" w:tplc="0409001B" w:tentative="1">
      <w:start w:val="1"/>
      <w:numFmt w:val="lowerRoman"/>
      <w:lvlText w:val="%9."/>
      <w:lvlJc w:val="right"/>
      <w:pPr>
        <w:ind w:left="6498" w:hanging="180"/>
      </w:pPr>
    </w:lvl>
  </w:abstractNum>
  <w:abstractNum w:abstractNumId="6">
    <w:nsid w:val="147B5DEC"/>
    <w:multiLevelType w:val="hybridMultilevel"/>
    <w:tmpl w:val="4AA85F5C"/>
    <w:lvl w:ilvl="0" w:tplc="E05E12B4">
      <w:start w:val="1"/>
      <w:numFmt w:val="lowerLetter"/>
      <w:pStyle w:val="Substep-Right"/>
      <w:lvlText w:val="%1."/>
      <w:lvlJc w:val="left"/>
      <w:pPr>
        <w:ind w:left="126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2B5C0C"/>
    <w:multiLevelType w:val="hybridMultilevel"/>
    <w:tmpl w:val="57A855A4"/>
    <w:lvl w:ilvl="0" w:tplc="5908E57A">
      <w:start w:val="1"/>
      <w:numFmt w:val="decimal"/>
      <w:pStyle w:val="Step"/>
      <w:lvlText w:val="%1."/>
      <w:lvlJc w:val="left"/>
      <w:pPr>
        <w:ind w:left="907" w:hanging="360"/>
      </w:pPr>
    </w:lvl>
    <w:lvl w:ilvl="1" w:tplc="8E04CADE">
      <w:start w:val="1"/>
      <w:numFmt w:val="lowerLetter"/>
      <w:pStyle w:val="Substep"/>
      <w:lvlText w:val="%2."/>
      <w:lvlJc w:val="left"/>
      <w:pPr>
        <w:ind w:left="1627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47" w:hanging="180"/>
      </w:pPr>
    </w:lvl>
    <w:lvl w:ilvl="3" w:tplc="0409000F" w:tentative="1">
      <w:start w:val="1"/>
      <w:numFmt w:val="decimal"/>
      <w:lvlText w:val="%4."/>
      <w:lvlJc w:val="left"/>
      <w:pPr>
        <w:ind w:left="3067" w:hanging="360"/>
      </w:pPr>
    </w:lvl>
    <w:lvl w:ilvl="4" w:tplc="04090019" w:tentative="1">
      <w:start w:val="1"/>
      <w:numFmt w:val="lowerLetter"/>
      <w:lvlText w:val="%5."/>
      <w:lvlJc w:val="left"/>
      <w:pPr>
        <w:ind w:left="3787" w:hanging="360"/>
      </w:pPr>
    </w:lvl>
    <w:lvl w:ilvl="5" w:tplc="0409001B" w:tentative="1">
      <w:start w:val="1"/>
      <w:numFmt w:val="lowerRoman"/>
      <w:lvlText w:val="%6."/>
      <w:lvlJc w:val="right"/>
      <w:pPr>
        <w:ind w:left="4507" w:hanging="180"/>
      </w:pPr>
    </w:lvl>
    <w:lvl w:ilvl="6" w:tplc="0409000F" w:tentative="1">
      <w:start w:val="1"/>
      <w:numFmt w:val="decimal"/>
      <w:lvlText w:val="%7."/>
      <w:lvlJc w:val="left"/>
      <w:pPr>
        <w:ind w:left="5227" w:hanging="360"/>
      </w:pPr>
    </w:lvl>
    <w:lvl w:ilvl="7" w:tplc="04090019" w:tentative="1">
      <w:start w:val="1"/>
      <w:numFmt w:val="lowerLetter"/>
      <w:lvlText w:val="%8."/>
      <w:lvlJc w:val="left"/>
      <w:pPr>
        <w:ind w:left="5947" w:hanging="360"/>
      </w:pPr>
    </w:lvl>
    <w:lvl w:ilvl="8" w:tplc="0409001B" w:tentative="1">
      <w:start w:val="1"/>
      <w:numFmt w:val="lowerRoman"/>
      <w:lvlText w:val="%9."/>
      <w:lvlJc w:val="right"/>
      <w:pPr>
        <w:ind w:left="6667" w:hanging="180"/>
      </w:pPr>
    </w:lvl>
  </w:abstractNum>
  <w:abstractNum w:abstractNumId="8">
    <w:nsid w:val="1E3931FC"/>
    <w:multiLevelType w:val="hybridMultilevel"/>
    <w:tmpl w:val="8C10E7CA"/>
    <w:lvl w:ilvl="0" w:tplc="D7B271FC">
      <w:start w:val="1"/>
      <w:numFmt w:val="bullet"/>
      <w:lvlText w:val="•"/>
      <w:lvlJc w:val="left"/>
      <w:pPr>
        <w:ind w:left="0" w:hanging="360"/>
      </w:p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9">
    <w:nsid w:val="270242B6"/>
    <w:multiLevelType w:val="hybridMultilevel"/>
    <w:tmpl w:val="FEE67D2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2AD0261C"/>
    <w:multiLevelType w:val="hybridMultilevel"/>
    <w:tmpl w:val="9CD2C4E4"/>
    <w:lvl w:ilvl="0" w:tplc="D0B8A5A2">
      <w:start w:val="1"/>
      <w:numFmt w:val="lowerLetter"/>
      <w:pStyle w:val="Substep-Lef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7BB462C"/>
    <w:multiLevelType w:val="hybridMultilevel"/>
    <w:tmpl w:val="6F0A7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9C45EF"/>
    <w:multiLevelType w:val="hybridMultilevel"/>
    <w:tmpl w:val="3918998E"/>
    <w:lvl w:ilvl="0" w:tplc="0409000F">
      <w:start w:val="1"/>
      <w:numFmt w:val="decimal"/>
      <w:lvlText w:val="%1."/>
      <w:lvlJc w:val="left"/>
      <w:pPr>
        <w:ind w:left="738" w:hanging="360"/>
      </w:pPr>
    </w:lvl>
    <w:lvl w:ilvl="1" w:tplc="04090019" w:tentative="1">
      <w:start w:val="1"/>
      <w:numFmt w:val="lowerLetter"/>
      <w:lvlText w:val="%2."/>
      <w:lvlJc w:val="left"/>
      <w:pPr>
        <w:ind w:left="1458" w:hanging="360"/>
      </w:pPr>
    </w:lvl>
    <w:lvl w:ilvl="2" w:tplc="0409001B" w:tentative="1">
      <w:start w:val="1"/>
      <w:numFmt w:val="lowerRoman"/>
      <w:lvlText w:val="%3."/>
      <w:lvlJc w:val="right"/>
      <w:pPr>
        <w:ind w:left="2178" w:hanging="180"/>
      </w:pPr>
    </w:lvl>
    <w:lvl w:ilvl="3" w:tplc="0409000F" w:tentative="1">
      <w:start w:val="1"/>
      <w:numFmt w:val="decimal"/>
      <w:lvlText w:val="%4."/>
      <w:lvlJc w:val="left"/>
      <w:pPr>
        <w:ind w:left="2898" w:hanging="360"/>
      </w:pPr>
    </w:lvl>
    <w:lvl w:ilvl="4" w:tplc="04090019" w:tentative="1">
      <w:start w:val="1"/>
      <w:numFmt w:val="lowerLetter"/>
      <w:lvlText w:val="%5."/>
      <w:lvlJc w:val="left"/>
      <w:pPr>
        <w:ind w:left="3618" w:hanging="360"/>
      </w:pPr>
    </w:lvl>
    <w:lvl w:ilvl="5" w:tplc="0409001B" w:tentative="1">
      <w:start w:val="1"/>
      <w:numFmt w:val="lowerRoman"/>
      <w:lvlText w:val="%6."/>
      <w:lvlJc w:val="right"/>
      <w:pPr>
        <w:ind w:left="4338" w:hanging="180"/>
      </w:pPr>
    </w:lvl>
    <w:lvl w:ilvl="6" w:tplc="0409000F" w:tentative="1">
      <w:start w:val="1"/>
      <w:numFmt w:val="decimal"/>
      <w:lvlText w:val="%7."/>
      <w:lvlJc w:val="left"/>
      <w:pPr>
        <w:ind w:left="5058" w:hanging="360"/>
      </w:pPr>
    </w:lvl>
    <w:lvl w:ilvl="7" w:tplc="04090019" w:tentative="1">
      <w:start w:val="1"/>
      <w:numFmt w:val="lowerLetter"/>
      <w:lvlText w:val="%8."/>
      <w:lvlJc w:val="left"/>
      <w:pPr>
        <w:ind w:left="5778" w:hanging="360"/>
      </w:pPr>
    </w:lvl>
    <w:lvl w:ilvl="8" w:tplc="0409001B" w:tentative="1">
      <w:start w:val="1"/>
      <w:numFmt w:val="lowerRoman"/>
      <w:lvlText w:val="%9."/>
      <w:lvlJc w:val="right"/>
      <w:pPr>
        <w:ind w:left="6498" w:hanging="180"/>
      </w:pPr>
    </w:lvl>
  </w:abstractNum>
  <w:abstractNum w:abstractNumId="13">
    <w:nsid w:val="4A4C19AB"/>
    <w:multiLevelType w:val="multilevel"/>
    <w:tmpl w:val="D4B016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>
    <w:nsid w:val="4CC5621B"/>
    <w:multiLevelType w:val="multilevel"/>
    <w:tmpl w:val="D4B016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44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>
    <w:nsid w:val="52E554FE"/>
    <w:multiLevelType w:val="hybridMultilevel"/>
    <w:tmpl w:val="D3064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975050"/>
    <w:multiLevelType w:val="hybridMultilevel"/>
    <w:tmpl w:val="8B14194A"/>
    <w:lvl w:ilvl="0" w:tplc="2FDEC3B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E83684A"/>
    <w:multiLevelType w:val="hybridMultilevel"/>
    <w:tmpl w:val="61989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24219F5"/>
    <w:multiLevelType w:val="hybridMultilevel"/>
    <w:tmpl w:val="06A07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B643F5"/>
    <w:multiLevelType w:val="hybridMultilevel"/>
    <w:tmpl w:val="BDC01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0D6F07"/>
    <w:multiLevelType w:val="hybridMultilevel"/>
    <w:tmpl w:val="6518B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451DD8"/>
    <w:multiLevelType w:val="hybridMultilevel"/>
    <w:tmpl w:val="78FE4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10"/>
  </w:num>
  <w:num w:numId="5">
    <w:abstractNumId w:val="0"/>
  </w:num>
  <w:num w:numId="6">
    <w:abstractNumId w:val="1"/>
  </w:num>
  <w:num w:numId="7">
    <w:abstractNumId w:val="21"/>
  </w:num>
  <w:num w:numId="8">
    <w:abstractNumId w:val="16"/>
  </w:num>
  <w:num w:numId="9">
    <w:abstractNumId w:val="9"/>
  </w:num>
  <w:num w:numId="10">
    <w:abstractNumId w:val="15"/>
  </w:num>
  <w:num w:numId="11">
    <w:abstractNumId w:val="8"/>
  </w:num>
  <w:num w:numId="12">
    <w:abstractNumId w:val="20"/>
  </w:num>
  <w:num w:numId="13">
    <w:abstractNumId w:val="11"/>
  </w:num>
  <w:num w:numId="14">
    <w:abstractNumId w:val="4"/>
  </w:num>
  <w:num w:numId="15">
    <w:abstractNumId w:val="19"/>
  </w:num>
  <w:num w:numId="16">
    <w:abstractNumId w:val="5"/>
  </w:num>
  <w:num w:numId="17">
    <w:abstractNumId w:val="12"/>
  </w:num>
  <w:num w:numId="18">
    <w:abstractNumId w:val="17"/>
  </w:num>
  <w:num w:numId="19">
    <w:abstractNumId w:val="18"/>
  </w:num>
  <w:num w:numId="20">
    <w:abstractNumId w:val="14"/>
  </w:num>
  <w:num w:numId="21">
    <w:abstractNumId w:val="13"/>
  </w:num>
  <w:num w:numId="22">
    <w:abstractNumId w:val="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4A7"/>
    <w:rsid w:val="0001228D"/>
    <w:rsid w:val="00027114"/>
    <w:rsid w:val="00034508"/>
    <w:rsid w:val="002454A7"/>
    <w:rsid w:val="003E2080"/>
    <w:rsid w:val="00816CBC"/>
    <w:rsid w:val="00841E2F"/>
    <w:rsid w:val="00876948"/>
    <w:rsid w:val="008F1DB3"/>
    <w:rsid w:val="00905732"/>
    <w:rsid w:val="00986DD6"/>
    <w:rsid w:val="009F582C"/>
    <w:rsid w:val="00A201C1"/>
    <w:rsid w:val="00A61530"/>
    <w:rsid w:val="00B02026"/>
    <w:rsid w:val="00BE2E07"/>
    <w:rsid w:val="00CC23DE"/>
    <w:rsid w:val="00D168F2"/>
    <w:rsid w:val="00E0690D"/>
    <w:rsid w:val="00F9388E"/>
    <w:rsid w:val="00FA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965F4D8"/>
  <w15:chartTrackingRefBased/>
  <w15:docId w15:val="{24F05864-F277-4F6D-9E91-7AD5692EF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iPriority="0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6DD6"/>
  </w:style>
  <w:style w:type="paragraph" w:styleId="Heading1">
    <w:name w:val="heading 1"/>
    <w:basedOn w:val="Normal"/>
    <w:next w:val="Normal"/>
    <w:link w:val="Heading1Char"/>
    <w:uiPriority w:val="9"/>
    <w:qFormat/>
    <w:rsid w:val="00986DD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DD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6DD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6DD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86DD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86DD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86DD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86DD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6DD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6DD6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86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6DD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86DD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ListParagraph">
    <w:name w:val="List Paragraph"/>
    <w:basedOn w:val="Normal"/>
    <w:uiPriority w:val="34"/>
    <w:qFormat/>
    <w:rsid w:val="00FA1FB8"/>
    <w:pPr>
      <w:ind w:left="720"/>
      <w:contextualSpacing/>
    </w:pPr>
  </w:style>
  <w:style w:type="table" w:styleId="TableGrid">
    <w:name w:val="Table Grid"/>
    <w:basedOn w:val="TableNormal"/>
    <w:rsid w:val="00FA1FB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A1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FB8"/>
  </w:style>
  <w:style w:type="paragraph" w:styleId="Footer">
    <w:name w:val="footer"/>
    <w:basedOn w:val="Normal"/>
    <w:link w:val="FooterChar"/>
    <w:uiPriority w:val="99"/>
    <w:unhideWhenUsed/>
    <w:rsid w:val="00FA1F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FB8"/>
  </w:style>
  <w:style w:type="character" w:customStyle="1" w:styleId="Heading3Char">
    <w:name w:val="Heading 3 Char"/>
    <w:basedOn w:val="DefaultParagraphFont"/>
    <w:link w:val="Heading3"/>
    <w:uiPriority w:val="9"/>
    <w:rsid w:val="00986DD6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86DD6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86DD6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986DD6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986DD6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986DD6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6DD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986DD6"/>
    <w:pPr>
      <w:spacing w:line="240" w:lineRule="auto"/>
    </w:pPr>
    <w:rPr>
      <w:b/>
      <w:bCs/>
      <w:smallCaps/>
      <w:color w:val="44546A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6DD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6DD6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86DD6"/>
    <w:rPr>
      <w:b/>
      <w:bCs/>
    </w:rPr>
  </w:style>
  <w:style w:type="character" w:styleId="Emphasis">
    <w:name w:val="Emphasis"/>
    <w:basedOn w:val="DefaultParagraphFont"/>
    <w:uiPriority w:val="20"/>
    <w:qFormat/>
    <w:rsid w:val="00986DD6"/>
    <w:rPr>
      <w:i/>
      <w:iCs/>
    </w:rPr>
  </w:style>
  <w:style w:type="paragraph" w:styleId="NoSpacing">
    <w:name w:val="No Spacing"/>
    <w:uiPriority w:val="1"/>
    <w:qFormat/>
    <w:rsid w:val="00986DD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86DD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86DD6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DD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DD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86DD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86DD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86DD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86DD6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86DD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986DD6"/>
    <w:pPr>
      <w:outlineLvl w:val="9"/>
    </w:pPr>
  </w:style>
  <w:style w:type="character" w:styleId="PageNumber">
    <w:name w:val="page number"/>
    <w:basedOn w:val="DefaultParagraphFont"/>
    <w:rsid w:val="00986DD6"/>
  </w:style>
  <w:style w:type="character" w:customStyle="1" w:styleId="small1">
    <w:name w:val="small1"/>
    <w:rsid w:val="00986DD6"/>
    <w:rPr>
      <w:rFonts w:ascii="Arial" w:hAnsi="Arial" w:cs="Arial" w:hint="default"/>
      <w:color w:val="000000"/>
      <w:sz w:val="13"/>
      <w:szCs w:val="13"/>
    </w:rPr>
  </w:style>
  <w:style w:type="character" w:styleId="Hyperlink">
    <w:name w:val="Hyperlink"/>
    <w:uiPriority w:val="99"/>
    <w:rsid w:val="00986DD6"/>
    <w:rPr>
      <w:color w:val="0000FF"/>
      <w:u w:val="single"/>
    </w:rPr>
  </w:style>
  <w:style w:type="character" w:styleId="FollowedHyperlink">
    <w:name w:val="FollowedHyperlink"/>
    <w:uiPriority w:val="99"/>
    <w:rsid w:val="00986DD6"/>
    <w:rPr>
      <w:color w:val="800080"/>
      <w:u w:val="single"/>
    </w:rPr>
  </w:style>
  <w:style w:type="paragraph" w:customStyle="1" w:styleId="DCHeading10">
    <w:name w:val="DC Heading 1.0"/>
    <w:basedOn w:val="Normal"/>
    <w:rsid w:val="00986DD6"/>
    <w:pPr>
      <w:tabs>
        <w:tab w:val="left" w:pos="540"/>
      </w:tabs>
      <w:overflowPunct w:val="0"/>
      <w:autoSpaceDE w:val="0"/>
      <w:autoSpaceDN w:val="0"/>
      <w:adjustRightInd w:val="0"/>
      <w:spacing w:after="240"/>
      <w:textAlignment w:val="baseline"/>
    </w:pPr>
    <w:rPr>
      <w:b/>
      <w:szCs w:val="20"/>
    </w:rPr>
  </w:style>
  <w:style w:type="paragraph" w:customStyle="1" w:styleId="Headertext">
    <w:name w:val="Header text"/>
    <w:basedOn w:val="Header"/>
    <w:rsid w:val="00986DD6"/>
    <w:pPr>
      <w:tabs>
        <w:tab w:val="clear" w:pos="4680"/>
        <w:tab w:val="clear" w:pos="9360"/>
        <w:tab w:val="center" w:pos="2700"/>
        <w:tab w:val="right" w:pos="8928"/>
        <w:tab w:val="right" w:pos="9000"/>
      </w:tabs>
      <w:spacing w:line="259" w:lineRule="auto"/>
    </w:pPr>
    <w:rPr>
      <w:rFonts w:ascii="Arial Narrow" w:hAnsi="Arial Narrow" w:cs="Arial Narrow"/>
      <w:szCs w:val="20"/>
      <w:lang w:val="en-GB"/>
    </w:rPr>
  </w:style>
  <w:style w:type="paragraph" w:customStyle="1" w:styleId="TableText">
    <w:name w:val="Table_Text"/>
    <w:basedOn w:val="Normal"/>
    <w:link w:val="TableTextChar"/>
    <w:rsid w:val="00986DD6"/>
    <w:pPr>
      <w:spacing w:before="40" w:after="40"/>
    </w:pPr>
    <w:rPr>
      <w:rFonts w:cs="Times New Roman"/>
      <w:szCs w:val="18"/>
    </w:rPr>
  </w:style>
  <w:style w:type="character" w:customStyle="1" w:styleId="TableTextChar">
    <w:name w:val="Table_Text Char"/>
    <w:link w:val="TableText"/>
    <w:rsid w:val="00986DD6"/>
    <w:rPr>
      <w:rFonts w:cs="Times New Roman"/>
      <w:szCs w:val="18"/>
    </w:rPr>
  </w:style>
  <w:style w:type="paragraph" w:styleId="BalloonText">
    <w:name w:val="Balloon Text"/>
    <w:basedOn w:val="Normal"/>
    <w:link w:val="BalloonTextChar"/>
    <w:uiPriority w:val="99"/>
    <w:rsid w:val="00986DD6"/>
    <w:pPr>
      <w:spacing w:after="0"/>
    </w:pPr>
    <w:rPr>
      <w:rFonts w:ascii="Tahoma" w:hAnsi="Tahoma" w:cs="Times New Roman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986DD6"/>
    <w:rPr>
      <w:rFonts w:ascii="Tahoma" w:hAnsi="Tahoma" w:cs="Times New Roman"/>
      <w:sz w:val="16"/>
      <w:szCs w:val="16"/>
    </w:rPr>
  </w:style>
  <w:style w:type="character" w:styleId="CommentReference">
    <w:name w:val="annotation reference"/>
    <w:rsid w:val="00986DD6"/>
    <w:rPr>
      <w:sz w:val="16"/>
      <w:szCs w:val="16"/>
    </w:rPr>
  </w:style>
  <w:style w:type="paragraph" w:styleId="CommentText">
    <w:name w:val="annotation text"/>
    <w:basedOn w:val="Normal"/>
    <w:link w:val="CommentTextChar"/>
    <w:rsid w:val="00986DD6"/>
    <w:rPr>
      <w:rFonts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rsid w:val="00986DD6"/>
    <w:rPr>
      <w:rFonts w:cs="Times New Roman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986D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986DD6"/>
    <w:rPr>
      <w:rFonts w:cs="Times New Roman"/>
      <w:b/>
      <w:bCs/>
      <w:szCs w:val="20"/>
    </w:rPr>
  </w:style>
  <w:style w:type="paragraph" w:customStyle="1" w:styleId="Subheader">
    <w:name w:val="Subheader"/>
    <w:basedOn w:val="Title"/>
    <w:link w:val="SubheaderChar"/>
    <w:rsid w:val="00986DD6"/>
    <w:pPr>
      <w:spacing w:after="360"/>
    </w:pPr>
    <w:rPr>
      <w:rFonts w:cs="Arial"/>
      <w:sz w:val="24"/>
      <w:lang w:val="en-IE"/>
    </w:rPr>
  </w:style>
  <w:style w:type="character" w:customStyle="1" w:styleId="SubheaderChar">
    <w:name w:val="Subheader Char"/>
    <w:link w:val="Subheader"/>
    <w:rsid w:val="00986DD6"/>
    <w:rPr>
      <w:rFonts w:asciiTheme="majorHAnsi" w:eastAsiaTheme="majorEastAsia" w:hAnsiTheme="majorHAnsi" w:cs="Arial"/>
      <w:caps/>
      <w:color w:val="44546A" w:themeColor="text2"/>
      <w:spacing w:val="-15"/>
      <w:sz w:val="24"/>
      <w:szCs w:val="72"/>
      <w:lang w:val="en-IE"/>
    </w:rPr>
  </w:style>
  <w:style w:type="paragraph" w:customStyle="1" w:styleId="FirstLevelIndent">
    <w:name w:val="First Level Indent"/>
    <w:basedOn w:val="Normal"/>
    <w:rsid w:val="00986DD6"/>
    <w:pPr>
      <w:spacing w:after="0"/>
      <w:ind w:left="720"/>
    </w:pPr>
    <w:rPr>
      <w:rFonts w:ascii="Times New Roman" w:hAnsi="Times New Roman" w:cs="Times New Roman"/>
      <w:sz w:val="24"/>
      <w:szCs w:val="20"/>
    </w:rPr>
  </w:style>
  <w:style w:type="paragraph" w:styleId="Revision">
    <w:name w:val="Revision"/>
    <w:hidden/>
    <w:uiPriority w:val="99"/>
    <w:semiHidden/>
    <w:rsid w:val="00986DD6"/>
    <w:rPr>
      <w:rFonts w:ascii="Arial" w:hAnsi="Arial" w:cs="Arial"/>
      <w:lang w:val="en-IE"/>
    </w:rPr>
  </w:style>
  <w:style w:type="paragraph" w:customStyle="1" w:styleId="Tablelabel">
    <w:name w:val="Table_label"/>
    <w:basedOn w:val="Normal"/>
    <w:link w:val="TablelabelChar"/>
    <w:autoRedefine/>
    <w:rsid w:val="00986DD6"/>
    <w:pPr>
      <w:spacing w:before="120" w:after="0"/>
    </w:pPr>
    <w:rPr>
      <w:rFonts w:cs="Times New Roman"/>
      <w:b/>
    </w:rPr>
  </w:style>
  <w:style w:type="character" w:customStyle="1" w:styleId="TablelabelChar">
    <w:name w:val="Table_label Char"/>
    <w:link w:val="Tablelabel"/>
    <w:rsid w:val="00986DD6"/>
    <w:rPr>
      <w:rFonts w:cs="Times New Roman"/>
      <w:b/>
    </w:rPr>
  </w:style>
  <w:style w:type="paragraph" w:customStyle="1" w:styleId="Tablenumbers">
    <w:name w:val="Table_numbers"/>
    <w:basedOn w:val="Heading2"/>
    <w:link w:val="TablenumbersChar"/>
    <w:rsid w:val="00986DD6"/>
    <w:pPr>
      <w:framePr w:hSpace="180" w:wrap="around" w:vAnchor="text" w:hAnchor="margin" w:y="45"/>
      <w:spacing w:before="0"/>
    </w:pPr>
    <w:rPr>
      <w:rFonts w:cs="Arial"/>
      <w:sz w:val="18"/>
    </w:rPr>
  </w:style>
  <w:style w:type="character" w:customStyle="1" w:styleId="TablenumbersChar">
    <w:name w:val="Table_numbers Char"/>
    <w:link w:val="Tablenumbers"/>
    <w:rsid w:val="00986DD6"/>
    <w:rPr>
      <w:rFonts w:asciiTheme="majorHAnsi" w:eastAsiaTheme="majorEastAsia" w:hAnsiTheme="majorHAnsi" w:cs="Arial"/>
      <w:color w:val="2E74B5" w:themeColor="accent1" w:themeShade="BF"/>
      <w:sz w:val="18"/>
      <w:szCs w:val="32"/>
    </w:rPr>
  </w:style>
  <w:style w:type="paragraph" w:customStyle="1" w:styleId="TableEntryText">
    <w:name w:val="Table_Entry_Text"/>
    <w:basedOn w:val="Normal"/>
    <w:link w:val="TableEntryTextChar"/>
    <w:rsid w:val="00986DD6"/>
    <w:pPr>
      <w:spacing w:before="40" w:after="0"/>
    </w:pPr>
    <w:rPr>
      <w:sz w:val="18"/>
    </w:rPr>
  </w:style>
  <w:style w:type="character" w:customStyle="1" w:styleId="TableEntryTextChar">
    <w:name w:val="Table_Entry_Text Char"/>
    <w:link w:val="TableEntryText"/>
    <w:rsid w:val="00986DD6"/>
    <w:rPr>
      <w:sz w:val="18"/>
    </w:rPr>
  </w:style>
  <w:style w:type="character" w:styleId="PlaceholderText">
    <w:name w:val="Placeholder Text"/>
    <w:basedOn w:val="DefaultParagraphFont"/>
    <w:uiPriority w:val="99"/>
    <w:semiHidden/>
    <w:rsid w:val="00986DD6"/>
    <w:rPr>
      <w:color w:val="808080"/>
    </w:rPr>
  </w:style>
  <w:style w:type="paragraph" w:customStyle="1" w:styleId="Text1">
    <w:name w:val="Text1"/>
    <w:basedOn w:val="Heading3"/>
    <w:link w:val="Text1Char"/>
    <w:rsid w:val="00986DD6"/>
    <w:pPr>
      <w:ind w:left="864" w:hanging="432"/>
    </w:pPr>
  </w:style>
  <w:style w:type="character" w:customStyle="1" w:styleId="Text1Char">
    <w:name w:val="Text1 Char"/>
    <w:basedOn w:val="Heading3Char"/>
    <w:link w:val="Text1"/>
    <w:rsid w:val="00986DD6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customStyle="1" w:styleId="Text2">
    <w:name w:val="Text2"/>
    <w:basedOn w:val="Text1"/>
    <w:link w:val="Text2Char"/>
    <w:rsid w:val="00986DD6"/>
    <w:pPr>
      <w:ind w:firstLine="36"/>
    </w:pPr>
  </w:style>
  <w:style w:type="character" w:customStyle="1" w:styleId="Text2Char">
    <w:name w:val="Text2 Char"/>
    <w:basedOn w:val="Text1Char"/>
    <w:link w:val="Text2"/>
    <w:rsid w:val="00986DD6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customStyle="1" w:styleId="Indent">
    <w:name w:val="Indent"/>
    <w:basedOn w:val="Normal"/>
    <w:link w:val="IndentChar"/>
    <w:rsid w:val="00986DD6"/>
    <w:pPr>
      <w:spacing w:after="100" w:afterAutospacing="1"/>
      <w:ind w:left="1080"/>
    </w:pPr>
  </w:style>
  <w:style w:type="paragraph" w:customStyle="1" w:styleId="ProcedureHeading">
    <w:name w:val="ProcedureHeading"/>
    <w:basedOn w:val="Heading2"/>
    <w:next w:val="Step"/>
    <w:link w:val="ProcedureHeadingChar"/>
    <w:rsid w:val="00986DD6"/>
    <w:pPr>
      <w:spacing w:after="120"/>
      <w:ind w:left="187"/>
    </w:pPr>
  </w:style>
  <w:style w:type="character" w:customStyle="1" w:styleId="IndentChar">
    <w:name w:val="Indent Char"/>
    <w:basedOn w:val="DefaultParagraphFont"/>
    <w:link w:val="Indent"/>
    <w:rsid w:val="00986DD6"/>
  </w:style>
  <w:style w:type="paragraph" w:customStyle="1" w:styleId="Step">
    <w:name w:val="Step"/>
    <w:basedOn w:val="Normal"/>
    <w:link w:val="StepChar"/>
    <w:rsid w:val="00986DD6"/>
    <w:pPr>
      <w:numPr>
        <w:numId w:val="2"/>
      </w:numPr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ProcedureHeadingChar">
    <w:name w:val="ProcedureHeading Char"/>
    <w:basedOn w:val="Heading2Char"/>
    <w:link w:val="ProcedureHeading"/>
    <w:rsid w:val="00986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tepChar">
    <w:name w:val="Step Char"/>
    <w:basedOn w:val="ProcedureHeadingChar"/>
    <w:link w:val="Step"/>
    <w:rsid w:val="00986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ubstep">
    <w:name w:val="Substep"/>
    <w:basedOn w:val="Step"/>
    <w:link w:val="SubstepChar"/>
    <w:rsid w:val="00986DD6"/>
    <w:pPr>
      <w:numPr>
        <w:ilvl w:val="1"/>
      </w:numPr>
    </w:pPr>
  </w:style>
  <w:style w:type="character" w:customStyle="1" w:styleId="SubstepChar">
    <w:name w:val="Substep Char"/>
    <w:basedOn w:val="StepChar"/>
    <w:link w:val="Substep"/>
    <w:rsid w:val="00986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ImageCenter">
    <w:name w:val="Image Center"/>
    <w:basedOn w:val="Normal"/>
    <w:link w:val="ImageCenterChar"/>
    <w:rsid w:val="00986DD6"/>
    <w:pPr>
      <w:framePr w:w="10710" w:wrap="notBeside" w:vAnchor="text" w:hAnchor="text" w:y="1"/>
      <w:jc w:val="center"/>
    </w:pPr>
  </w:style>
  <w:style w:type="character" w:customStyle="1" w:styleId="ImageCenterChar">
    <w:name w:val="Image Center Char"/>
    <w:basedOn w:val="DefaultParagraphFont"/>
    <w:link w:val="ImageCenter"/>
    <w:rsid w:val="00986DD6"/>
  </w:style>
  <w:style w:type="paragraph" w:customStyle="1" w:styleId="Substep-Left">
    <w:name w:val="Substep-Left"/>
    <w:basedOn w:val="Normal"/>
    <w:link w:val="Substep-LeftChar"/>
    <w:rsid w:val="00986DD6"/>
    <w:pPr>
      <w:numPr>
        <w:numId w:val="4"/>
      </w:numPr>
      <w:ind w:left="432"/>
      <w:contextualSpacing/>
    </w:pPr>
  </w:style>
  <w:style w:type="paragraph" w:customStyle="1" w:styleId="Substep-Right">
    <w:name w:val="Substep-Right"/>
    <w:basedOn w:val="Normal"/>
    <w:link w:val="Substep-RightChar"/>
    <w:rsid w:val="00986DD6"/>
    <w:pPr>
      <w:numPr>
        <w:numId w:val="3"/>
      </w:numPr>
      <w:ind w:left="432"/>
      <w:contextualSpacing/>
    </w:pPr>
  </w:style>
  <w:style w:type="character" w:customStyle="1" w:styleId="Substep-LeftChar">
    <w:name w:val="Substep-Left Char"/>
    <w:basedOn w:val="DefaultParagraphFont"/>
    <w:link w:val="Substep-Left"/>
    <w:rsid w:val="00986DD6"/>
  </w:style>
  <w:style w:type="character" w:customStyle="1" w:styleId="Substep-RightChar">
    <w:name w:val="Substep-Right Char"/>
    <w:basedOn w:val="DefaultParagraphFont"/>
    <w:link w:val="Substep-Right"/>
    <w:rsid w:val="00986DD6"/>
  </w:style>
  <w:style w:type="character" w:customStyle="1" w:styleId="blackten">
    <w:name w:val="blackten"/>
    <w:basedOn w:val="DefaultParagraphFont"/>
    <w:rsid w:val="00986DD6"/>
  </w:style>
  <w:style w:type="character" w:customStyle="1" w:styleId="apple-style-span">
    <w:name w:val="apple-style-span"/>
    <w:basedOn w:val="DefaultParagraphFont"/>
    <w:rsid w:val="00986DD6"/>
  </w:style>
  <w:style w:type="paragraph" w:customStyle="1" w:styleId="Indenttype2">
    <w:name w:val="Indent type 2"/>
    <w:basedOn w:val="Indent"/>
    <w:link w:val="Indenttype2Char"/>
    <w:rsid w:val="00986DD6"/>
    <w:pPr>
      <w:spacing w:after="60" w:afterAutospacing="0"/>
      <w:ind w:left="907"/>
    </w:pPr>
  </w:style>
  <w:style w:type="character" w:customStyle="1" w:styleId="Indenttype2Char">
    <w:name w:val="Indent type 2 Char"/>
    <w:basedOn w:val="IndentChar"/>
    <w:link w:val="Indenttype2"/>
    <w:rsid w:val="00986DD6"/>
  </w:style>
  <w:style w:type="paragraph" w:styleId="ListBullet2">
    <w:name w:val="List Bullet 2"/>
    <w:basedOn w:val="Normal"/>
    <w:rsid w:val="00986DD6"/>
    <w:pPr>
      <w:numPr>
        <w:numId w:val="5"/>
      </w:numPr>
      <w:contextualSpacing/>
    </w:pPr>
  </w:style>
  <w:style w:type="paragraph" w:customStyle="1" w:styleId="Indenttype1">
    <w:name w:val="Indent type 1"/>
    <w:basedOn w:val="Indenttype2"/>
    <w:link w:val="Indenttype1Char"/>
    <w:rsid w:val="00986DD6"/>
    <w:pPr>
      <w:ind w:left="720"/>
    </w:pPr>
  </w:style>
  <w:style w:type="character" w:customStyle="1" w:styleId="Indenttype1Char">
    <w:name w:val="Indent type 1 Char"/>
    <w:basedOn w:val="Indenttype2Char"/>
    <w:link w:val="Indenttype1"/>
    <w:rsid w:val="00986DD6"/>
  </w:style>
  <w:style w:type="paragraph" w:styleId="ListBullet">
    <w:name w:val="List Bullet"/>
    <w:basedOn w:val="Normal"/>
    <w:rsid w:val="00986DD6"/>
    <w:pPr>
      <w:numPr>
        <w:numId w:val="6"/>
      </w:numPr>
      <w:contextualSpacing/>
    </w:pPr>
  </w:style>
  <w:style w:type="character" w:customStyle="1" w:styleId="PlainTextChar">
    <w:name w:val="Plain Text Char"/>
    <w:basedOn w:val="DefaultParagraphFont"/>
    <w:link w:val="PlainText"/>
    <w:uiPriority w:val="99"/>
    <w:rsid w:val="00986DD6"/>
    <w:rPr>
      <w:rFonts w:ascii="Calibri" w:hAnsi="Calibri"/>
      <w:szCs w:val="21"/>
    </w:rPr>
  </w:style>
  <w:style w:type="paragraph" w:styleId="PlainText">
    <w:name w:val="Plain Text"/>
    <w:basedOn w:val="Normal"/>
    <w:link w:val="PlainTextChar"/>
    <w:uiPriority w:val="99"/>
    <w:unhideWhenUsed/>
    <w:rsid w:val="00986DD6"/>
    <w:pPr>
      <w:spacing w:after="0"/>
    </w:pPr>
    <w:rPr>
      <w:rFonts w:ascii="Calibri" w:hAnsi="Calibri"/>
      <w:szCs w:val="21"/>
    </w:rPr>
  </w:style>
  <w:style w:type="character" w:customStyle="1" w:styleId="PlainTextChar1">
    <w:name w:val="Plain Text Char1"/>
    <w:basedOn w:val="DefaultParagraphFont"/>
    <w:uiPriority w:val="99"/>
    <w:rsid w:val="00986DD6"/>
    <w:rPr>
      <w:rFonts w:ascii="Consolas" w:hAnsi="Consolas" w:cs="Consolas"/>
      <w:sz w:val="21"/>
      <w:szCs w:val="21"/>
    </w:rPr>
  </w:style>
  <w:style w:type="paragraph" w:styleId="NormalWeb">
    <w:name w:val="Normal (Web)"/>
    <w:basedOn w:val="Normal"/>
    <w:uiPriority w:val="99"/>
    <w:unhideWhenUsed/>
    <w:rsid w:val="00986DD6"/>
    <w:pPr>
      <w:spacing w:before="100" w:beforeAutospacing="1" w:after="100" w:afterAutospacing="1"/>
    </w:pPr>
    <w:rPr>
      <w:rFonts w:ascii="Times New Roman" w:eastAsiaTheme="minorHAnsi" w:hAnsi="Times New Roman" w:cs="Times New Roman"/>
      <w:sz w:val="24"/>
      <w:szCs w:val="24"/>
    </w:rPr>
  </w:style>
  <w:style w:type="paragraph" w:customStyle="1" w:styleId="body">
    <w:name w:val="body"/>
    <w:basedOn w:val="Normal"/>
    <w:uiPriority w:val="99"/>
    <w:semiHidden/>
    <w:rsid w:val="00986DD6"/>
    <w:pPr>
      <w:spacing w:before="100" w:beforeAutospacing="1" w:after="100" w:afterAutospacing="1" w:line="240" w:lineRule="atLeast"/>
    </w:pPr>
    <w:rPr>
      <w:rFonts w:eastAsiaTheme="minorHAnsi"/>
      <w:color w:val="000000"/>
      <w:sz w:val="18"/>
      <w:szCs w:val="18"/>
    </w:rPr>
  </w:style>
  <w:style w:type="paragraph" w:customStyle="1" w:styleId="bigbody">
    <w:name w:val="bigbody"/>
    <w:basedOn w:val="Normal"/>
    <w:uiPriority w:val="99"/>
    <w:semiHidden/>
    <w:rsid w:val="00986DD6"/>
    <w:pPr>
      <w:spacing w:before="100" w:beforeAutospacing="1" w:after="100" w:afterAutospacing="1" w:line="280" w:lineRule="atLeast"/>
    </w:pPr>
    <w:rPr>
      <w:rFonts w:eastAsiaTheme="minorHAnsi"/>
      <w:b/>
      <w:bCs/>
      <w:color w:val="0645A6"/>
      <w:szCs w:val="20"/>
    </w:rPr>
  </w:style>
  <w:style w:type="character" w:customStyle="1" w:styleId="bodyborder1">
    <w:name w:val="bodyborder1"/>
    <w:basedOn w:val="DefaultParagraphFont"/>
    <w:rsid w:val="00986DD6"/>
    <w:rPr>
      <w:rFonts w:ascii="Arial" w:hAnsi="Arial" w:cs="Arial" w:hint="default"/>
      <w:b/>
      <w:bCs/>
      <w:i w:val="0"/>
      <w:iCs w:val="0"/>
      <w:color w:val="000000"/>
      <w:sz w:val="18"/>
      <w:szCs w:val="18"/>
      <w:bdr w:val="single" w:sz="6" w:space="0" w:color="000000" w:frame="1"/>
    </w:r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986DD6"/>
    <w:pPr>
      <w:pBdr>
        <w:bottom w:val="single" w:sz="6" w:space="1" w:color="auto"/>
      </w:pBdr>
      <w:spacing w:after="0"/>
      <w:jc w:val="center"/>
    </w:pPr>
    <w:rPr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986DD6"/>
    <w:rPr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986DD6"/>
    <w:pPr>
      <w:pBdr>
        <w:top w:val="single" w:sz="6" w:space="1" w:color="auto"/>
      </w:pBdr>
      <w:spacing w:after="0"/>
      <w:jc w:val="center"/>
    </w:pPr>
    <w:rPr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986DD6"/>
    <w:rPr>
      <w:vanish/>
      <w:sz w:val="16"/>
      <w:szCs w:val="16"/>
    </w:rPr>
  </w:style>
  <w:style w:type="paragraph" w:styleId="ListContinue">
    <w:name w:val="List Continue"/>
    <w:basedOn w:val="Normal"/>
    <w:uiPriority w:val="99"/>
    <w:rsid w:val="00986DD6"/>
    <w:pPr>
      <w:ind w:left="283"/>
    </w:pPr>
  </w:style>
  <w:style w:type="character" w:customStyle="1" w:styleId="mw-headline">
    <w:name w:val="mw-headline"/>
    <w:basedOn w:val="DefaultParagraphFont"/>
    <w:rsid w:val="00986DD6"/>
  </w:style>
  <w:style w:type="table" w:customStyle="1" w:styleId="TableGrid1">
    <w:name w:val="Table Grid1"/>
    <w:basedOn w:val="TableNormal"/>
    <w:next w:val="TableGrid"/>
    <w:rsid w:val="00986DD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rsid w:val="00986DD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rsid w:val="00986DD6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986DD6"/>
    <w:pPr>
      <w:spacing w:after="100"/>
      <w:ind w:left="200"/>
    </w:pPr>
  </w:style>
  <w:style w:type="table" w:styleId="TableSimple3">
    <w:name w:val="Table Simple 3"/>
    <w:basedOn w:val="TableNormal"/>
    <w:rsid w:val="00986DD6"/>
    <w:pPr>
      <w:spacing w:before="60" w:after="60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ghtList">
    <w:name w:val="Light List"/>
    <w:basedOn w:val="TableNormal"/>
    <w:uiPriority w:val="61"/>
    <w:rsid w:val="00986DD6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elliot\Documents\Custom%20Office%20Templates\Basic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Basic Template.dotx</Template>
  <TotalTime>3</TotalTime>
  <Pages>11</Pages>
  <Words>847</Words>
  <Characters>4829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Amazon.com</Company>
  <LinksUpToDate>false</LinksUpToDate>
  <CharactersWithSpaces>5665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Reference</dc:creator>
  <cp:keywords/>
  <dc:description/>
  <cp:lastModifiedBy>Elliott, Barb</cp:lastModifiedBy>
  <cp:revision>3</cp:revision>
  <dcterms:created xsi:type="dcterms:W3CDTF">2014-06-19T21:45:00Z</dcterms:created>
  <dcterms:modified xsi:type="dcterms:W3CDTF">2014-06-19T21:50:00Z</dcterms:modified>
</cp:coreProperties>
</file>