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31D512" w14:textId="0585A8C6" w:rsidR="00A201C1" w:rsidRPr="0001442A" w:rsidRDefault="0001442A" w:rsidP="00A201C1">
      <w:pPr>
        <w:pStyle w:val="Title"/>
        <w:rPr>
          <w:sz w:val="52"/>
          <w:szCs w:val="52"/>
        </w:rPr>
      </w:pPr>
      <w:bookmarkStart w:id="0" w:name="_GoBack"/>
      <w:bookmarkEnd w:id="0"/>
      <w:r w:rsidRPr="0001442A">
        <w:rPr>
          <w:sz w:val="52"/>
          <w:szCs w:val="52"/>
        </w:rPr>
        <w:t>Emergency Lighting and EXIT Sign Preventative Maintenance</w:t>
      </w:r>
    </w:p>
    <w:p w14:paraId="18302039" w14:textId="77777777" w:rsidR="0001228D" w:rsidRDefault="0001228D" w:rsidP="0001228D">
      <w:pPr>
        <w:pStyle w:val="Heading1"/>
      </w:pPr>
      <w:r>
        <w:t>References</w:t>
      </w:r>
    </w:p>
    <w:p w14:paraId="0950FBEF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Authorization</w:t>
      </w:r>
    </w:p>
    <w:p w14:paraId="02DDAF68" w14:textId="77777777" w:rsidR="0001228D" w:rsidRPr="00C3246A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Training/Certification</w:t>
      </w:r>
    </w:p>
    <w:p w14:paraId="0D9EE95F" w14:textId="77777777" w:rsidR="0001228D" w:rsidRPr="00E6518B" w:rsidRDefault="0001228D" w:rsidP="0001228D">
      <w:pPr>
        <w:pStyle w:val="Heading2"/>
        <w:numPr>
          <w:ilvl w:val="0"/>
          <w:numId w:val="20"/>
        </w:numPr>
        <w:spacing w:before="200" w:line="276" w:lineRule="auto"/>
      </w:pPr>
      <w:r w:rsidRPr="00C3246A">
        <w:t>Equipment</w:t>
      </w:r>
      <w:r>
        <w:t>/Information</w:t>
      </w:r>
    </w:p>
    <w:p w14:paraId="246BAB05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Policies</w:t>
      </w:r>
    </w:p>
    <w:p w14:paraId="518CB090" w14:textId="77777777" w:rsidR="0001228D" w:rsidRPr="00E6518B" w:rsidRDefault="0001228D" w:rsidP="0001228D">
      <w:pPr>
        <w:pStyle w:val="Heading2"/>
        <w:numPr>
          <w:ilvl w:val="0"/>
          <w:numId w:val="21"/>
        </w:numPr>
        <w:spacing w:before="200" w:line="276" w:lineRule="auto"/>
      </w:pPr>
      <w:r w:rsidRPr="00E6518B">
        <w:t>Related Procedures</w:t>
      </w:r>
    </w:p>
    <w:p w14:paraId="1D5E64AC" w14:textId="77777777" w:rsidR="0001228D" w:rsidRDefault="0001228D" w:rsidP="0001228D">
      <w:pPr>
        <w:pStyle w:val="Heading1"/>
      </w:pPr>
      <w:r>
        <w:t>Security Considerations</w:t>
      </w:r>
    </w:p>
    <w:p w14:paraId="4948E497" w14:textId="77777777" w:rsidR="0001228D" w:rsidRPr="00C3246A" w:rsidRDefault="0001228D" w:rsidP="0001228D"/>
    <w:p w14:paraId="32DEEF71" w14:textId="77777777" w:rsidR="0001442A" w:rsidRPr="003245E9" w:rsidRDefault="0001442A" w:rsidP="0001442A">
      <w:r w:rsidRPr="003245E9">
        <w:t xml:space="preserve">A functional test </w:t>
      </w:r>
      <w:r>
        <w:t>must</w:t>
      </w:r>
      <w:r w:rsidRPr="003245E9">
        <w:t xml:space="preserve"> be conducted on every required emergency lighting system at thirty (30) day intervals for a minimum of 30 seconds. An annual test </w:t>
      </w:r>
      <w:r>
        <w:t>must</w:t>
      </w:r>
      <w:r w:rsidRPr="003245E9">
        <w:t xml:space="preserve"> be conducted for the 1-1/2 hour (90 min) duration. Equipment </w:t>
      </w:r>
      <w:r>
        <w:t>must</w:t>
      </w:r>
      <w:r w:rsidRPr="003245E9">
        <w:t xml:space="preserve"> be fully operational for the duration of the </w:t>
      </w:r>
      <w:commentRangeStart w:id="1"/>
      <w:r w:rsidRPr="003245E9">
        <w:t>test</w:t>
      </w:r>
      <w:commentRangeEnd w:id="1"/>
      <w:r>
        <w:rPr>
          <w:rStyle w:val="CommentReference"/>
        </w:rPr>
        <w:commentReference w:id="1"/>
      </w:r>
      <w:r w:rsidRPr="003245E9">
        <w:t xml:space="preserve">. Written records of visual inspections and tests </w:t>
      </w:r>
      <w:r>
        <w:t>must</w:t>
      </w:r>
      <w:r w:rsidRPr="003245E9">
        <w:t xml:space="preserve"> be kept by the owner for inspection by the authority having jurisdiction (AHJ).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3315"/>
        <w:gridCol w:w="3048"/>
        <w:gridCol w:w="2997"/>
      </w:tblGrid>
      <w:tr w:rsidR="0001442A" w:rsidRPr="00B72362" w14:paraId="37E87A1D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2D94936D" w14:textId="77777777" w:rsidR="0001442A" w:rsidRPr="008A74F5" w:rsidRDefault="0001442A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cm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informatioin</w:t>
            </w:r>
          </w:p>
        </w:tc>
      </w:tr>
      <w:tr w:rsidR="0001442A" w:rsidRPr="00B72362" w14:paraId="02E13F39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6CA1893E" w14:textId="77777777" w:rsidR="0001442A" w:rsidRPr="008A74F5" w:rsidRDefault="0001442A" w:rsidP="00744362">
            <w:r w:rsidRPr="008A74F5">
              <w:t>Site/Pod: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0C1B0025" w14:textId="77777777" w:rsidR="0001442A" w:rsidRPr="008A74F5" w:rsidRDefault="0001442A" w:rsidP="00744362">
            <w:r w:rsidRPr="008A74F5">
              <w:t>CM#:</w:t>
            </w:r>
          </w:p>
        </w:tc>
      </w:tr>
      <w:tr w:rsidR="0001442A" w:rsidRPr="00B72362" w14:paraId="4A9D6601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6430E87" w14:textId="77777777" w:rsidR="0001442A" w:rsidRPr="008A74F5" w:rsidRDefault="0001442A" w:rsidP="00744362">
            <w:r w:rsidRPr="008A74F5">
              <w:t>Technician: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259119F4" w14:textId="77777777" w:rsidR="0001442A" w:rsidRPr="008A74F5" w:rsidRDefault="0001442A" w:rsidP="00744362">
            <w:r w:rsidRPr="008A74F5">
              <w:t>Date:</w:t>
            </w:r>
          </w:p>
        </w:tc>
      </w:tr>
      <w:tr w:rsidR="0001442A" w:rsidRPr="00B72362" w14:paraId="4BDF4C10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135F0F54" w14:textId="77777777" w:rsidR="0001442A" w:rsidRPr="008A74F5" w:rsidRDefault="0001442A" w:rsidP="00744362">
            <w:commentRangeStart w:id="2"/>
            <w:r w:rsidRPr="008A74F5">
              <w:t>Start time: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40DBD09F" w14:textId="77777777" w:rsidR="0001442A" w:rsidRPr="008A74F5" w:rsidRDefault="0001442A" w:rsidP="00744362">
            <w:r w:rsidRPr="008A74F5">
              <w:t>End time:</w:t>
            </w:r>
          </w:p>
        </w:tc>
      </w:tr>
      <w:tr w:rsidR="0001442A" w:rsidRPr="00B72362" w14:paraId="539271AF" w14:textId="77777777" w:rsidTr="00744362">
        <w:trPr>
          <w:cantSplit/>
          <w:trHeight w:val="230"/>
          <w:jc w:val="center"/>
        </w:trPr>
        <w:tc>
          <w:tcPr>
            <w:tcW w:w="9360" w:type="dxa"/>
            <w:gridSpan w:val="3"/>
            <w:shd w:val="clear" w:color="auto" w:fill="E6E6E6"/>
            <w:vAlign w:val="center"/>
          </w:tcPr>
          <w:p w14:paraId="5075D5A8" w14:textId="77777777" w:rsidR="0001442A" w:rsidRPr="008A74F5" w:rsidRDefault="0001442A" w:rsidP="00744362">
            <w:pPr>
              <w:pStyle w:val="SectionHeading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equipment</w:t>
            </w:r>
            <w:r w:rsidRPr="008A74F5">
              <w:rPr>
                <w:rFonts w:asciiTheme="minorHAnsi" w:hAnsiTheme="minorHAnsi"/>
                <w:sz w:val="22"/>
                <w:szCs w:val="22"/>
              </w:rPr>
              <w:t xml:space="preserve"> Information</w:t>
            </w:r>
          </w:p>
        </w:tc>
      </w:tr>
      <w:tr w:rsidR="0001442A" w:rsidRPr="00B72362" w14:paraId="1A098585" w14:textId="77777777" w:rsidTr="00744362">
        <w:trPr>
          <w:cantSplit/>
          <w:trHeight w:val="230"/>
          <w:jc w:val="center"/>
        </w:trPr>
        <w:tc>
          <w:tcPr>
            <w:tcW w:w="6363" w:type="dxa"/>
            <w:gridSpan w:val="2"/>
            <w:shd w:val="clear" w:color="auto" w:fill="auto"/>
            <w:vAlign w:val="center"/>
          </w:tcPr>
          <w:p w14:paraId="342036BE" w14:textId="77777777" w:rsidR="0001442A" w:rsidRPr="008A74F5" w:rsidRDefault="0001442A" w:rsidP="00744362">
            <w:r w:rsidRPr="008A74F5">
              <w:t>Manufacturer:</w:t>
            </w:r>
          </w:p>
        </w:tc>
        <w:tc>
          <w:tcPr>
            <w:tcW w:w="2997" w:type="dxa"/>
            <w:shd w:val="clear" w:color="auto" w:fill="auto"/>
            <w:vAlign w:val="center"/>
          </w:tcPr>
          <w:p w14:paraId="52E0EDA4" w14:textId="77777777" w:rsidR="0001442A" w:rsidRPr="008A74F5" w:rsidRDefault="0001442A" w:rsidP="00744362">
            <w:r w:rsidRPr="008A74F5">
              <w:t>Model #:</w:t>
            </w:r>
          </w:p>
        </w:tc>
      </w:tr>
      <w:tr w:rsidR="0001442A" w:rsidRPr="00B72362" w14:paraId="6FFDB154" w14:textId="77777777" w:rsidTr="00744362">
        <w:trPr>
          <w:cantSplit/>
          <w:trHeight w:val="230"/>
          <w:jc w:val="center"/>
        </w:trPr>
        <w:tc>
          <w:tcPr>
            <w:tcW w:w="3315" w:type="dxa"/>
            <w:shd w:val="clear" w:color="auto" w:fill="auto"/>
            <w:vAlign w:val="center"/>
          </w:tcPr>
          <w:p w14:paraId="7A540A17" w14:textId="77777777" w:rsidR="0001442A" w:rsidRPr="008A74F5" w:rsidRDefault="0001442A" w:rsidP="00744362">
            <w:r w:rsidRPr="008A74F5">
              <w:t>Serial #:</w:t>
            </w:r>
          </w:p>
        </w:tc>
        <w:tc>
          <w:tcPr>
            <w:tcW w:w="6045" w:type="dxa"/>
            <w:gridSpan w:val="2"/>
            <w:shd w:val="clear" w:color="auto" w:fill="auto"/>
            <w:vAlign w:val="center"/>
          </w:tcPr>
          <w:p w14:paraId="05141F34" w14:textId="77777777" w:rsidR="0001442A" w:rsidRPr="008A74F5" w:rsidRDefault="0001442A" w:rsidP="00744362">
            <w:r w:rsidRPr="008A74F5">
              <w:t>Assed ID: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</w:tbl>
    <w:p w14:paraId="4680F993" w14:textId="77777777" w:rsidR="0001442A" w:rsidRDefault="0001442A" w:rsidP="0001442A">
      <w:pPr>
        <w:pStyle w:val="Heading1"/>
      </w:pPr>
      <w:r>
        <w:t>Procedure</w:t>
      </w:r>
    </w:p>
    <w:tbl>
      <w:tblPr>
        <w:tblStyle w:val="TableGrid"/>
        <w:tblW w:w="936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7686"/>
        <w:gridCol w:w="519"/>
        <w:gridCol w:w="584"/>
        <w:gridCol w:w="571"/>
      </w:tblGrid>
      <w:tr w:rsidR="0001442A" w:rsidRPr="00E75C8D" w14:paraId="06F02BB7" w14:textId="77777777" w:rsidTr="00744362">
        <w:trPr>
          <w:cantSplit/>
          <w:trHeight w:val="230"/>
          <w:jc w:val="center"/>
        </w:trPr>
        <w:tc>
          <w:tcPr>
            <w:tcW w:w="7686" w:type="dxa"/>
            <w:shd w:val="clear" w:color="auto" w:fill="D9D9D9" w:themeFill="background1" w:themeFillShade="D9"/>
            <w:vAlign w:val="center"/>
          </w:tcPr>
          <w:p w14:paraId="5CF355F1" w14:textId="77777777" w:rsidR="0001442A" w:rsidRPr="00E75C8D" w:rsidRDefault="0001442A" w:rsidP="00744362"/>
        </w:tc>
        <w:tc>
          <w:tcPr>
            <w:tcW w:w="519" w:type="dxa"/>
            <w:shd w:val="clear" w:color="auto" w:fill="D9D9D9" w:themeFill="background1" w:themeFillShade="D9"/>
            <w:vAlign w:val="center"/>
          </w:tcPr>
          <w:p w14:paraId="7E34DAB6" w14:textId="77777777" w:rsidR="0001442A" w:rsidRPr="00E75C8D" w:rsidRDefault="0001442A" w:rsidP="00744362">
            <w:r w:rsidRPr="00E75C8D">
              <w:t>Yes</w:t>
            </w:r>
          </w:p>
        </w:tc>
        <w:tc>
          <w:tcPr>
            <w:tcW w:w="584" w:type="dxa"/>
            <w:shd w:val="clear" w:color="auto" w:fill="D9D9D9" w:themeFill="background1" w:themeFillShade="D9"/>
            <w:vAlign w:val="center"/>
          </w:tcPr>
          <w:p w14:paraId="4CB761FE" w14:textId="77777777" w:rsidR="0001442A" w:rsidRPr="00E75C8D" w:rsidRDefault="0001442A" w:rsidP="00744362">
            <w:r w:rsidRPr="00E75C8D">
              <w:t>No*</w:t>
            </w:r>
          </w:p>
        </w:tc>
        <w:tc>
          <w:tcPr>
            <w:tcW w:w="571" w:type="dxa"/>
            <w:shd w:val="clear" w:color="auto" w:fill="D9D9D9" w:themeFill="background1" w:themeFillShade="D9"/>
            <w:vAlign w:val="center"/>
          </w:tcPr>
          <w:p w14:paraId="32371A13" w14:textId="77777777" w:rsidR="0001442A" w:rsidRPr="00E75C8D" w:rsidRDefault="0001442A" w:rsidP="00744362">
            <w:r w:rsidRPr="00E75C8D">
              <w:t>N/A</w:t>
            </w:r>
          </w:p>
        </w:tc>
      </w:tr>
      <w:tr w:rsidR="0001442A" w:rsidRPr="00E75C8D" w14:paraId="28F3CF34" w14:textId="77777777" w:rsidTr="00744362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46C9B2AB" w14:textId="77777777" w:rsidR="0001442A" w:rsidRPr="00E75C8D" w:rsidRDefault="0001442A" w:rsidP="00744362">
            <w:r>
              <w:t>90-minute full function test by disconnecting the AC power source.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42D823E3" w14:textId="77777777" w:rsidR="0001442A" w:rsidRPr="00E75C8D" w:rsidRDefault="0001442A" w:rsidP="00744362"/>
        </w:tc>
        <w:tc>
          <w:tcPr>
            <w:tcW w:w="584" w:type="dxa"/>
            <w:shd w:val="clear" w:color="auto" w:fill="auto"/>
            <w:vAlign w:val="center"/>
          </w:tcPr>
          <w:p w14:paraId="78E5862A" w14:textId="77777777" w:rsidR="0001442A" w:rsidRPr="00E75C8D" w:rsidRDefault="0001442A" w:rsidP="00744362"/>
        </w:tc>
        <w:tc>
          <w:tcPr>
            <w:tcW w:w="571" w:type="dxa"/>
            <w:shd w:val="clear" w:color="auto" w:fill="auto"/>
            <w:vAlign w:val="center"/>
          </w:tcPr>
          <w:p w14:paraId="1858FD22" w14:textId="77777777" w:rsidR="0001442A" w:rsidRPr="00E75C8D" w:rsidRDefault="0001442A" w:rsidP="00744362"/>
        </w:tc>
      </w:tr>
      <w:tr w:rsidR="0001442A" w:rsidRPr="00E75C8D" w14:paraId="087A0C57" w14:textId="77777777" w:rsidTr="00744362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2C60CD2B" w14:textId="77777777" w:rsidR="0001442A" w:rsidRPr="00E75C8D" w:rsidRDefault="0001442A" w:rsidP="00744362">
            <w:r>
              <w:t>Check battery and lens for corrosion and clean, as required.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18ABA4D8" w14:textId="77777777" w:rsidR="0001442A" w:rsidRPr="00E75C8D" w:rsidRDefault="0001442A" w:rsidP="00744362"/>
        </w:tc>
        <w:tc>
          <w:tcPr>
            <w:tcW w:w="584" w:type="dxa"/>
            <w:shd w:val="clear" w:color="auto" w:fill="auto"/>
            <w:vAlign w:val="center"/>
          </w:tcPr>
          <w:p w14:paraId="0BDFAB1E" w14:textId="77777777" w:rsidR="0001442A" w:rsidRPr="00E75C8D" w:rsidRDefault="0001442A" w:rsidP="00744362"/>
        </w:tc>
        <w:tc>
          <w:tcPr>
            <w:tcW w:w="571" w:type="dxa"/>
            <w:shd w:val="clear" w:color="auto" w:fill="auto"/>
            <w:vAlign w:val="center"/>
          </w:tcPr>
          <w:p w14:paraId="1EB45DAA" w14:textId="77777777" w:rsidR="0001442A" w:rsidRPr="00E75C8D" w:rsidRDefault="0001442A" w:rsidP="00744362"/>
        </w:tc>
      </w:tr>
      <w:tr w:rsidR="0001442A" w:rsidRPr="00E75C8D" w14:paraId="4DBAF3D2" w14:textId="77777777" w:rsidTr="00744362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4D382751" w14:textId="77777777" w:rsidR="0001442A" w:rsidRPr="00E75C8D" w:rsidRDefault="0001442A" w:rsidP="00744362">
            <w:r>
              <w:t>Adjust beam for proper alignment.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7E4933BA" w14:textId="77777777" w:rsidR="0001442A" w:rsidRPr="00E75C8D" w:rsidRDefault="0001442A" w:rsidP="00744362"/>
        </w:tc>
        <w:tc>
          <w:tcPr>
            <w:tcW w:w="584" w:type="dxa"/>
            <w:shd w:val="clear" w:color="auto" w:fill="auto"/>
            <w:vAlign w:val="center"/>
          </w:tcPr>
          <w:p w14:paraId="59525696" w14:textId="77777777" w:rsidR="0001442A" w:rsidRPr="00E75C8D" w:rsidRDefault="0001442A" w:rsidP="00744362"/>
        </w:tc>
        <w:tc>
          <w:tcPr>
            <w:tcW w:w="571" w:type="dxa"/>
            <w:shd w:val="clear" w:color="auto" w:fill="auto"/>
            <w:vAlign w:val="center"/>
          </w:tcPr>
          <w:p w14:paraId="46D0A79C" w14:textId="77777777" w:rsidR="0001442A" w:rsidRPr="00E75C8D" w:rsidRDefault="0001442A" w:rsidP="00744362"/>
        </w:tc>
      </w:tr>
      <w:tr w:rsidR="0001442A" w:rsidRPr="00E75C8D" w14:paraId="5A476E48" w14:textId="77777777" w:rsidTr="00744362">
        <w:trPr>
          <w:cantSplit/>
          <w:trHeight w:val="230"/>
          <w:jc w:val="center"/>
        </w:trPr>
        <w:tc>
          <w:tcPr>
            <w:tcW w:w="7686" w:type="dxa"/>
            <w:shd w:val="clear" w:color="auto" w:fill="auto"/>
            <w:vAlign w:val="center"/>
          </w:tcPr>
          <w:p w14:paraId="1828AB90" w14:textId="77777777" w:rsidR="0001442A" w:rsidRPr="00E75C8D" w:rsidRDefault="0001442A" w:rsidP="00744362">
            <w:r>
              <w:t>Place testing label on unit.</w:t>
            </w:r>
          </w:p>
        </w:tc>
        <w:tc>
          <w:tcPr>
            <w:tcW w:w="519" w:type="dxa"/>
            <w:shd w:val="clear" w:color="auto" w:fill="auto"/>
            <w:vAlign w:val="center"/>
          </w:tcPr>
          <w:p w14:paraId="6B4A78D8" w14:textId="77777777" w:rsidR="0001442A" w:rsidRPr="00E75C8D" w:rsidRDefault="0001442A" w:rsidP="00744362"/>
        </w:tc>
        <w:tc>
          <w:tcPr>
            <w:tcW w:w="584" w:type="dxa"/>
            <w:shd w:val="clear" w:color="auto" w:fill="auto"/>
            <w:vAlign w:val="center"/>
          </w:tcPr>
          <w:p w14:paraId="230AE5E4" w14:textId="77777777" w:rsidR="0001442A" w:rsidRPr="00E75C8D" w:rsidRDefault="0001442A" w:rsidP="00744362"/>
        </w:tc>
        <w:tc>
          <w:tcPr>
            <w:tcW w:w="571" w:type="dxa"/>
            <w:shd w:val="clear" w:color="auto" w:fill="auto"/>
            <w:vAlign w:val="center"/>
          </w:tcPr>
          <w:p w14:paraId="74221333" w14:textId="77777777" w:rsidR="0001442A" w:rsidRPr="00E75C8D" w:rsidRDefault="0001442A" w:rsidP="00744362"/>
        </w:tc>
      </w:tr>
    </w:tbl>
    <w:p w14:paraId="015EA996" w14:textId="77777777" w:rsidR="0001442A" w:rsidRDefault="0001442A" w:rsidP="0001442A">
      <w:pPr>
        <w:spacing w:after="0" w:line="240" w:lineRule="auto"/>
      </w:pPr>
    </w:p>
    <w:p w14:paraId="279C8269" w14:textId="77777777" w:rsidR="0001442A" w:rsidRDefault="0001442A" w:rsidP="0001442A">
      <w:pPr>
        <w:spacing w:after="0" w:line="240" w:lineRule="auto"/>
      </w:pPr>
      <w:r>
        <w:lastRenderedPageBreak/>
        <w:t>Other corrective actions required or taken, such as:</w:t>
      </w:r>
    </w:p>
    <w:p w14:paraId="3A43C259" w14:textId="77777777" w:rsidR="0001442A" w:rsidRDefault="0001442A" w:rsidP="0001442A">
      <w:pPr>
        <w:pStyle w:val="ListParagraph"/>
        <w:numPr>
          <w:ilvl w:val="0"/>
          <w:numId w:val="22"/>
        </w:numPr>
        <w:spacing w:after="0" w:line="240" w:lineRule="auto"/>
      </w:pPr>
      <w:r>
        <w:t>Checking and adjusting charging system voltage.</w:t>
      </w:r>
    </w:p>
    <w:p w14:paraId="5483AB42" w14:textId="77777777" w:rsidR="0001442A" w:rsidRDefault="0001442A" w:rsidP="0001442A">
      <w:pPr>
        <w:pStyle w:val="ListParagraph"/>
        <w:numPr>
          <w:ilvl w:val="0"/>
          <w:numId w:val="22"/>
        </w:numPr>
        <w:spacing w:after="0" w:line="240" w:lineRule="auto"/>
      </w:pPr>
      <w:r>
        <w:t>Checking battery output voltage.</w:t>
      </w:r>
    </w:p>
    <w:p w14:paraId="5A4DD9BE" w14:textId="77777777" w:rsidR="0001442A" w:rsidRDefault="0001442A" w:rsidP="0001442A">
      <w:pPr>
        <w:spacing w:after="0" w:line="240" w:lineRule="auto"/>
      </w:pPr>
      <w:r>
        <w:t>____________________________________________________________________________</w:t>
      </w:r>
    </w:p>
    <w:p w14:paraId="77A734E6" w14:textId="77777777" w:rsidR="0001442A" w:rsidRDefault="0001442A" w:rsidP="0001442A">
      <w:pPr>
        <w:spacing w:after="0" w:line="240" w:lineRule="auto"/>
      </w:pPr>
      <w:r>
        <w:t>____________________________________________________________________________</w:t>
      </w:r>
    </w:p>
    <w:p w14:paraId="64A54474" w14:textId="77777777" w:rsidR="0001442A" w:rsidRDefault="0001442A" w:rsidP="0001442A">
      <w:pPr>
        <w:spacing w:after="0" w:line="240" w:lineRule="auto"/>
      </w:pPr>
      <w:r>
        <w:t>____________________________________________________________________________</w:t>
      </w:r>
    </w:p>
    <w:p w14:paraId="333FFB5F" w14:textId="77777777" w:rsidR="0001442A" w:rsidRDefault="0001442A" w:rsidP="0001442A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14:paraId="1734D8B2" w14:textId="2CA12FE2" w:rsidR="00816CBC" w:rsidRDefault="00816CBC" w:rsidP="00816CBC">
      <w:pPr>
        <w:pStyle w:val="Heading2"/>
      </w:pPr>
      <w:r>
        <w:lastRenderedPageBreak/>
        <w:t>Document Properties</w:t>
      </w:r>
    </w:p>
    <w:tbl>
      <w:tblPr>
        <w:tblStyle w:val="TableGrid"/>
        <w:tblW w:w="8482" w:type="dxa"/>
        <w:tblInd w:w="198" w:type="dxa"/>
        <w:tblLook w:val="04A0" w:firstRow="1" w:lastRow="0" w:firstColumn="1" w:lastColumn="0" w:noHBand="0" w:noVBand="1"/>
      </w:tblPr>
      <w:tblGrid>
        <w:gridCol w:w="2082"/>
        <w:gridCol w:w="6400"/>
      </w:tblGrid>
      <w:tr w:rsidR="00BC52DA" w:rsidRPr="00BC52DA" w14:paraId="2FF9F106" w14:textId="77777777" w:rsidTr="00BC52DA">
        <w:trPr>
          <w:trHeight w:val="144"/>
        </w:trPr>
        <w:tc>
          <w:tcPr>
            <w:tcW w:w="2082" w:type="dxa"/>
            <w:shd w:val="clear" w:color="auto" w:fill="BFBFBF" w:themeFill="background1" w:themeFillShade="BF"/>
            <w:hideMark/>
          </w:tcPr>
          <w:p w14:paraId="6169E5ED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BC52DA">
              <w:rPr>
                <w:rFonts w:ascii="Calibri" w:eastAsia="Times New Roman" w:hAnsi="Calibri" w:cs="Times New Roman"/>
                <w:b/>
                <w:bCs/>
                <w:sz w:val="18"/>
              </w:rPr>
              <w:t>Property</w:t>
            </w:r>
          </w:p>
        </w:tc>
        <w:tc>
          <w:tcPr>
            <w:tcW w:w="6400" w:type="dxa"/>
            <w:shd w:val="clear" w:color="auto" w:fill="BFBFBF" w:themeFill="background1" w:themeFillShade="BF"/>
            <w:hideMark/>
          </w:tcPr>
          <w:p w14:paraId="36A696F4" w14:textId="4B7337B4" w:rsidR="00816CBC" w:rsidRPr="00BC52DA" w:rsidRDefault="00816CBC" w:rsidP="00653042">
            <w:pPr>
              <w:rPr>
                <w:rFonts w:ascii="Calibri" w:eastAsia="Times New Roman" w:hAnsi="Calibri" w:cs="Times New Roman"/>
                <w:b/>
                <w:bCs/>
                <w:sz w:val="18"/>
              </w:rPr>
            </w:pPr>
            <w:r w:rsidRPr="00BC52DA">
              <w:rPr>
                <w:rFonts w:ascii="Calibri" w:eastAsia="Times New Roman" w:hAnsi="Calibri" w:cs="Times New Roman"/>
                <w:b/>
                <w:bCs/>
                <w:sz w:val="18"/>
              </w:rPr>
              <w:t xml:space="preserve">Value </w:t>
            </w:r>
          </w:p>
        </w:tc>
      </w:tr>
      <w:tr w:rsidR="00BC52DA" w:rsidRPr="00BC52DA" w14:paraId="5D0B951E" w14:textId="77777777" w:rsidTr="00BC52DA">
        <w:trPr>
          <w:trHeight w:val="144"/>
        </w:trPr>
        <w:tc>
          <w:tcPr>
            <w:tcW w:w="2082" w:type="dxa"/>
            <w:hideMark/>
          </w:tcPr>
          <w:p w14:paraId="22A0399D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Site Code</w:t>
            </w:r>
          </w:p>
        </w:tc>
        <w:tc>
          <w:tcPr>
            <w:tcW w:w="6400" w:type="dxa"/>
            <w:hideMark/>
          </w:tcPr>
          <w:p w14:paraId="77CF0BFB" w14:textId="28DD437F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DCA</w:t>
            </w:r>
          </w:p>
        </w:tc>
      </w:tr>
      <w:tr w:rsidR="00BC52DA" w:rsidRPr="00BC52DA" w14:paraId="5FD011A5" w14:textId="77777777" w:rsidTr="00BC52DA">
        <w:trPr>
          <w:trHeight w:val="144"/>
        </w:trPr>
        <w:tc>
          <w:tcPr>
            <w:tcW w:w="2082" w:type="dxa"/>
            <w:hideMark/>
          </w:tcPr>
          <w:p w14:paraId="20648055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Filename</w:t>
            </w:r>
          </w:p>
        </w:tc>
        <w:tc>
          <w:tcPr>
            <w:tcW w:w="6400" w:type="dxa"/>
            <w:hideMark/>
          </w:tcPr>
          <w:p w14:paraId="4A9C0DF3" w14:textId="663BB55A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BC52DA">
              <w:rPr>
                <w:rFonts w:ascii="Calibri" w:eastAsia="Times New Roman" w:hAnsi="Calibri" w:cs="Times New Roman"/>
                <w:sz w:val="18"/>
              </w:rPr>
              <w:t>dca_dceo_pm_emergency</w:t>
            </w:r>
            <w:proofErr w:type="spellEnd"/>
            <w:r w:rsidRPr="00BC52DA">
              <w:rPr>
                <w:rFonts w:ascii="Calibri" w:eastAsia="Times New Roman" w:hAnsi="Calibri" w:cs="Times New Roman"/>
                <w:sz w:val="18"/>
              </w:rPr>
              <w:t>-lighting</w:t>
            </w:r>
          </w:p>
        </w:tc>
      </w:tr>
      <w:tr w:rsidR="00BC52DA" w:rsidRPr="00BC52DA" w14:paraId="426474BF" w14:textId="77777777" w:rsidTr="00BC52DA">
        <w:trPr>
          <w:trHeight w:val="144"/>
        </w:trPr>
        <w:tc>
          <w:tcPr>
            <w:tcW w:w="2082" w:type="dxa"/>
            <w:hideMark/>
          </w:tcPr>
          <w:p w14:paraId="4C41D622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Title</w:t>
            </w:r>
          </w:p>
        </w:tc>
        <w:tc>
          <w:tcPr>
            <w:tcW w:w="6400" w:type="dxa"/>
            <w:hideMark/>
          </w:tcPr>
          <w:p w14:paraId="66A6E677" w14:textId="77777777" w:rsidR="00653042" w:rsidRPr="00BC52DA" w:rsidRDefault="00653042" w:rsidP="00653042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Emergency Lighting and EXIT Sign Preventative Maintenance</w:t>
            </w:r>
          </w:p>
          <w:p w14:paraId="14C0C579" w14:textId="0390D779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</w:p>
        </w:tc>
      </w:tr>
      <w:tr w:rsidR="00BC52DA" w:rsidRPr="00BC52DA" w14:paraId="2996CA80" w14:textId="77777777" w:rsidTr="00BC52DA">
        <w:trPr>
          <w:trHeight w:val="144"/>
        </w:trPr>
        <w:tc>
          <w:tcPr>
            <w:tcW w:w="2082" w:type="dxa"/>
            <w:hideMark/>
          </w:tcPr>
          <w:p w14:paraId="22DF894C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Version number/Date version published</w:t>
            </w:r>
          </w:p>
        </w:tc>
        <w:tc>
          <w:tcPr>
            <w:tcW w:w="6400" w:type="dxa"/>
            <w:hideMark/>
          </w:tcPr>
          <w:p w14:paraId="74A2EE24" w14:textId="3AC20AFC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Draft</w:t>
            </w:r>
          </w:p>
        </w:tc>
      </w:tr>
      <w:tr w:rsidR="00BC52DA" w:rsidRPr="00BC52DA" w14:paraId="2948007B" w14:textId="77777777" w:rsidTr="00BC52DA">
        <w:trPr>
          <w:trHeight w:val="144"/>
        </w:trPr>
        <w:tc>
          <w:tcPr>
            <w:tcW w:w="2082" w:type="dxa"/>
            <w:hideMark/>
          </w:tcPr>
          <w:p w14:paraId="18E347E0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Doc Type</w:t>
            </w:r>
          </w:p>
        </w:tc>
        <w:tc>
          <w:tcPr>
            <w:tcW w:w="6400" w:type="dxa"/>
            <w:hideMark/>
          </w:tcPr>
          <w:p w14:paraId="624918C4" w14:textId="7D063C8C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PM</w:t>
            </w:r>
          </w:p>
        </w:tc>
      </w:tr>
      <w:tr w:rsidR="00BC52DA" w:rsidRPr="00BC52DA" w14:paraId="305F1296" w14:textId="77777777" w:rsidTr="00BC52DA">
        <w:trPr>
          <w:trHeight w:val="144"/>
        </w:trPr>
        <w:tc>
          <w:tcPr>
            <w:tcW w:w="2082" w:type="dxa"/>
            <w:hideMark/>
          </w:tcPr>
          <w:p w14:paraId="4A472A07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Zone</w:t>
            </w:r>
          </w:p>
        </w:tc>
        <w:tc>
          <w:tcPr>
            <w:tcW w:w="6400" w:type="dxa"/>
            <w:hideMark/>
          </w:tcPr>
          <w:p w14:paraId="272422FD" w14:textId="4F08EA22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Region</w:t>
            </w:r>
          </w:p>
        </w:tc>
      </w:tr>
      <w:tr w:rsidR="00BC52DA" w:rsidRPr="00BC52DA" w14:paraId="311C2224" w14:textId="77777777" w:rsidTr="00BC52DA">
        <w:trPr>
          <w:trHeight w:val="144"/>
        </w:trPr>
        <w:tc>
          <w:tcPr>
            <w:tcW w:w="2082" w:type="dxa"/>
            <w:hideMark/>
          </w:tcPr>
          <w:p w14:paraId="4A58D3B1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Technical Owner</w:t>
            </w:r>
          </w:p>
        </w:tc>
        <w:tc>
          <w:tcPr>
            <w:tcW w:w="6400" w:type="dxa"/>
            <w:hideMark/>
          </w:tcPr>
          <w:p w14:paraId="4CBE06EA" w14:textId="2D504A20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BC52DA">
              <w:rPr>
                <w:rFonts w:ascii="Calibri" w:eastAsia="Times New Roman" w:hAnsi="Calibri" w:cs="Times New Roman"/>
                <w:sz w:val="18"/>
              </w:rPr>
              <w:t>swilleye</w:t>
            </w:r>
            <w:proofErr w:type="spellEnd"/>
            <w:r w:rsidRPr="00BC52DA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BC52DA" w:rsidRPr="00BC52DA" w14:paraId="7EF518FA" w14:textId="77777777" w:rsidTr="00BC52DA">
        <w:trPr>
          <w:trHeight w:val="144"/>
        </w:trPr>
        <w:tc>
          <w:tcPr>
            <w:tcW w:w="2082" w:type="dxa"/>
            <w:hideMark/>
          </w:tcPr>
          <w:p w14:paraId="1F567E78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Technical Writer</w:t>
            </w:r>
          </w:p>
        </w:tc>
        <w:tc>
          <w:tcPr>
            <w:tcW w:w="6400" w:type="dxa"/>
            <w:hideMark/>
          </w:tcPr>
          <w:p w14:paraId="543E8EB2" w14:textId="3B5D1A83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proofErr w:type="spellStart"/>
            <w:r w:rsidRPr="00BC52DA">
              <w:rPr>
                <w:rFonts w:ascii="Calibri" w:eastAsia="Times New Roman" w:hAnsi="Calibri" w:cs="Times New Roman"/>
                <w:sz w:val="18"/>
              </w:rPr>
              <w:t>beelliot</w:t>
            </w:r>
            <w:proofErr w:type="spellEnd"/>
            <w:r w:rsidRPr="00BC52DA">
              <w:rPr>
                <w:rFonts w:ascii="Calibri" w:eastAsia="Times New Roman" w:hAnsi="Calibri" w:cs="Times New Roman"/>
                <w:sz w:val="18"/>
              </w:rPr>
              <w:t>@</w:t>
            </w:r>
          </w:p>
        </w:tc>
      </w:tr>
      <w:tr w:rsidR="00BC52DA" w:rsidRPr="00BC52DA" w14:paraId="3E8EB876" w14:textId="77777777" w:rsidTr="00BC52DA">
        <w:trPr>
          <w:trHeight w:val="144"/>
        </w:trPr>
        <w:tc>
          <w:tcPr>
            <w:tcW w:w="2082" w:type="dxa"/>
            <w:hideMark/>
          </w:tcPr>
          <w:p w14:paraId="1BCC389E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Affected Equipment</w:t>
            </w:r>
          </w:p>
        </w:tc>
        <w:tc>
          <w:tcPr>
            <w:tcW w:w="6400" w:type="dxa"/>
            <w:hideMark/>
          </w:tcPr>
          <w:p w14:paraId="04A4BA60" w14:textId="02AC7C8B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Emergency lighting</w:t>
            </w:r>
          </w:p>
        </w:tc>
      </w:tr>
      <w:tr w:rsidR="00BC52DA" w:rsidRPr="00BC52DA" w14:paraId="41C230F4" w14:textId="77777777" w:rsidTr="00BC52DA">
        <w:trPr>
          <w:trHeight w:val="144"/>
        </w:trPr>
        <w:tc>
          <w:tcPr>
            <w:tcW w:w="2082" w:type="dxa"/>
            <w:hideMark/>
          </w:tcPr>
          <w:p w14:paraId="04475A91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Sensitivity rating</w:t>
            </w:r>
          </w:p>
        </w:tc>
        <w:tc>
          <w:tcPr>
            <w:tcW w:w="6400" w:type="dxa"/>
            <w:hideMark/>
          </w:tcPr>
          <w:p w14:paraId="406A1C08" w14:textId="3796989D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Amazon Confidential</w:t>
            </w:r>
          </w:p>
        </w:tc>
      </w:tr>
      <w:tr w:rsidR="00BC52DA" w:rsidRPr="00BC52DA" w14:paraId="1EBB4193" w14:textId="77777777" w:rsidTr="00BC52DA">
        <w:trPr>
          <w:trHeight w:val="144"/>
        </w:trPr>
        <w:tc>
          <w:tcPr>
            <w:tcW w:w="2082" w:type="dxa"/>
            <w:hideMark/>
          </w:tcPr>
          <w:p w14:paraId="51DCD682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Origin</w:t>
            </w:r>
          </w:p>
        </w:tc>
        <w:tc>
          <w:tcPr>
            <w:tcW w:w="6400" w:type="dxa"/>
            <w:hideMark/>
          </w:tcPr>
          <w:p w14:paraId="26838613" w14:textId="3B5DDD5B" w:rsidR="00816CBC" w:rsidRPr="00BC52DA" w:rsidRDefault="00653042" w:rsidP="00653042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Commercial version</w:t>
            </w:r>
          </w:p>
        </w:tc>
      </w:tr>
      <w:tr w:rsidR="00BC52DA" w:rsidRPr="00BC52DA" w14:paraId="1C023AF6" w14:textId="77777777" w:rsidTr="00BC52DA">
        <w:trPr>
          <w:trHeight w:val="144"/>
        </w:trPr>
        <w:tc>
          <w:tcPr>
            <w:tcW w:w="2082" w:type="dxa"/>
            <w:hideMark/>
          </w:tcPr>
          <w:p w14:paraId="10CF607F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URL</w:t>
            </w:r>
          </w:p>
        </w:tc>
        <w:tc>
          <w:tcPr>
            <w:tcW w:w="6400" w:type="dxa"/>
            <w:hideMark/>
          </w:tcPr>
          <w:p w14:paraId="7EB5B589" w14:textId="1872F81A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BC52DA" w:rsidRPr="00BC52DA" w14:paraId="13B79A8D" w14:textId="77777777" w:rsidTr="00BC52DA">
        <w:trPr>
          <w:trHeight w:val="144"/>
        </w:trPr>
        <w:tc>
          <w:tcPr>
            <w:tcW w:w="2082" w:type="dxa"/>
            <w:hideMark/>
          </w:tcPr>
          <w:p w14:paraId="1C9CC251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Physical location</w:t>
            </w:r>
          </w:p>
        </w:tc>
        <w:tc>
          <w:tcPr>
            <w:tcW w:w="6400" w:type="dxa"/>
            <w:hideMark/>
          </w:tcPr>
          <w:p w14:paraId="44D753D3" w14:textId="18AF5F96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TBD</w:t>
            </w:r>
          </w:p>
        </w:tc>
      </w:tr>
      <w:tr w:rsidR="00BC52DA" w:rsidRPr="00BC52DA" w14:paraId="308B1BAE" w14:textId="77777777" w:rsidTr="00BC52DA">
        <w:trPr>
          <w:trHeight w:val="144"/>
        </w:trPr>
        <w:tc>
          <w:tcPr>
            <w:tcW w:w="2082" w:type="dxa"/>
            <w:hideMark/>
          </w:tcPr>
          <w:p w14:paraId="05B0BEFC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Audience</w:t>
            </w:r>
          </w:p>
        </w:tc>
        <w:tc>
          <w:tcPr>
            <w:tcW w:w="6400" w:type="dxa"/>
            <w:hideMark/>
          </w:tcPr>
          <w:p w14:paraId="689B8005" w14:textId="7DEE605E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EOT</w:t>
            </w:r>
          </w:p>
        </w:tc>
      </w:tr>
      <w:tr w:rsidR="00BC52DA" w:rsidRPr="00BC52DA" w14:paraId="5374715B" w14:textId="77777777" w:rsidTr="00BC52DA">
        <w:trPr>
          <w:trHeight w:val="144"/>
        </w:trPr>
        <w:tc>
          <w:tcPr>
            <w:tcW w:w="2082" w:type="dxa"/>
            <w:hideMark/>
          </w:tcPr>
          <w:p w14:paraId="63B1B036" w14:textId="77777777" w:rsidR="00816CBC" w:rsidRPr="00BC52DA" w:rsidRDefault="00816CBC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Renewal date</w:t>
            </w:r>
          </w:p>
        </w:tc>
        <w:tc>
          <w:tcPr>
            <w:tcW w:w="6400" w:type="dxa"/>
            <w:hideMark/>
          </w:tcPr>
          <w:p w14:paraId="32C1E4D4" w14:textId="1867A369" w:rsidR="00816CBC" w:rsidRPr="00BC52DA" w:rsidRDefault="00653042" w:rsidP="00363238">
            <w:pPr>
              <w:rPr>
                <w:rFonts w:ascii="Calibri" w:eastAsia="Times New Roman" w:hAnsi="Calibri" w:cs="Times New Roman"/>
                <w:sz w:val="18"/>
              </w:rPr>
            </w:pPr>
            <w:r w:rsidRPr="00BC52DA">
              <w:rPr>
                <w:rFonts w:ascii="Calibri" w:eastAsia="Times New Roman" w:hAnsi="Calibri" w:cs="Times New Roman"/>
                <w:sz w:val="18"/>
              </w:rPr>
              <w:t>1/1/15</w:t>
            </w:r>
          </w:p>
        </w:tc>
      </w:tr>
    </w:tbl>
    <w:p w14:paraId="52E3CBD6" w14:textId="77777777" w:rsidR="00816CBC" w:rsidRDefault="00816CBC" w:rsidP="00816CBC"/>
    <w:p w14:paraId="080FA018" w14:textId="77777777" w:rsidR="00816CBC" w:rsidRPr="00033B87" w:rsidRDefault="00816CBC" w:rsidP="00816CBC">
      <w:pPr>
        <w:pStyle w:val="Heading2"/>
      </w:pPr>
      <w:r>
        <w:t>Status</w:t>
      </w:r>
    </w:p>
    <w:tbl>
      <w:tblPr>
        <w:tblStyle w:val="TableGrid"/>
        <w:tblW w:w="8460" w:type="dxa"/>
        <w:tblInd w:w="198" w:type="dxa"/>
        <w:tblLook w:val="04A0" w:firstRow="1" w:lastRow="0" w:firstColumn="1" w:lastColumn="0" w:noHBand="0" w:noVBand="1"/>
      </w:tblPr>
      <w:tblGrid>
        <w:gridCol w:w="2807"/>
        <w:gridCol w:w="2340"/>
        <w:gridCol w:w="3313"/>
      </w:tblGrid>
      <w:tr w:rsidR="00816CBC" w:rsidRPr="000533CC" w14:paraId="77EABDAE" w14:textId="77777777" w:rsidTr="00BC52DA">
        <w:trPr>
          <w:trHeight w:val="144"/>
        </w:trPr>
        <w:tc>
          <w:tcPr>
            <w:tcW w:w="2807" w:type="dxa"/>
            <w:shd w:val="clear" w:color="auto" w:fill="BFBFBF" w:themeFill="background1" w:themeFillShade="BF"/>
            <w:noWrap/>
            <w:hideMark/>
          </w:tcPr>
          <w:p w14:paraId="5A7D79E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Status</w:t>
            </w:r>
          </w:p>
        </w:tc>
        <w:tc>
          <w:tcPr>
            <w:tcW w:w="2340" w:type="dxa"/>
            <w:shd w:val="clear" w:color="auto" w:fill="BFBFBF" w:themeFill="background1" w:themeFillShade="BF"/>
          </w:tcPr>
          <w:p w14:paraId="1ABA942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Date</w:t>
            </w: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 mm/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dd</w:t>
            </w:r>
            <w:proofErr w:type="spellEnd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yy</w:t>
            </w:r>
            <w:proofErr w:type="spellEnd"/>
          </w:p>
        </w:tc>
        <w:tc>
          <w:tcPr>
            <w:tcW w:w="3313" w:type="dxa"/>
            <w:shd w:val="clear" w:color="auto" w:fill="BFBFBF" w:themeFill="background1" w:themeFillShade="BF"/>
            <w:noWrap/>
            <w:hideMark/>
          </w:tcPr>
          <w:p w14:paraId="02D31C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b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 xml:space="preserve">Approver/Reviewer </w:t>
            </w:r>
            <w:r w:rsidRPr="000533CC">
              <w:rPr>
                <w:rFonts w:ascii="Calibri" w:eastAsia="Times New Roman" w:hAnsi="Calibri" w:cs="Times New Roman"/>
                <w:b/>
                <w:color w:val="000000"/>
                <w:sz w:val="18"/>
              </w:rPr>
              <w:t>Name</w:t>
            </w:r>
          </w:p>
        </w:tc>
      </w:tr>
      <w:tr w:rsidR="00816CBC" w:rsidRPr="000533CC" w14:paraId="6A897EC2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037BB60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Original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 filed</w:t>
            </w:r>
          </w:p>
        </w:tc>
        <w:tc>
          <w:tcPr>
            <w:tcW w:w="2340" w:type="dxa"/>
          </w:tcPr>
          <w:p w14:paraId="3C03C240" w14:textId="29B3F024" w:rsidR="00816CBC" w:rsidRPr="000533CC" w:rsidRDefault="00653042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73FED8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2D4A6D6A" w14:textId="77777777" w:rsidTr="00BC52DA">
        <w:trPr>
          <w:trHeight w:val="144"/>
        </w:trPr>
        <w:tc>
          <w:tcPr>
            <w:tcW w:w="2807" w:type="dxa"/>
            <w:noWrap/>
          </w:tcPr>
          <w:p w14:paraId="37D0C36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review</w:t>
            </w:r>
          </w:p>
        </w:tc>
        <w:tc>
          <w:tcPr>
            <w:tcW w:w="2340" w:type="dxa"/>
          </w:tcPr>
          <w:p w14:paraId="5EE5019C" w14:textId="52DEBB48" w:rsidR="00816CBC" w:rsidRPr="000533CC" w:rsidRDefault="00653042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</w:tcPr>
          <w:p w14:paraId="127BAA8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508BCF84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1B5449F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 xml:space="preserve">SME </w:t>
            </w:r>
            <w:r>
              <w:rPr>
                <w:rFonts w:ascii="Calibri" w:eastAsia="Times New Roman" w:hAnsi="Calibri" w:cs="Times New Roman"/>
                <w:color w:val="000000"/>
                <w:sz w:val="18"/>
              </w:rPr>
              <w:t>sent to Writer</w:t>
            </w:r>
          </w:p>
        </w:tc>
        <w:tc>
          <w:tcPr>
            <w:tcW w:w="2340" w:type="dxa"/>
          </w:tcPr>
          <w:p w14:paraId="0BA61CAA" w14:textId="429F4989" w:rsidR="00816CBC" w:rsidRPr="000533CC" w:rsidRDefault="00653042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1/1/14</w:t>
            </w:r>
          </w:p>
        </w:tc>
        <w:tc>
          <w:tcPr>
            <w:tcW w:w="3313" w:type="dxa"/>
            <w:noWrap/>
            <w:hideMark/>
          </w:tcPr>
          <w:p w14:paraId="7EA6655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7A62F864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1EA4EB4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sent to SME for approval</w:t>
            </w:r>
          </w:p>
        </w:tc>
        <w:tc>
          <w:tcPr>
            <w:tcW w:w="2340" w:type="dxa"/>
          </w:tcPr>
          <w:p w14:paraId="37E29A9F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B529677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084555E2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41E01821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SME approved</w:t>
            </w:r>
          </w:p>
        </w:tc>
        <w:tc>
          <w:tcPr>
            <w:tcW w:w="2340" w:type="dxa"/>
          </w:tcPr>
          <w:p w14:paraId="4D0A70F2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49BCE4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01AD012E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66FC7BA4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copy edited</w:t>
            </w:r>
          </w:p>
        </w:tc>
        <w:tc>
          <w:tcPr>
            <w:tcW w:w="2340" w:type="dxa"/>
          </w:tcPr>
          <w:p w14:paraId="7F2039C9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1255D3D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  <w:tr w:rsidR="00816CBC" w:rsidRPr="000533CC" w14:paraId="3D1E2247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6512F0E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Site Manager approved</w:t>
            </w:r>
          </w:p>
        </w:tc>
        <w:tc>
          <w:tcPr>
            <w:tcW w:w="2340" w:type="dxa"/>
          </w:tcPr>
          <w:p w14:paraId="22B12B7C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1DE02CD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20BDD271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4815D34A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Regional Manager approved</w:t>
            </w:r>
          </w:p>
        </w:tc>
        <w:tc>
          <w:tcPr>
            <w:tcW w:w="2340" w:type="dxa"/>
          </w:tcPr>
          <w:p w14:paraId="08579208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2289EFB6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</w:tr>
      <w:tr w:rsidR="00816CBC" w:rsidRPr="000533CC" w14:paraId="5C9B1D92" w14:textId="77777777" w:rsidTr="00BC52DA">
        <w:trPr>
          <w:trHeight w:val="144"/>
        </w:trPr>
        <w:tc>
          <w:tcPr>
            <w:tcW w:w="2807" w:type="dxa"/>
            <w:noWrap/>
            <w:hideMark/>
          </w:tcPr>
          <w:p w14:paraId="2D3EEACE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Writer p</w:t>
            </w:r>
            <w:r w:rsidRPr="000533CC">
              <w:rPr>
                <w:rFonts w:ascii="Calibri" w:eastAsia="Times New Roman" w:hAnsi="Calibri" w:cs="Times New Roman"/>
                <w:color w:val="000000"/>
                <w:sz w:val="18"/>
              </w:rPr>
              <w:t>ublished</w:t>
            </w:r>
          </w:p>
        </w:tc>
        <w:tc>
          <w:tcPr>
            <w:tcW w:w="2340" w:type="dxa"/>
          </w:tcPr>
          <w:p w14:paraId="61C2ABB0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</w:p>
        </w:tc>
        <w:tc>
          <w:tcPr>
            <w:tcW w:w="3313" w:type="dxa"/>
            <w:noWrap/>
            <w:hideMark/>
          </w:tcPr>
          <w:p w14:paraId="04416A63" w14:textId="77777777" w:rsidR="00816CBC" w:rsidRPr="000533CC" w:rsidRDefault="00816CBC" w:rsidP="00363238">
            <w:pPr>
              <w:rPr>
                <w:rFonts w:ascii="Calibri" w:eastAsia="Times New Roman" w:hAnsi="Calibri" w:cs="Times New Roman"/>
                <w:color w:val="000000"/>
                <w:sz w:val="18"/>
              </w:rPr>
            </w:pPr>
            <w:r>
              <w:rPr>
                <w:rFonts w:ascii="Calibri" w:eastAsia="Times New Roman" w:hAnsi="Calibri" w:cs="Times New Roman"/>
                <w:color w:val="000000"/>
                <w:sz w:val="18"/>
              </w:rPr>
              <w:t>NA</w:t>
            </w:r>
          </w:p>
        </w:tc>
      </w:tr>
    </w:tbl>
    <w:p w14:paraId="45CA606D" w14:textId="77777777" w:rsidR="00816CBC" w:rsidRDefault="00816CBC" w:rsidP="00816CBC"/>
    <w:p w14:paraId="7FE20F22" w14:textId="77777777" w:rsidR="00816CBC" w:rsidRDefault="00816CBC" w:rsidP="00816CBC"/>
    <w:p w14:paraId="444EA300" w14:textId="77777777" w:rsidR="00841E2F" w:rsidRPr="00986DD6" w:rsidRDefault="00841E2F" w:rsidP="00986DD6"/>
    <w:sectPr w:rsidR="00841E2F" w:rsidRPr="00986DD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Barb" w:date="2013-12-27T13:00:00Z" w:initials="Bee">
    <w:p w14:paraId="389B2E33" w14:textId="77777777" w:rsidR="0001442A" w:rsidRDefault="0001442A" w:rsidP="0001442A">
      <w:pPr>
        <w:pStyle w:val="CommentText"/>
      </w:pPr>
      <w:r>
        <w:rPr>
          <w:rStyle w:val="CommentReference"/>
        </w:rPr>
        <w:annotationRef/>
      </w:r>
      <w:r>
        <w:t>What if it’s not?</w:t>
      </w:r>
    </w:p>
  </w:comment>
  <w:comment w:id="2" w:author="Barb" w:date="2013-12-27T13:04:00Z" w:initials="Bee">
    <w:p w14:paraId="34482754" w14:textId="77777777" w:rsidR="0001442A" w:rsidRDefault="0001442A" w:rsidP="0001442A">
      <w:pPr>
        <w:pStyle w:val="CommentText"/>
      </w:pPr>
      <w:r>
        <w:rPr>
          <w:rStyle w:val="CommentReference"/>
        </w:rPr>
        <w:annotationRef/>
      </w:r>
      <w:r>
        <w:t>Are any of these useful?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9B2E33" w15:done="0"/>
  <w15:commentEx w15:paraId="3448275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937BBF" w14:textId="77777777" w:rsidR="000905F9" w:rsidRDefault="000905F9" w:rsidP="00FA1FB8">
      <w:pPr>
        <w:spacing w:after="0" w:line="240" w:lineRule="auto"/>
      </w:pPr>
      <w:r>
        <w:separator/>
      </w:r>
    </w:p>
  </w:endnote>
  <w:endnote w:type="continuationSeparator" w:id="0">
    <w:p w14:paraId="58DFCB76" w14:textId="77777777" w:rsidR="000905F9" w:rsidRDefault="000905F9" w:rsidP="00FA1F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6D796" w14:textId="77777777" w:rsidR="002454A7" w:rsidRDefault="002454A7" w:rsidP="002454A7">
    <w:pPr>
      <w:pStyle w:val="Footer"/>
    </w:pPr>
    <w:r>
      <w:t>5/21/14</w:t>
    </w:r>
    <w:r>
      <w:ptab w:relativeTo="margin" w:alignment="center" w:leader="none"/>
    </w:r>
    <w:r>
      <w:t>Amazon Confidential</w:t>
    </w:r>
    <w:r>
      <w:ptab w:relativeTo="margin" w:alignment="right" w:leader="none"/>
    </w:r>
    <w:r w:rsidRPr="00C00E63">
      <w:fldChar w:fldCharType="begin"/>
    </w:r>
    <w:r w:rsidRPr="00C00E63">
      <w:instrText xml:space="preserve"> PAGE   \* MERGEFORMAT </w:instrText>
    </w:r>
    <w:r w:rsidRPr="00C00E63">
      <w:fldChar w:fldCharType="separate"/>
    </w:r>
    <w:r w:rsidR="00BC52DA">
      <w:rPr>
        <w:noProof/>
      </w:rPr>
      <w:t>2</w:t>
    </w:r>
    <w:r w:rsidRPr="00C00E63">
      <w:rPr>
        <w:noProof/>
      </w:rPr>
      <w:fldChar w:fldCharType="end"/>
    </w:r>
  </w:p>
  <w:p w14:paraId="108960E0" w14:textId="77777777" w:rsidR="00FA1FB8" w:rsidRPr="002454A7" w:rsidRDefault="00FA1FB8" w:rsidP="002454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6BD9A1" w14:textId="77777777" w:rsidR="000905F9" w:rsidRDefault="000905F9" w:rsidP="00FA1FB8">
      <w:pPr>
        <w:spacing w:after="0" w:line="240" w:lineRule="auto"/>
      </w:pPr>
      <w:r>
        <w:separator/>
      </w:r>
    </w:p>
  </w:footnote>
  <w:footnote w:type="continuationSeparator" w:id="0">
    <w:p w14:paraId="7AD46334" w14:textId="77777777" w:rsidR="000905F9" w:rsidRDefault="000905F9" w:rsidP="00FA1F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00949" w14:textId="340FED88" w:rsidR="00FA1FB8" w:rsidRDefault="002454A7">
    <w:pPr>
      <w:pStyle w:val="Header"/>
    </w:pPr>
    <w:r>
      <w:t xml:space="preserve">DCA / </w:t>
    </w:r>
    <w:r w:rsidR="00BE2E07">
      <w:t>DCEO</w:t>
    </w:r>
    <w:r w:rsidR="00E0690D">
      <w:t xml:space="preserve"> </w:t>
    </w:r>
    <w:r>
      <w:t xml:space="preserve">/ </w:t>
    </w:r>
    <w:r w:rsidR="00653042">
      <w:t>PM</w:t>
    </w:r>
    <w:r>
      <w:t xml:space="preserve"> / </w:t>
    </w:r>
    <w:proofErr w:type="spellStart"/>
    <w:r w:rsidR="00653042" w:rsidRPr="00653042">
      <w:t>dca_dceo_pm_emergency</w:t>
    </w:r>
    <w:proofErr w:type="spellEnd"/>
    <w:r w:rsidR="00653042" w:rsidRPr="00653042">
      <w:t>-lighting</w:t>
    </w:r>
    <w:r>
      <w:t xml:space="preserve">/ </w:t>
    </w:r>
    <w:r w:rsidR="00653042">
      <w:t>Draft</w:t>
    </w:r>
    <w:r w:rsidRPr="00033B87">
      <w:ptab w:relativeTo="margin" w:alignment="right" w:leader="none"/>
    </w:r>
    <w:r>
      <w:rPr>
        <w:noProof/>
      </w:rPr>
      <w:drawing>
        <wp:inline distT="0" distB="0" distL="0" distR="0" wp14:anchorId="47E1DAFC" wp14:editId="3E9ACD23">
          <wp:extent cx="834887" cy="373711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WLlogoSmall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1" b="-22077"/>
                  <a:stretch/>
                </pic:blipFill>
                <pic:spPr bwMode="auto">
                  <a:xfrm>
                    <a:off x="0" y="0"/>
                    <a:ext cx="835158" cy="373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3320F92E" w14:textId="77777777" w:rsidR="00986DD6" w:rsidRDefault="00986DD6" w:rsidP="00E0690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426BFA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36CA72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BE13A3"/>
    <w:multiLevelType w:val="hybridMultilevel"/>
    <w:tmpl w:val="0D52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E5E75"/>
    <w:multiLevelType w:val="hybridMultilevel"/>
    <w:tmpl w:val="CBFA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C3DC7"/>
    <w:multiLevelType w:val="hybridMultilevel"/>
    <w:tmpl w:val="59300F3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5">
    <w:nsid w:val="147B5DEC"/>
    <w:multiLevelType w:val="hybridMultilevel"/>
    <w:tmpl w:val="4AA85F5C"/>
    <w:lvl w:ilvl="0" w:tplc="E05E12B4">
      <w:start w:val="1"/>
      <w:numFmt w:val="lowerLetter"/>
      <w:pStyle w:val="Substep-Right"/>
      <w:lvlText w:val="%1."/>
      <w:lvlJc w:val="left"/>
      <w:pPr>
        <w:ind w:left="126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B5C0C"/>
    <w:multiLevelType w:val="hybridMultilevel"/>
    <w:tmpl w:val="57A855A4"/>
    <w:lvl w:ilvl="0" w:tplc="5908E57A">
      <w:start w:val="1"/>
      <w:numFmt w:val="decimal"/>
      <w:pStyle w:val="Step"/>
      <w:lvlText w:val="%1."/>
      <w:lvlJc w:val="left"/>
      <w:pPr>
        <w:ind w:left="907" w:hanging="360"/>
      </w:pPr>
    </w:lvl>
    <w:lvl w:ilvl="1" w:tplc="8E04CADE">
      <w:start w:val="1"/>
      <w:numFmt w:val="lowerLetter"/>
      <w:pStyle w:val="Substep"/>
      <w:lvlText w:val="%2."/>
      <w:lvlJc w:val="left"/>
      <w:pPr>
        <w:ind w:left="1627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7">
    <w:nsid w:val="1A294B04"/>
    <w:multiLevelType w:val="hybridMultilevel"/>
    <w:tmpl w:val="4E5CB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3931FC"/>
    <w:multiLevelType w:val="hybridMultilevel"/>
    <w:tmpl w:val="8C10E7CA"/>
    <w:lvl w:ilvl="0" w:tplc="D7B271FC">
      <w:start w:val="1"/>
      <w:numFmt w:val="bullet"/>
      <w:lvlText w:val="•"/>
      <w:lvlJc w:val="left"/>
      <w:pPr>
        <w:ind w:left="0" w:hanging="360"/>
      </w:p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>
    <w:nsid w:val="270242B6"/>
    <w:multiLevelType w:val="hybridMultilevel"/>
    <w:tmpl w:val="FEE67D2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AD0261C"/>
    <w:multiLevelType w:val="hybridMultilevel"/>
    <w:tmpl w:val="9CD2C4E4"/>
    <w:lvl w:ilvl="0" w:tplc="D0B8A5A2">
      <w:start w:val="1"/>
      <w:numFmt w:val="lowerLetter"/>
      <w:pStyle w:val="Substep-Lef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BB462C"/>
    <w:multiLevelType w:val="hybridMultilevel"/>
    <w:tmpl w:val="6F0A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9C45EF"/>
    <w:multiLevelType w:val="hybridMultilevel"/>
    <w:tmpl w:val="3918998E"/>
    <w:lvl w:ilvl="0" w:tplc="0409000F">
      <w:start w:val="1"/>
      <w:numFmt w:val="decimal"/>
      <w:lvlText w:val="%1."/>
      <w:lvlJc w:val="left"/>
      <w:pPr>
        <w:ind w:left="738" w:hanging="360"/>
      </w:p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13">
    <w:nsid w:val="4A4C19A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4">
    <w:nsid w:val="4B41528B"/>
    <w:multiLevelType w:val="hybridMultilevel"/>
    <w:tmpl w:val="E19CA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CC5621B"/>
    <w:multiLevelType w:val="multilevel"/>
    <w:tmpl w:val="D4B016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>
    <w:nsid w:val="52E554FE"/>
    <w:multiLevelType w:val="hybridMultilevel"/>
    <w:tmpl w:val="D306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975050"/>
    <w:multiLevelType w:val="hybridMultilevel"/>
    <w:tmpl w:val="8B14194A"/>
    <w:lvl w:ilvl="0" w:tplc="2FDEC3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E83684A"/>
    <w:multiLevelType w:val="hybridMultilevel"/>
    <w:tmpl w:val="61989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4219F5"/>
    <w:multiLevelType w:val="hybridMultilevel"/>
    <w:tmpl w:val="06A07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4B643F5"/>
    <w:multiLevelType w:val="hybridMultilevel"/>
    <w:tmpl w:val="BDC01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0D6F07"/>
    <w:multiLevelType w:val="hybridMultilevel"/>
    <w:tmpl w:val="6518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51DD8"/>
    <w:multiLevelType w:val="hybridMultilevel"/>
    <w:tmpl w:val="78FE4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0"/>
  </w:num>
  <w:num w:numId="5">
    <w:abstractNumId w:val="0"/>
  </w:num>
  <w:num w:numId="6">
    <w:abstractNumId w:val="1"/>
  </w:num>
  <w:num w:numId="7">
    <w:abstractNumId w:val="22"/>
  </w:num>
  <w:num w:numId="8">
    <w:abstractNumId w:val="17"/>
  </w:num>
  <w:num w:numId="9">
    <w:abstractNumId w:val="9"/>
  </w:num>
  <w:num w:numId="10">
    <w:abstractNumId w:val="16"/>
  </w:num>
  <w:num w:numId="11">
    <w:abstractNumId w:val="8"/>
  </w:num>
  <w:num w:numId="12">
    <w:abstractNumId w:val="21"/>
  </w:num>
  <w:num w:numId="13">
    <w:abstractNumId w:val="11"/>
  </w:num>
  <w:num w:numId="14">
    <w:abstractNumId w:val="3"/>
  </w:num>
  <w:num w:numId="15">
    <w:abstractNumId w:val="20"/>
  </w:num>
  <w:num w:numId="16">
    <w:abstractNumId w:val="4"/>
  </w:num>
  <w:num w:numId="17">
    <w:abstractNumId w:val="12"/>
  </w:num>
  <w:num w:numId="18">
    <w:abstractNumId w:val="18"/>
  </w:num>
  <w:num w:numId="19">
    <w:abstractNumId w:val="19"/>
  </w:num>
  <w:num w:numId="20">
    <w:abstractNumId w:val="15"/>
  </w:num>
  <w:num w:numId="21">
    <w:abstractNumId w:val="13"/>
  </w:num>
  <w:num w:numId="22">
    <w:abstractNumId w:val="7"/>
  </w:num>
  <w:num w:numId="2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4A7"/>
    <w:rsid w:val="0001228D"/>
    <w:rsid w:val="0001442A"/>
    <w:rsid w:val="00027114"/>
    <w:rsid w:val="00034508"/>
    <w:rsid w:val="000905F9"/>
    <w:rsid w:val="002454A7"/>
    <w:rsid w:val="003E2080"/>
    <w:rsid w:val="00653042"/>
    <w:rsid w:val="00816CBC"/>
    <w:rsid w:val="00841E2F"/>
    <w:rsid w:val="00876948"/>
    <w:rsid w:val="008F1DB3"/>
    <w:rsid w:val="00986DD6"/>
    <w:rsid w:val="00A201C1"/>
    <w:rsid w:val="00A61530"/>
    <w:rsid w:val="00B02026"/>
    <w:rsid w:val="00BC52DA"/>
    <w:rsid w:val="00BE2E07"/>
    <w:rsid w:val="00CC23DE"/>
    <w:rsid w:val="00D168F2"/>
    <w:rsid w:val="00E0690D"/>
    <w:rsid w:val="00F9388E"/>
    <w:rsid w:val="00FA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65F4D8"/>
  <w15:chartTrackingRefBased/>
  <w15:docId w15:val="{24F05864-F277-4F6D-9E91-7AD5692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iPriority="0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DD6"/>
  </w:style>
  <w:style w:type="paragraph" w:styleId="Heading1">
    <w:name w:val="heading 1"/>
    <w:basedOn w:val="Normal"/>
    <w:next w:val="Normal"/>
    <w:link w:val="Heading1Char"/>
    <w:uiPriority w:val="9"/>
    <w:qFormat/>
    <w:rsid w:val="00986DD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DD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DD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86DD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86D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986DD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DD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DD6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6DD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86DD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ListParagraph">
    <w:name w:val="List Paragraph"/>
    <w:basedOn w:val="Normal"/>
    <w:uiPriority w:val="34"/>
    <w:qFormat/>
    <w:rsid w:val="00FA1FB8"/>
    <w:pPr>
      <w:ind w:left="720"/>
      <w:contextualSpacing/>
    </w:pPr>
  </w:style>
  <w:style w:type="table" w:styleId="TableGrid">
    <w:name w:val="Table Grid"/>
    <w:basedOn w:val="TableNormal"/>
    <w:rsid w:val="00FA1F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FB8"/>
  </w:style>
  <w:style w:type="paragraph" w:styleId="Footer">
    <w:name w:val="footer"/>
    <w:basedOn w:val="Normal"/>
    <w:link w:val="FooterChar"/>
    <w:uiPriority w:val="99"/>
    <w:unhideWhenUsed/>
    <w:rsid w:val="00FA1F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FB8"/>
  </w:style>
  <w:style w:type="character" w:customStyle="1" w:styleId="Heading3Char">
    <w:name w:val="Heading 3 Char"/>
    <w:basedOn w:val="DefaultParagraphFont"/>
    <w:link w:val="Heading3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86DD6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86DD6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986DD6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986DD6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986DD6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DD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986DD6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DD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DD6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86DD6"/>
    <w:rPr>
      <w:b/>
      <w:bCs/>
    </w:rPr>
  </w:style>
  <w:style w:type="character" w:styleId="Emphasis">
    <w:name w:val="Emphasis"/>
    <w:basedOn w:val="DefaultParagraphFont"/>
    <w:uiPriority w:val="20"/>
    <w:qFormat/>
    <w:rsid w:val="00986DD6"/>
    <w:rPr>
      <w:i/>
      <w:iCs/>
    </w:rPr>
  </w:style>
  <w:style w:type="paragraph" w:styleId="NoSpacing">
    <w:name w:val="No Spacing"/>
    <w:uiPriority w:val="1"/>
    <w:qFormat/>
    <w:rsid w:val="00986DD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6DD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86DD6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DD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DD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86DD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86DD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6DD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86DD6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86DD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86DD6"/>
    <w:pPr>
      <w:outlineLvl w:val="9"/>
    </w:pPr>
  </w:style>
  <w:style w:type="character" w:styleId="PageNumber">
    <w:name w:val="page number"/>
    <w:basedOn w:val="DefaultParagraphFont"/>
    <w:rsid w:val="00986DD6"/>
  </w:style>
  <w:style w:type="character" w:customStyle="1" w:styleId="small1">
    <w:name w:val="small1"/>
    <w:rsid w:val="00986DD6"/>
    <w:rPr>
      <w:rFonts w:ascii="Arial" w:hAnsi="Arial" w:cs="Arial" w:hint="default"/>
      <w:color w:val="000000"/>
      <w:sz w:val="13"/>
      <w:szCs w:val="13"/>
    </w:rPr>
  </w:style>
  <w:style w:type="character" w:styleId="Hyperlink">
    <w:name w:val="Hyperlink"/>
    <w:uiPriority w:val="99"/>
    <w:rsid w:val="00986DD6"/>
    <w:rPr>
      <w:color w:val="0000FF"/>
      <w:u w:val="single"/>
    </w:rPr>
  </w:style>
  <w:style w:type="character" w:styleId="FollowedHyperlink">
    <w:name w:val="FollowedHyperlink"/>
    <w:uiPriority w:val="99"/>
    <w:rsid w:val="00986DD6"/>
    <w:rPr>
      <w:color w:val="800080"/>
      <w:u w:val="single"/>
    </w:rPr>
  </w:style>
  <w:style w:type="paragraph" w:customStyle="1" w:styleId="DCHeading10">
    <w:name w:val="DC Heading 1.0"/>
    <w:basedOn w:val="Normal"/>
    <w:rsid w:val="00986DD6"/>
    <w:pPr>
      <w:tabs>
        <w:tab w:val="left" w:pos="540"/>
      </w:tabs>
      <w:overflowPunct w:val="0"/>
      <w:autoSpaceDE w:val="0"/>
      <w:autoSpaceDN w:val="0"/>
      <w:adjustRightInd w:val="0"/>
      <w:spacing w:after="240"/>
      <w:textAlignment w:val="baseline"/>
    </w:pPr>
    <w:rPr>
      <w:b/>
      <w:szCs w:val="20"/>
    </w:rPr>
  </w:style>
  <w:style w:type="paragraph" w:customStyle="1" w:styleId="Headertext">
    <w:name w:val="Header text"/>
    <w:basedOn w:val="Header"/>
    <w:rsid w:val="00986DD6"/>
    <w:pPr>
      <w:tabs>
        <w:tab w:val="clear" w:pos="4680"/>
        <w:tab w:val="clear" w:pos="9360"/>
        <w:tab w:val="center" w:pos="2700"/>
        <w:tab w:val="right" w:pos="8928"/>
        <w:tab w:val="right" w:pos="9000"/>
      </w:tabs>
      <w:spacing w:line="259" w:lineRule="auto"/>
    </w:pPr>
    <w:rPr>
      <w:rFonts w:ascii="Arial Narrow" w:hAnsi="Arial Narrow" w:cs="Arial Narrow"/>
      <w:szCs w:val="20"/>
      <w:lang w:val="en-GB"/>
    </w:rPr>
  </w:style>
  <w:style w:type="paragraph" w:customStyle="1" w:styleId="TableText">
    <w:name w:val="Table_Text"/>
    <w:basedOn w:val="Normal"/>
    <w:link w:val="TableTextChar"/>
    <w:rsid w:val="00986DD6"/>
    <w:pPr>
      <w:spacing w:before="40" w:after="40"/>
    </w:pPr>
    <w:rPr>
      <w:rFonts w:cs="Times New Roman"/>
      <w:szCs w:val="18"/>
    </w:rPr>
  </w:style>
  <w:style w:type="character" w:customStyle="1" w:styleId="TableTextChar">
    <w:name w:val="Table_Text Char"/>
    <w:link w:val="TableText"/>
    <w:rsid w:val="00986DD6"/>
    <w:rPr>
      <w:rFonts w:cs="Times New Roman"/>
      <w:szCs w:val="18"/>
    </w:rPr>
  </w:style>
  <w:style w:type="paragraph" w:styleId="BalloonText">
    <w:name w:val="Balloon Text"/>
    <w:basedOn w:val="Normal"/>
    <w:link w:val="BalloonTextChar"/>
    <w:uiPriority w:val="99"/>
    <w:rsid w:val="00986DD6"/>
    <w:pPr>
      <w:spacing w:after="0"/>
    </w:pPr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986DD6"/>
    <w:rPr>
      <w:rFonts w:ascii="Tahoma" w:hAnsi="Tahoma" w:cs="Times New Roman"/>
      <w:sz w:val="16"/>
      <w:szCs w:val="16"/>
    </w:rPr>
  </w:style>
  <w:style w:type="character" w:styleId="CommentReference">
    <w:name w:val="annotation reference"/>
    <w:uiPriority w:val="99"/>
    <w:rsid w:val="00986D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86DD6"/>
    <w:rPr>
      <w:rFonts w:cs="Times New Roman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6DD6"/>
    <w:rPr>
      <w:rFonts w:cs="Times New Roman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986D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86DD6"/>
    <w:rPr>
      <w:rFonts w:cs="Times New Roman"/>
      <w:b/>
      <w:bCs/>
      <w:szCs w:val="20"/>
    </w:rPr>
  </w:style>
  <w:style w:type="paragraph" w:customStyle="1" w:styleId="Subheader">
    <w:name w:val="Subheader"/>
    <w:basedOn w:val="Title"/>
    <w:link w:val="SubheaderChar"/>
    <w:rsid w:val="00986DD6"/>
    <w:pPr>
      <w:spacing w:after="360"/>
    </w:pPr>
    <w:rPr>
      <w:rFonts w:cs="Arial"/>
      <w:sz w:val="24"/>
      <w:lang w:val="en-IE"/>
    </w:rPr>
  </w:style>
  <w:style w:type="character" w:customStyle="1" w:styleId="SubheaderChar">
    <w:name w:val="Subheader Char"/>
    <w:link w:val="Subheader"/>
    <w:rsid w:val="00986DD6"/>
    <w:rPr>
      <w:rFonts w:asciiTheme="majorHAnsi" w:eastAsiaTheme="majorEastAsia" w:hAnsiTheme="majorHAnsi" w:cs="Arial"/>
      <w:caps/>
      <w:color w:val="44546A" w:themeColor="text2"/>
      <w:spacing w:val="-15"/>
      <w:sz w:val="24"/>
      <w:szCs w:val="72"/>
      <w:lang w:val="en-IE"/>
    </w:rPr>
  </w:style>
  <w:style w:type="paragraph" w:customStyle="1" w:styleId="FirstLevelIndent">
    <w:name w:val="First Level Indent"/>
    <w:basedOn w:val="Normal"/>
    <w:rsid w:val="00986DD6"/>
    <w:pPr>
      <w:spacing w:after="0"/>
      <w:ind w:left="720"/>
    </w:pPr>
    <w:rPr>
      <w:rFonts w:ascii="Times New Roman" w:hAnsi="Times New Roman" w:cs="Times New Roman"/>
      <w:sz w:val="24"/>
      <w:szCs w:val="20"/>
    </w:rPr>
  </w:style>
  <w:style w:type="paragraph" w:styleId="Revision">
    <w:name w:val="Revision"/>
    <w:hidden/>
    <w:uiPriority w:val="99"/>
    <w:semiHidden/>
    <w:rsid w:val="00986DD6"/>
    <w:rPr>
      <w:rFonts w:ascii="Arial" w:hAnsi="Arial" w:cs="Arial"/>
      <w:lang w:val="en-IE"/>
    </w:rPr>
  </w:style>
  <w:style w:type="paragraph" w:customStyle="1" w:styleId="Tablelabel">
    <w:name w:val="Table_label"/>
    <w:basedOn w:val="Normal"/>
    <w:link w:val="TablelabelChar"/>
    <w:autoRedefine/>
    <w:rsid w:val="00986DD6"/>
    <w:pPr>
      <w:spacing w:before="120" w:after="0"/>
    </w:pPr>
    <w:rPr>
      <w:rFonts w:cs="Times New Roman"/>
      <w:b/>
    </w:rPr>
  </w:style>
  <w:style w:type="character" w:customStyle="1" w:styleId="TablelabelChar">
    <w:name w:val="Table_label Char"/>
    <w:link w:val="Tablelabel"/>
    <w:rsid w:val="00986DD6"/>
    <w:rPr>
      <w:rFonts w:cs="Times New Roman"/>
      <w:b/>
    </w:rPr>
  </w:style>
  <w:style w:type="paragraph" w:customStyle="1" w:styleId="Tablenumbers">
    <w:name w:val="Table_numbers"/>
    <w:basedOn w:val="Heading2"/>
    <w:link w:val="TablenumbersChar"/>
    <w:rsid w:val="00986DD6"/>
    <w:pPr>
      <w:framePr w:hSpace="180" w:wrap="around" w:vAnchor="text" w:hAnchor="margin" w:y="45"/>
      <w:spacing w:before="0"/>
    </w:pPr>
    <w:rPr>
      <w:rFonts w:cs="Arial"/>
      <w:sz w:val="18"/>
    </w:rPr>
  </w:style>
  <w:style w:type="character" w:customStyle="1" w:styleId="TablenumbersChar">
    <w:name w:val="Table_numbers Char"/>
    <w:link w:val="Tablenumbers"/>
    <w:rsid w:val="00986DD6"/>
    <w:rPr>
      <w:rFonts w:asciiTheme="majorHAnsi" w:eastAsiaTheme="majorEastAsia" w:hAnsiTheme="majorHAnsi" w:cs="Arial"/>
      <w:color w:val="2E74B5" w:themeColor="accent1" w:themeShade="BF"/>
      <w:sz w:val="18"/>
      <w:szCs w:val="32"/>
    </w:rPr>
  </w:style>
  <w:style w:type="paragraph" w:customStyle="1" w:styleId="TableEntryText">
    <w:name w:val="Table_Entry_Text"/>
    <w:basedOn w:val="Normal"/>
    <w:link w:val="TableEntryTextChar"/>
    <w:rsid w:val="00986DD6"/>
    <w:pPr>
      <w:spacing w:before="40" w:after="0"/>
    </w:pPr>
    <w:rPr>
      <w:sz w:val="18"/>
    </w:rPr>
  </w:style>
  <w:style w:type="character" w:customStyle="1" w:styleId="TableEntryTextChar">
    <w:name w:val="Table_Entry_Text Char"/>
    <w:link w:val="TableEntryText"/>
    <w:rsid w:val="00986DD6"/>
    <w:rPr>
      <w:sz w:val="18"/>
    </w:rPr>
  </w:style>
  <w:style w:type="character" w:styleId="PlaceholderText">
    <w:name w:val="Placeholder Text"/>
    <w:basedOn w:val="DefaultParagraphFont"/>
    <w:uiPriority w:val="99"/>
    <w:semiHidden/>
    <w:rsid w:val="00986DD6"/>
    <w:rPr>
      <w:color w:val="808080"/>
    </w:rPr>
  </w:style>
  <w:style w:type="paragraph" w:customStyle="1" w:styleId="Text1">
    <w:name w:val="Text1"/>
    <w:basedOn w:val="Heading3"/>
    <w:link w:val="Text1Char"/>
    <w:rsid w:val="00986DD6"/>
    <w:pPr>
      <w:ind w:left="864" w:hanging="432"/>
    </w:pPr>
  </w:style>
  <w:style w:type="character" w:customStyle="1" w:styleId="Text1Char">
    <w:name w:val="Text1 Char"/>
    <w:basedOn w:val="Heading3Char"/>
    <w:link w:val="Text1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Text2">
    <w:name w:val="Text2"/>
    <w:basedOn w:val="Text1"/>
    <w:link w:val="Text2Char"/>
    <w:rsid w:val="00986DD6"/>
    <w:pPr>
      <w:ind w:firstLine="36"/>
    </w:pPr>
  </w:style>
  <w:style w:type="character" w:customStyle="1" w:styleId="Text2Char">
    <w:name w:val="Text2 Char"/>
    <w:basedOn w:val="Text1Char"/>
    <w:link w:val="Text2"/>
    <w:rsid w:val="00986DD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Indent">
    <w:name w:val="Indent"/>
    <w:basedOn w:val="Normal"/>
    <w:link w:val="IndentChar"/>
    <w:rsid w:val="00986DD6"/>
    <w:pPr>
      <w:spacing w:after="100" w:afterAutospacing="1"/>
      <w:ind w:left="1080"/>
    </w:pPr>
  </w:style>
  <w:style w:type="paragraph" w:customStyle="1" w:styleId="ProcedureHeading">
    <w:name w:val="ProcedureHeading"/>
    <w:basedOn w:val="Heading2"/>
    <w:next w:val="Step"/>
    <w:link w:val="ProcedureHeadingChar"/>
    <w:rsid w:val="00986DD6"/>
    <w:pPr>
      <w:spacing w:after="120"/>
      <w:ind w:left="187"/>
    </w:pPr>
  </w:style>
  <w:style w:type="character" w:customStyle="1" w:styleId="IndentChar">
    <w:name w:val="Indent Char"/>
    <w:basedOn w:val="DefaultParagraphFont"/>
    <w:link w:val="Indent"/>
    <w:rsid w:val="00986DD6"/>
  </w:style>
  <w:style w:type="paragraph" w:customStyle="1" w:styleId="Step">
    <w:name w:val="Step"/>
    <w:basedOn w:val="Normal"/>
    <w:link w:val="StepChar"/>
    <w:rsid w:val="00986DD6"/>
    <w:pPr>
      <w:numPr>
        <w:numId w:val="2"/>
      </w:numPr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rocedureHeadingChar">
    <w:name w:val="ProcedureHeading Char"/>
    <w:basedOn w:val="Heading2Char"/>
    <w:link w:val="ProcedureHeading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tepChar">
    <w:name w:val="Step Char"/>
    <w:basedOn w:val="ProcedureHeadingChar"/>
    <w:link w:val="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ubstep">
    <w:name w:val="Substep"/>
    <w:basedOn w:val="Step"/>
    <w:link w:val="SubstepChar"/>
    <w:rsid w:val="00986DD6"/>
    <w:pPr>
      <w:numPr>
        <w:ilvl w:val="1"/>
      </w:numPr>
    </w:pPr>
  </w:style>
  <w:style w:type="character" w:customStyle="1" w:styleId="SubstepChar">
    <w:name w:val="Substep Char"/>
    <w:basedOn w:val="StepChar"/>
    <w:link w:val="Substep"/>
    <w:rsid w:val="00986D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mageCenter">
    <w:name w:val="Image Center"/>
    <w:basedOn w:val="Normal"/>
    <w:link w:val="ImageCenterChar"/>
    <w:rsid w:val="00986DD6"/>
    <w:pPr>
      <w:framePr w:w="10710" w:wrap="notBeside" w:vAnchor="text" w:hAnchor="text" w:y="1"/>
      <w:jc w:val="center"/>
    </w:pPr>
  </w:style>
  <w:style w:type="character" w:customStyle="1" w:styleId="ImageCenterChar">
    <w:name w:val="Image Center Char"/>
    <w:basedOn w:val="DefaultParagraphFont"/>
    <w:link w:val="ImageCenter"/>
    <w:rsid w:val="00986DD6"/>
  </w:style>
  <w:style w:type="paragraph" w:customStyle="1" w:styleId="Substep-Left">
    <w:name w:val="Substep-Left"/>
    <w:basedOn w:val="Normal"/>
    <w:link w:val="Substep-LeftChar"/>
    <w:rsid w:val="00986DD6"/>
    <w:pPr>
      <w:numPr>
        <w:numId w:val="4"/>
      </w:numPr>
      <w:ind w:left="432"/>
      <w:contextualSpacing/>
    </w:pPr>
  </w:style>
  <w:style w:type="paragraph" w:customStyle="1" w:styleId="Substep-Right">
    <w:name w:val="Substep-Right"/>
    <w:basedOn w:val="Normal"/>
    <w:link w:val="Substep-RightChar"/>
    <w:rsid w:val="00986DD6"/>
    <w:pPr>
      <w:numPr>
        <w:numId w:val="3"/>
      </w:numPr>
      <w:ind w:left="432"/>
      <w:contextualSpacing/>
    </w:pPr>
  </w:style>
  <w:style w:type="character" w:customStyle="1" w:styleId="Substep-LeftChar">
    <w:name w:val="Substep-Left Char"/>
    <w:basedOn w:val="DefaultParagraphFont"/>
    <w:link w:val="Substep-Left"/>
    <w:rsid w:val="00986DD6"/>
  </w:style>
  <w:style w:type="character" w:customStyle="1" w:styleId="Substep-RightChar">
    <w:name w:val="Substep-Right Char"/>
    <w:basedOn w:val="DefaultParagraphFont"/>
    <w:link w:val="Substep-Right"/>
    <w:rsid w:val="00986DD6"/>
  </w:style>
  <w:style w:type="character" w:customStyle="1" w:styleId="blackten">
    <w:name w:val="blackten"/>
    <w:basedOn w:val="DefaultParagraphFont"/>
    <w:rsid w:val="00986DD6"/>
  </w:style>
  <w:style w:type="character" w:customStyle="1" w:styleId="apple-style-span">
    <w:name w:val="apple-style-span"/>
    <w:basedOn w:val="DefaultParagraphFont"/>
    <w:rsid w:val="00986DD6"/>
  </w:style>
  <w:style w:type="paragraph" w:customStyle="1" w:styleId="Indenttype2">
    <w:name w:val="Indent type 2"/>
    <w:basedOn w:val="Indent"/>
    <w:link w:val="Indenttype2Char"/>
    <w:rsid w:val="00986DD6"/>
    <w:pPr>
      <w:spacing w:after="60" w:afterAutospacing="0"/>
      <w:ind w:left="907"/>
    </w:pPr>
  </w:style>
  <w:style w:type="character" w:customStyle="1" w:styleId="Indenttype2Char">
    <w:name w:val="Indent type 2 Char"/>
    <w:basedOn w:val="IndentChar"/>
    <w:link w:val="Indenttype2"/>
    <w:rsid w:val="00986DD6"/>
  </w:style>
  <w:style w:type="paragraph" w:styleId="ListBullet2">
    <w:name w:val="List Bullet 2"/>
    <w:basedOn w:val="Normal"/>
    <w:rsid w:val="00986DD6"/>
    <w:pPr>
      <w:numPr>
        <w:numId w:val="5"/>
      </w:numPr>
      <w:contextualSpacing/>
    </w:pPr>
  </w:style>
  <w:style w:type="paragraph" w:customStyle="1" w:styleId="Indenttype1">
    <w:name w:val="Indent type 1"/>
    <w:basedOn w:val="Indenttype2"/>
    <w:link w:val="Indenttype1Char"/>
    <w:rsid w:val="00986DD6"/>
    <w:pPr>
      <w:ind w:left="720"/>
    </w:pPr>
  </w:style>
  <w:style w:type="character" w:customStyle="1" w:styleId="Indenttype1Char">
    <w:name w:val="Indent type 1 Char"/>
    <w:basedOn w:val="Indenttype2Char"/>
    <w:link w:val="Indenttype1"/>
    <w:rsid w:val="00986DD6"/>
  </w:style>
  <w:style w:type="paragraph" w:styleId="ListBullet">
    <w:name w:val="List Bullet"/>
    <w:basedOn w:val="Normal"/>
    <w:rsid w:val="00986DD6"/>
    <w:pPr>
      <w:numPr>
        <w:numId w:val="6"/>
      </w:numPr>
      <w:contextualSpacing/>
    </w:pPr>
  </w:style>
  <w:style w:type="character" w:customStyle="1" w:styleId="PlainTextChar">
    <w:name w:val="Plain Text Char"/>
    <w:basedOn w:val="DefaultParagraphFont"/>
    <w:link w:val="PlainText"/>
    <w:uiPriority w:val="99"/>
    <w:rsid w:val="00986DD6"/>
    <w:rPr>
      <w:rFonts w:ascii="Calibri" w:hAnsi="Calibri"/>
      <w:szCs w:val="21"/>
    </w:rPr>
  </w:style>
  <w:style w:type="paragraph" w:styleId="PlainText">
    <w:name w:val="Plain Text"/>
    <w:basedOn w:val="Normal"/>
    <w:link w:val="PlainTextChar"/>
    <w:uiPriority w:val="99"/>
    <w:unhideWhenUsed/>
    <w:rsid w:val="00986DD6"/>
    <w:pPr>
      <w:spacing w:after="0"/>
    </w:pPr>
    <w:rPr>
      <w:rFonts w:ascii="Calibri" w:hAnsi="Calibri"/>
      <w:szCs w:val="21"/>
    </w:rPr>
  </w:style>
  <w:style w:type="character" w:customStyle="1" w:styleId="PlainTextChar1">
    <w:name w:val="Plain Text Char1"/>
    <w:basedOn w:val="DefaultParagraphFont"/>
    <w:uiPriority w:val="99"/>
    <w:rsid w:val="00986DD6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986DD6"/>
    <w:pPr>
      <w:spacing w:before="100" w:beforeAutospacing="1" w:after="100" w:afterAutospacing="1"/>
    </w:pPr>
    <w:rPr>
      <w:rFonts w:ascii="Times New Roman" w:eastAsiaTheme="minorHAnsi" w:hAnsi="Times New Roman" w:cs="Times New Roman"/>
      <w:sz w:val="24"/>
      <w:szCs w:val="24"/>
    </w:rPr>
  </w:style>
  <w:style w:type="paragraph" w:customStyle="1" w:styleId="body">
    <w:name w:val="body"/>
    <w:basedOn w:val="Normal"/>
    <w:uiPriority w:val="99"/>
    <w:semiHidden/>
    <w:rsid w:val="00986DD6"/>
    <w:pPr>
      <w:spacing w:before="100" w:beforeAutospacing="1" w:after="100" w:afterAutospacing="1" w:line="240" w:lineRule="atLeast"/>
    </w:pPr>
    <w:rPr>
      <w:rFonts w:eastAsiaTheme="minorHAnsi"/>
      <w:color w:val="000000"/>
      <w:sz w:val="18"/>
      <w:szCs w:val="18"/>
    </w:rPr>
  </w:style>
  <w:style w:type="paragraph" w:customStyle="1" w:styleId="bigbody">
    <w:name w:val="bigbody"/>
    <w:basedOn w:val="Normal"/>
    <w:uiPriority w:val="99"/>
    <w:semiHidden/>
    <w:rsid w:val="00986DD6"/>
    <w:pPr>
      <w:spacing w:before="100" w:beforeAutospacing="1" w:after="100" w:afterAutospacing="1" w:line="280" w:lineRule="atLeast"/>
    </w:pPr>
    <w:rPr>
      <w:rFonts w:eastAsiaTheme="minorHAnsi"/>
      <w:b/>
      <w:bCs/>
      <w:color w:val="0645A6"/>
      <w:szCs w:val="20"/>
    </w:rPr>
  </w:style>
  <w:style w:type="character" w:customStyle="1" w:styleId="bodyborder1">
    <w:name w:val="bodyborder1"/>
    <w:basedOn w:val="DefaultParagraphFont"/>
    <w:rsid w:val="00986DD6"/>
    <w:rPr>
      <w:rFonts w:ascii="Arial" w:hAnsi="Arial" w:cs="Arial" w:hint="default"/>
      <w:b/>
      <w:bCs/>
      <w:i w:val="0"/>
      <w:iCs w:val="0"/>
      <w:color w:val="000000"/>
      <w:sz w:val="18"/>
      <w:szCs w:val="18"/>
      <w:bdr w:val="single" w:sz="6" w:space="0" w:color="000000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986DD6"/>
    <w:pPr>
      <w:pBdr>
        <w:bottom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986DD6"/>
    <w:rPr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unhideWhenUsed/>
    <w:rsid w:val="00986DD6"/>
    <w:pPr>
      <w:pBdr>
        <w:top w:val="single" w:sz="6" w:space="1" w:color="auto"/>
      </w:pBdr>
      <w:spacing w:after="0"/>
      <w:jc w:val="center"/>
    </w:pPr>
    <w:rPr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rsid w:val="00986DD6"/>
    <w:rPr>
      <w:vanish/>
      <w:sz w:val="16"/>
      <w:szCs w:val="16"/>
    </w:rPr>
  </w:style>
  <w:style w:type="paragraph" w:styleId="ListContinue">
    <w:name w:val="List Continue"/>
    <w:basedOn w:val="Normal"/>
    <w:uiPriority w:val="99"/>
    <w:rsid w:val="00986DD6"/>
    <w:pPr>
      <w:ind w:left="283"/>
    </w:pPr>
  </w:style>
  <w:style w:type="character" w:customStyle="1" w:styleId="mw-headline">
    <w:name w:val="mw-headline"/>
    <w:basedOn w:val="DefaultParagraphFont"/>
    <w:rsid w:val="00986DD6"/>
  </w:style>
  <w:style w:type="table" w:customStyle="1" w:styleId="TableGrid1">
    <w:name w:val="Table Grid1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rsid w:val="00986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986DD6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86DD6"/>
    <w:pPr>
      <w:spacing w:after="100"/>
      <w:ind w:left="200"/>
    </w:pPr>
  </w:style>
  <w:style w:type="table" w:styleId="TableSimple3">
    <w:name w:val="Table Simple 3"/>
    <w:basedOn w:val="TableNormal"/>
    <w:rsid w:val="00986DD6"/>
    <w:pPr>
      <w:spacing w:before="60" w:after="60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ghtList">
    <w:name w:val="Light List"/>
    <w:basedOn w:val="TableNormal"/>
    <w:uiPriority w:val="61"/>
    <w:rsid w:val="00986DD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SectionHeading">
    <w:name w:val="Section Heading"/>
    <w:basedOn w:val="Normal"/>
    <w:rsid w:val="0001442A"/>
    <w:pPr>
      <w:spacing w:after="0" w:line="240" w:lineRule="auto"/>
      <w:jc w:val="center"/>
    </w:pPr>
    <w:rPr>
      <w:rFonts w:ascii="Tahoma" w:eastAsia="Times New Roman" w:hAnsi="Tahoma" w:cs="Times New Roman"/>
      <w:caps/>
      <w:spacing w:val="1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elliot\Documents\Custom%20Office%20Templates\Basic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Template</Template>
  <TotalTime>3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</dc:creator>
  <cp:keywords/>
  <dc:description/>
  <cp:lastModifiedBy>Elliott, Barb</cp:lastModifiedBy>
  <cp:revision>4</cp:revision>
  <dcterms:created xsi:type="dcterms:W3CDTF">2014-05-26T18:23:00Z</dcterms:created>
  <dcterms:modified xsi:type="dcterms:W3CDTF">2014-05-26T18:25:00Z</dcterms:modified>
</cp:coreProperties>
</file>