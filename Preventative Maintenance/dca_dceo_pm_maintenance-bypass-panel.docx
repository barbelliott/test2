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0C9C7460" w:rsidR="00A201C1" w:rsidRPr="002F71CC" w:rsidRDefault="00FF0407" w:rsidP="00A201C1">
      <w:pPr>
        <w:pStyle w:val="Title"/>
        <w:rPr>
          <w:sz w:val="52"/>
          <w:szCs w:val="52"/>
        </w:rPr>
      </w:pPr>
      <w:r w:rsidRPr="002F71CC">
        <w:rPr>
          <w:sz w:val="52"/>
          <w:szCs w:val="52"/>
        </w:rPr>
        <w:t>Maintenance Bypass Panel Preventative Maintenance</w:t>
      </w:r>
    </w:p>
    <w:p w14:paraId="18302039" w14:textId="77777777" w:rsidR="0001228D" w:rsidRDefault="0001228D" w:rsidP="0001228D">
      <w:pPr>
        <w:pStyle w:val="Heading1"/>
      </w:pPr>
      <w:r>
        <w:t>References</w:t>
      </w:r>
      <w:bookmarkStart w:id="0" w:name="_GoBack"/>
      <w:bookmarkEnd w:id="0"/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FF0407" w:rsidRPr="00B72362" w14:paraId="4B63BBA1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19D99632" w14:textId="77777777" w:rsidR="00FF0407" w:rsidRPr="008A74F5" w:rsidRDefault="00FF0407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informatioin</w:t>
            </w:r>
          </w:p>
        </w:tc>
      </w:tr>
      <w:tr w:rsidR="00FF0407" w:rsidRPr="00B72362" w14:paraId="3435EA3F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4C21E38F" w14:textId="77777777" w:rsidR="00FF0407" w:rsidRPr="008A74F5" w:rsidRDefault="00FF0407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4B23B725" w14:textId="77777777" w:rsidR="00FF0407" w:rsidRPr="008A74F5" w:rsidRDefault="00FF0407" w:rsidP="00744362">
            <w:r w:rsidRPr="008A74F5">
              <w:t>CM#:</w:t>
            </w:r>
          </w:p>
        </w:tc>
      </w:tr>
      <w:tr w:rsidR="00FF0407" w:rsidRPr="00B72362" w14:paraId="647087F9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13684AA1" w14:textId="77777777" w:rsidR="00FF0407" w:rsidRPr="008A74F5" w:rsidRDefault="00FF0407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2303D0DE" w14:textId="77777777" w:rsidR="00FF0407" w:rsidRPr="008A74F5" w:rsidRDefault="00FF0407" w:rsidP="00744362">
            <w:r w:rsidRPr="008A74F5">
              <w:t>Date:</w:t>
            </w:r>
          </w:p>
        </w:tc>
      </w:tr>
      <w:tr w:rsidR="00FF0407" w:rsidRPr="00B72362" w14:paraId="628043D1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4C1D458E" w14:textId="77777777" w:rsidR="00FF0407" w:rsidRPr="008A74F5" w:rsidRDefault="00FF0407" w:rsidP="00744362">
            <w:r w:rsidRPr="008A74F5">
              <w:t>Start time: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1A023A38" w14:textId="77777777" w:rsidR="00FF0407" w:rsidRPr="008A74F5" w:rsidRDefault="00FF0407" w:rsidP="00744362">
            <w:r w:rsidRPr="008A74F5">
              <w:t>End time:</w:t>
            </w:r>
          </w:p>
        </w:tc>
      </w:tr>
      <w:tr w:rsidR="00FF0407" w:rsidRPr="00B72362" w14:paraId="1274F4D2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6DB6A215" w14:textId="77777777" w:rsidR="00FF0407" w:rsidRPr="008A74F5" w:rsidRDefault="00FF0407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Equipment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Information</w:t>
            </w:r>
          </w:p>
        </w:tc>
      </w:tr>
      <w:tr w:rsidR="00FF0407" w:rsidRPr="00B72362" w14:paraId="0E1194F5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2BE0D310" w14:textId="77777777" w:rsidR="00FF0407" w:rsidRPr="008A74F5" w:rsidRDefault="00FF0407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6B0DDE2F" w14:textId="77777777" w:rsidR="00FF0407" w:rsidRPr="008A74F5" w:rsidRDefault="00FF0407" w:rsidP="00744362">
            <w:r w:rsidRPr="008A74F5">
              <w:t>Model #:</w:t>
            </w:r>
          </w:p>
        </w:tc>
      </w:tr>
      <w:tr w:rsidR="00FF0407" w:rsidRPr="00B72362" w14:paraId="7022273B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538C336D" w14:textId="77777777" w:rsidR="00FF0407" w:rsidRPr="008A74F5" w:rsidRDefault="00FF0407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449DADD2" w14:textId="77777777" w:rsidR="00FF0407" w:rsidRPr="008A74F5" w:rsidRDefault="00FF0407" w:rsidP="00744362">
            <w:r w:rsidRPr="008A74F5">
              <w:t>Assed ID:</w:t>
            </w:r>
          </w:p>
        </w:tc>
      </w:tr>
    </w:tbl>
    <w:p w14:paraId="432A4BED" w14:textId="77777777" w:rsidR="00FF0407" w:rsidRPr="00243962" w:rsidRDefault="00FF0407" w:rsidP="00FF0407">
      <w:pPr>
        <w:pStyle w:val="Heading1"/>
      </w:pPr>
      <w:r>
        <w:t>Prestart checks</w:t>
      </w:r>
    </w:p>
    <w:p w14:paraId="48AF8F00" w14:textId="77777777" w:rsidR="00FF0407" w:rsidRDefault="00FF0407" w:rsidP="00FF0407">
      <w:pPr>
        <w:pStyle w:val="ListParagraph"/>
        <w:numPr>
          <w:ilvl w:val="0"/>
          <w:numId w:val="23"/>
        </w:numPr>
        <w:spacing w:after="200" w:line="240" w:lineRule="auto"/>
      </w:pPr>
      <w:r>
        <w:t>TBD</w:t>
      </w:r>
    </w:p>
    <w:p w14:paraId="120DCCEB" w14:textId="77777777" w:rsidR="00FF0407" w:rsidRPr="00FB372E" w:rsidRDefault="00FF0407" w:rsidP="00FF0407">
      <w:pPr>
        <w:pStyle w:val="Heading1"/>
      </w:pPr>
      <w:r w:rsidRPr="00FB372E">
        <w:t xml:space="preserve">Perform </w:t>
      </w:r>
      <w:r w:rsidRPr="0069696A">
        <w:t>Maintenance Bypass Panel</w:t>
      </w:r>
      <w:r>
        <w:t xml:space="preserve"> Maintenance</w:t>
      </w:r>
    </w:p>
    <w:p w14:paraId="367B05A6" w14:textId="77777777" w:rsidR="00FF0407" w:rsidRDefault="00FF0407" w:rsidP="00FF0407">
      <w:pPr>
        <w:pStyle w:val="ListParagraph"/>
        <w:numPr>
          <w:ilvl w:val="0"/>
          <w:numId w:val="24"/>
        </w:numPr>
        <w:spacing w:after="200" w:line="240" w:lineRule="auto"/>
      </w:pPr>
      <w:r>
        <w:t>TBD</w:t>
      </w:r>
    </w:p>
    <w:p w14:paraId="28948693" w14:textId="77777777" w:rsidR="00FF0407" w:rsidRDefault="00FF0407" w:rsidP="00FF0407">
      <w:pPr>
        <w:pStyle w:val="Heading1"/>
      </w:pPr>
      <w:r w:rsidRPr="00D904DD">
        <w:t>Upon Completion of Service</w:t>
      </w:r>
    </w:p>
    <w:p w14:paraId="64FB8400" w14:textId="77777777" w:rsidR="00FF0407" w:rsidRPr="00DE5688" w:rsidRDefault="00FF0407" w:rsidP="00FF0407">
      <w:pPr>
        <w:pStyle w:val="ListParagraph"/>
        <w:numPr>
          <w:ilvl w:val="0"/>
          <w:numId w:val="25"/>
        </w:numPr>
        <w:spacing w:after="200" w:line="240" w:lineRule="auto"/>
      </w:pPr>
      <w:r>
        <w:t>TBD</w:t>
      </w:r>
    </w:p>
    <w:p w14:paraId="2003E299" w14:textId="77777777" w:rsidR="00FF0407" w:rsidRDefault="00FF0407" w:rsidP="00FF0407">
      <w:pPr>
        <w:spacing w:after="0" w:line="240" w:lineRule="auto"/>
      </w:pPr>
      <w:r>
        <w:t>Corrective actions recommended or taken: ____________________________________________________________________________</w:t>
      </w:r>
    </w:p>
    <w:p w14:paraId="5018BEF4" w14:textId="77777777" w:rsidR="00FF0407" w:rsidRDefault="00FF0407" w:rsidP="00FF0407">
      <w:pPr>
        <w:spacing w:after="0" w:line="240" w:lineRule="auto"/>
      </w:pPr>
      <w:r>
        <w:lastRenderedPageBreak/>
        <w:t>____________________________________________________________________________</w:t>
      </w:r>
    </w:p>
    <w:p w14:paraId="60627965" w14:textId="77777777" w:rsidR="00FF0407" w:rsidRDefault="00FF0407" w:rsidP="00FF0407">
      <w:pPr>
        <w:spacing w:after="0" w:line="240" w:lineRule="auto"/>
      </w:pPr>
      <w:r>
        <w:t>____________________________________________________________________________</w:t>
      </w:r>
    </w:p>
    <w:p w14:paraId="1734D8B2" w14:textId="3CD800F7" w:rsidR="00816CBC" w:rsidRDefault="00FF0407" w:rsidP="00FF0407">
      <w:pPr>
        <w:pStyle w:val="Heading2"/>
      </w:pPr>
      <w:r>
        <w:br w:type="page"/>
      </w:r>
      <w:r w:rsidR="00816CBC"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2F71CC" w:rsidRPr="002F71CC" w14:paraId="2FF9F106" w14:textId="77777777" w:rsidTr="002F71CC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2F71CC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6829E108" w:rsidR="00816CBC" w:rsidRPr="002F71CC" w:rsidRDefault="002F71CC" w:rsidP="002F71CC">
            <w:pPr>
              <w:tabs>
                <w:tab w:val="left" w:pos="3667"/>
              </w:tabs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</w:rPr>
              <w:t>Values</w:t>
            </w:r>
          </w:p>
        </w:tc>
      </w:tr>
      <w:tr w:rsidR="002F71CC" w:rsidRPr="002F71CC" w14:paraId="5D0B951E" w14:textId="77777777" w:rsidTr="002F71CC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59E38A04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2F71CC" w:rsidRPr="002F71CC" w14:paraId="5FD011A5" w14:textId="77777777" w:rsidTr="002F71CC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20ED38BD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dca_dceo_pm_maintenance-bypass-panel</w:t>
            </w:r>
          </w:p>
        </w:tc>
      </w:tr>
      <w:tr w:rsidR="002F71CC" w:rsidRPr="002F71CC" w14:paraId="426474BF" w14:textId="77777777" w:rsidTr="002F71CC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67EDB949" w:rsidR="00816CBC" w:rsidRPr="002F71CC" w:rsidRDefault="00FF0407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Maintenance Bypass Panel Preventative Maintenance</w:t>
            </w:r>
          </w:p>
        </w:tc>
      </w:tr>
      <w:tr w:rsidR="002F71CC" w:rsidRPr="002F71CC" w14:paraId="2996CA80" w14:textId="77777777" w:rsidTr="002F71CC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710B57B6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2F71CC" w:rsidRPr="002F71CC" w14:paraId="2948007B" w14:textId="77777777" w:rsidTr="002F71CC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5F16CF1C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PM</w:t>
            </w:r>
          </w:p>
        </w:tc>
      </w:tr>
      <w:tr w:rsidR="002F71CC" w:rsidRPr="002F71CC" w14:paraId="305F1296" w14:textId="77777777" w:rsidTr="002F71CC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22C5A793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2F71CC" w:rsidRPr="002F71CC" w14:paraId="311C2224" w14:textId="77777777" w:rsidTr="002F71CC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6166B621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swilleye@</w:t>
            </w:r>
          </w:p>
        </w:tc>
      </w:tr>
      <w:tr w:rsidR="002F71CC" w:rsidRPr="002F71CC" w14:paraId="7EF518FA" w14:textId="77777777" w:rsidTr="002F71CC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40D5BF92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beelliot@</w:t>
            </w:r>
          </w:p>
        </w:tc>
      </w:tr>
      <w:tr w:rsidR="002F71CC" w:rsidRPr="002F71CC" w14:paraId="3E8EB876" w14:textId="77777777" w:rsidTr="002F71CC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6CF83214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UPS</w:t>
            </w:r>
          </w:p>
        </w:tc>
      </w:tr>
      <w:tr w:rsidR="002F71CC" w:rsidRPr="002F71CC" w14:paraId="41C230F4" w14:textId="77777777" w:rsidTr="002F71CC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509EE04B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2F71CC" w:rsidRPr="002F71CC" w14:paraId="1EBB4193" w14:textId="77777777" w:rsidTr="002F71CC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66ECDBE9" w:rsidR="00816CBC" w:rsidRPr="002F71CC" w:rsidRDefault="002F71CC" w:rsidP="002F71CC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Commercial version</w:t>
            </w:r>
          </w:p>
        </w:tc>
      </w:tr>
      <w:tr w:rsidR="002F71CC" w:rsidRPr="002F71CC" w14:paraId="1C023AF6" w14:textId="77777777" w:rsidTr="002F71CC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05A2D9FA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2F71CC" w:rsidRPr="002F71CC" w14:paraId="13B79A8D" w14:textId="77777777" w:rsidTr="002F71CC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4E434165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2F71CC" w:rsidRPr="002F71CC" w14:paraId="308B1BAE" w14:textId="77777777" w:rsidTr="002F71CC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1898482E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2F71CC" w:rsidRPr="002F71CC" w14:paraId="5374715B" w14:textId="77777777" w:rsidTr="002F71CC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2F71CC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7D6FF5B5" w:rsidR="00816CBC" w:rsidRPr="002F71CC" w:rsidRDefault="002F71C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2F71CC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2F71CC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mm/dd/yy</w:t>
            </w:r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2F71CC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55D5CA65" w:rsidR="00816CBC" w:rsidRPr="000533CC" w:rsidRDefault="002F71C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2F71CC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A832449" w:rsidR="00816CBC" w:rsidRPr="000533CC" w:rsidRDefault="002F71C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2F71CC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1414034D" w:rsidR="00816CBC" w:rsidRPr="000533CC" w:rsidRDefault="002F71C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2F71CC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2F71CC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2F71CC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2F71CC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2F71CC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2F71CC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19243" w14:textId="77777777" w:rsidR="00DE210F" w:rsidRDefault="00DE210F" w:rsidP="00FA1FB8">
      <w:pPr>
        <w:spacing w:after="0" w:line="240" w:lineRule="auto"/>
      </w:pPr>
      <w:r>
        <w:separator/>
      </w:r>
    </w:p>
  </w:endnote>
  <w:endnote w:type="continuationSeparator" w:id="0">
    <w:p w14:paraId="7F88C09E" w14:textId="77777777" w:rsidR="00DE210F" w:rsidRDefault="00DE210F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2F71CC">
      <w:rPr>
        <w:noProof/>
      </w:rPr>
      <w:t>3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D07AA" w14:textId="77777777" w:rsidR="00DE210F" w:rsidRDefault="00DE210F" w:rsidP="00FA1FB8">
      <w:pPr>
        <w:spacing w:after="0" w:line="240" w:lineRule="auto"/>
      </w:pPr>
      <w:r>
        <w:separator/>
      </w:r>
    </w:p>
  </w:footnote>
  <w:footnote w:type="continuationSeparator" w:id="0">
    <w:p w14:paraId="79BA74F5" w14:textId="77777777" w:rsidR="00DE210F" w:rsidRDefault="00DE210F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6138BE69" w:rsidR="00FA1FB8" w:rsidRDefault="002454A7">
    <w:pPr>
      <w:pStyle w:val="Header"/>
    </w:pPr>
    <w:r>
      <w:t xml:space="preserve">DCA / </w:t>
    </w:r>
    <w:r w:rsidR="00BE2E07">
      <w:t>DCEO</w:t>
    </w:r>
    <w:r w:rsidR="00E0690D">
      <w:t xml:space="preserve"> </w:t>
    </w:r>
    <w:r>
      <w:t xml:space="preserve">/ </w:t>
    </w:r>
    <w:r w:rsidR="002F71CC">
      <w:t>PM</w:t>
    </w:r>
    <w:r>
      <w:t xml:space="preserve"> / </w:t>
    </w:r>
    <w:r w:rsidR="002F71CC" w:rsidRPr="002F71CC">
      <w:t xml:space="preserve">dca_dceo_pm_maintenance-bypass-panel </w:t>
    </w:r>
    <w:r>
      <w:t xml:space="preserve">/ </w:t>
    </w:r>
    <w:r w:rsidR="002F71CC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33C12E9"/>
    <w:multiLevelType w:val="hybridMultilevel"/>
    <w:tmpl w:val="45566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24D1644"/>
    <w:multiLevelType w:val="hybridMultilevel"/>
    <w:tmpl w:val="DB8E5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4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4B41528B"/>
    <w:multiLevelType w:val="hybridMultilevel"/>
    <w:tmpl w:val="E19C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B6123"/>
    <w:multiLevelType w:val="hybridMultilevel"/>
    <w:tmpl w:val="69FC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1"/>
  </w:num>
  <w:num w:numId="5">
    <w:abstractNumId w:val="0"/>
  </w:num>
  <w:num w:numId="6">
    <w:abstractNumId w:val="1"/>
  </w:num>
  <w:num w:numId="7">
    <w:abstractNumId w:val="23"/>
  </w:num>
  <w:num w:numId="8">
    <w:abstractNumId w:val="18"/>
  </w:num>
  <w:num w:numId="9">
    <w:abstractNumId w:val="10"/>
  </w:num>
  <w:num w:numId="10">
    <w:abstractNumId w:val="17"/>
  </w:num>
  <w:num w:numId="11">
    <w:abstractNumId w:val="8"/>
  </w:num>
  <w:num w:numId="12">
    <w:abstractNumId w:val="22"/>
  </w:num>
  <w:num w:numId="13">
    <w:abstractNumId w:val="12"/>
  </w:num>
  <w:num w:numId="14">
    <w:abstractNumId w:val="3"/>
  </w:num>
  <w:num w:numId="15">
    <w:abstractNumId w:val="21"/>
  </w:num>
  <w:num w:numId="16">
    <w:abstractNumId w:val="4"/>
  </w:num>
  <w:num w:numId="17">
    <w:abstractNumId w:val="13"/>
  </w:num>
  <w:num w:numId="18">
    <w:abstractNumId w:val="19"/>
  </w:num>
  <w:num w:numId="19">
    <w:abstractNumId w:val="20"/>
  </w:num>
  <w:num w:numId="20">
    <w:abstractNumId w:val="16"/>
  </w:num>
  <w:num w:numId="21">
    <w:abstractNumId w:val="14"/>
  </w:num>
  <w:num w:numId="22">
    <w:abstractNumId w:val="15"/>
  </w:num>
  <w:num w:numId="23">
    <w:abstractNumId w:val="24"/>
  </w:num>
  <w:num w:numId="24">
    <w:abstractNumId w:val="9"/>
  </w:num>
  <w:num w:numId="25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2F71CC"/>
    <w:rsid w:val="003E2080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C23DE"/>
    <w:rsid w:val="00D168F2"/>
    <w:rsid w:val="00DE210F"/>
    <w:rsid w:val="00E0690D"/>
    <w:rsid w:val="00F9388E"/>
    <w:rsid w:val="00FA1FB8"/>
    <w:rsid w:val="00F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FF0407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3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3</cp:revision>
  <dcterms:created xsi:type="dcterms:W3CDTF">2014-05-26T18:42:00Z</dcterms:created>
  <dcterms:modified xsi:type="dcterms:W3CDTF">2014-05-26T18:44:00Z</dcterms:modified>
</cp:coreProperties>
</file>