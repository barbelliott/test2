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156D9C17" w:rsidR="00A201C1" w:rsidRPr="00CF72D5" w:rsidRDefault="00CF72D5" w:rsidP="00A201C1">
      <w:pPr>
        <w:pStyle w:val="Title"/>
        <w:rPr>
          <w:sz w:val="52"/>
          <w:szCs w:val="52"/>
        </w:rPr>
      </w:pPr>
      <w:r w:rsidRPr="00CF72D5">
        <w:rPr>
          <w:sz w:val="52"/>
          <w:szCs w:val="52"/>
        </w:rPr>
        <w:t>Quarterly Humidifier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14198513" w14:textId="40E49467" w:rsidR="00CF72D5" w:rsidRDefault="00CF72D5" w:rsidP="00CF72D5">
      <w:pPr>
        <w:pStyle w:val="Title"/>
      </w:pP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CF72D5" w:rsidRPr="00B72362" w14:paraId="193C5E7B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3212E087" w14:textId="77777777" w:rsidR="00CF72D5" w:rsidRPr="008A74F5" w:rsidRDefault="00CF72D5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CF72D5" w:rsidRPr="00B72362" w14:paraId="23D0676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C015A71" w14:textId="77777777" w:rsidR="00CF72D5" w:rsidRPr="008A74F5" w:rsidRDefault="00CF72D5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AF77F03" w14:textId="77777777" w:rsidR="00CF72D5" w:rsidRPr="008A74F5" w:rsidRDefault="00CF72D5" w:rsidP="00744362">
            <w:r w:rsidRPr="008A74F5">
              <w:t>CM#:</w:t>
            </w:r>
          </w:p>
        </w:tc>
      </w:tr>
      <w:tr w:rsidR="00CF72D5" w:rsidRPr="00B72362" w14:paraId="51DFA422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D1B1DE1" w14:textId="77777777" w:rsidR="00CF72D5" w:rsidRPr="008A74F5" w:rsidRDefault="00CF72D5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6455FD34" w14:textId="77777777" w:rsidR="00CF72D5" w:rsidRPr="008A74F5" w:rsidRDefault="00CF72D5" w:rsidP="00744362">
            <w:r w:rsidRPr="008A74F5">
              <w:t>Date:</w:t>
            </w:r>
          </w:p>
        </w:tc>
      </w:tr>
      <w:tr w:rsidR="00CF72D5" w:rsidRPr="00B72362" w14:paraId="0587C4E2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BA889F1" w14:textId="77777777" w:rsidR="00CF72D5" w:rsidRPr="008A74F5" w:rsidRDefault="00CF72D5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BC09101" w14:textId="77777777" w:rsidR="00CF72D5" w:rsidRPr="008A74F5" w:rsidRDefault="00CF72D5" w:rsidP="00744362">
            <w:r w:rsidRPr="008A74F5">
              <w:t>End time:</w:t>
            </w:r>
          </w:p>
        </w:tc>
      </w:tr>
      <w:tr w:rsidR="00CF72D5" w:rsidRPr="00B72362" w14:paraId="34F1A427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4498CCB2" w14:textId="77777777" w:rsidR="00CF72D5" w:rsidRPr="008A74F5" w:rsidRDefault="00CF72D5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CF72D5" w:rsidRPr="00B72362" w14:paraId="6ABC1494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35333DB1" w14:textId="77777777" w:rsidR="00CF72D5" w:rsidRPr="008A74F5" w:rsidRDefault="00CF72D5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9D27AC2" w14:textId="77777777" w:rsidR="00CF72D5" w:rsidRPr="008A74F5" w:rsidRDefault="00CF72D5" w:rsidP="00744362">
            <w:r w:rsidRPr="008A74F5">
              <w:t>Model #:</w:t>
            </w:r>
          </w:p>
        </w:tc>
      </w:tr>
      <w:tr w:rsidR="00CF72D5" w:rsidRPr="00B72362" w14:paraId="78423A3D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C6E6322" w14:textId="77777777" w:rsidR="00CF72D5" w:rsidRPr="008A74F5" w:rsidRDefault="00CF72D5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1DDE25F" w14:textId="77777777" w:rsidR="00CF72D5" w:rsidRPr="008A74F5" w:rsidRDefault="00CF72D5" w:rsidP="00744362">
            <w:r w:rsidRPr="008A74F5">
              <w:t>Assed ID:</w:t>
            </w:r>
          </w:p>
        </w:tc>
      </w:tr>
    </w:tbl>
    <w:p w14:paraId="5F8DDEA9" w14:textId="77777777" w:rsidR="00CF72D5" w:rsidRDefault="00CF72D5" w:rsidP="00CF72D5">
      <w:pPr>
        <w:pStyle w:val="Heading1"/>
      </w:pPr>
      <w:r>
        <w:t>Procedure</w:t>
      </w:r>
    </w:p>
    <w:p w14:paraId="60A3F061" w14:textId="79E89D1A" w:rsidR="00CF72D5" w:rsidRPr="000B1091" w:rsidRDefault="00CF72D5" w:rsidP="00CF72D5">
      <w:commentRangeStart w:id="0"/>
      <w:r>
        <w:t>See manufacturer’s instructions</w:t>
      </w:r>
      <w:commentRangeEnd w:id="0"/>
      <w:r w:rsidR="00C26C45">
        <w:rPr>
          <w:rStyle w:val="CommentReference"/>
          <w:rFonts w:cs="Times New Roman"/>
        </w:rPr>
        <w:commentReference w:id="0"/>
      </w:r>
      <w:r w:rsidR="00C26C45">
        <w:t>.</w:t>
      </w:r>
    </w:p>
    <w:p w14:paraId="0C49A42A" w14:textId="77777777" w:rsidR="00CF72D5" w:rsidRDefault="00CF72D5" w:rsidP="00CF72D5">
      <w:pPr>
        <w:spacing w:after="0" w:line="240" w:lineRule="auto"/>
      </w:pPr>
    </w:p>
    <w:p w14:paraId="002B9A75" w14:textId="77777777" w:rsidR="00CF72D5" w:rsidRDefault="00CF72D5" w:rsidP="00CF72D5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23D11AA6" w14:textId="77777777" w:rsidR="00CF72D5" w:rsidRDefault="00CF72D5" w:rsidP="00CF72D5">
      <w:pPr>
        <w:spacing w:after="0" w:line="240" w:lineRule="auto"/>
      </w:pPr>
      <w:r>
        <w:t>____________________________________________________________________________</w:t>
      </w:r>
    </w:p>
    <w:p w14:paraId="27F8293A" w14:textId="77777777" w:rsidR="00CF72D5" w:rsidRDefault="00CF72D5" w:rsidP="00CF72D5">
      <w:pPr>
        <w:spacing w:after="0" w:line="240" w:lineRule="auto"/>
      </w:pPr>
      <w:r>
        <w:t>____________________________________________________________________________</w:t>
      </w:r>
    </w:p>
    <w:p w14:paraId="76524C8A" w14:textId="77777777" w:rsidR="00CF72D5" w:rsidRDefault="00CF72D5" w:rsidP="00CF72D5">
      <w:pPr>
        <w:spacing w:after="0" w:line="240" w:lineRule="auto"/>
      </w:pPr>
      <w:r>
        <w:t>____________________________________________________________________________</w:t>
      </w:r>
    </w:p>
    <w:p w14:paraId="4E4F4C5C" w14:textId="77777777" w:rsidR="00CF72D5" w:rsidRDefault="00CF72D5" w:rsidP="00CF72D5">
      <w:pPr>
        <w:spacing w:after="0" w:line="240" w:lineRule="auto"/>
      </w:pPr>
    </w:p>
    <w:p w14:paraId="1734D8B2" w14:textId="2CA12FE2" w:rsidR="00816CBC" w:rsidRDefault="00816CBC" w:rsidP="00816CBC">
      <w:pPr>
        <w:pStyle w:val="Heading2"/>
      </w:pPr>
      <w:r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C26C45" w:rsidRPr="00C26C45" w14:paraId="2FF9F106" w14:textId="77777777" w:rsidTr="00C26C45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C26C45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3D4C129B" w:rsidR="00816CBC" w:rsidRPr="00C26C45" w:rsidRDefault="00C26C45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C26C45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C26C45" w:rsidRPr="00C26C45" w14:paraId="5D0B951E" w14:textId="77777777" w:rsidTr="00C26C45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lastRenderedPageBreak/>
              <w:t>Site Code</w:t>
            </w:r>
          </w:p>
        </w:tc>
        <w:tc>
          <w:tcPr>
            <w:tcW w:w="6400" w:type="dxa"/>
            <w:hideMark/>
          </w:tcPr>
          <w:p w14:paraId="77CF0BFB" w14:textId="699D72A7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C26C45" w:rsidRPr="00C26C45" w14:paraId="5FD011A5" w14:textId="77777777" w:rsidTr="00C26C45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5B48063E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dca_dceo_pm_humidifier</w:t>
            </w:r>
          </w:p>
        </w:tc>
      </w:tr>
      <w:tr w:rsidR="00C26C45" w:rsidRPr="00C26C45" w14:paraId="426474BF" w14:textId="77777777" w:rsidTr="00C26C45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41B8592C" w14:textId="77777777" w:rsidR="00CF72D5" w:rsidRPr="00C26C45" w:rsidRDefault="00CF72D5" w:rsidP="00CF72D5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Quarterly Humidifier Preventative Maintenance</w:t>
            </w:r>
          </w:p>
          <w:p w14:paraId="14C0C579" w14:textId="76C369A2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</w:p>
        </w:tc>
      </w:tr>
      <w:tr w:rsidR="00C26C45" w:rsidRPr="00C26C45" w14:paraId="2996CA80" w14:textId="77777777" w:rsidTr="00C26C45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0979438D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C26C45" w:rsidRPr="00C26C45" w14:paraId="2948007B" w14:textId="77777777" w:rsidTr="00C26C45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106E8372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C26C45" w:rsidRPr="00C26C45" w14:paraId="305F1296" w14:textId="77777777" w:rsidTr="00C26C45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AA55975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C26C45" w:rsidRPr="00C26C45" w14:paraId="311C2224" w14:textId="77777777" w:rsidTr="00C26C45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68ECF9C9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swilleye@</w:t>
            </w:r>
          </w:p>
        </w:tc>
      </w:tr>
      <w:tr w:rsidR="00C26C45" w:rsidRPr="00C26C45" w14:paraId="7EF518FA" w14:textId="77777777" w:rsidTr="00C26C45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5AFF79B4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beelliot@</w:t>
            </w:r>
          </w:p>
        </w:tc>
      </w:tr>
      <w:tr w:rsidR="00C26C45" w:rsidRPr="00C26C45" w14:paraId="3E8EB876" w14:textId="77777777" w:rsidTr="00C26C45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1F5293D1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Humidifier</w:t>
            </w:r>
          </w:p>
        </w:tc>
      </w:tr>
      <w:tr w:rsidR="00C26C45" w:rsidRPr="00C26C45" w14:paraId="41C230F4" w14:textId="77777777" w:rsidTr="00C26C45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F76347D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C26C45" w:rsidRPr="00C26C45" w14:paraId="1EBB4193" w14:textId="77777777" w:rsidTr="00C26C45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54C9B69" w:rsidR="00816CBC" w:rsidRPr="00C26C45" w:rsidRDefault="00C26C45" w:rsidP="00C26C45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Original</w:t>
            </w:r>
          </w:p>
        </w:tc>
      </w:tr>
      <w:tr w:rsidR="00C26C45" w:rsidRPr="00C26C45" w14:paraId="1C023AF6" w14:textId="77777777" w:rsidTr="00C26C45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48AB40F5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C26C45" w:rsidRPr="00C26C45" w14:paraId="13B79A8D" w14:textId="77777777" w:rsidTr="00C26C45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0560A2BC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C26C45" w:rsidRPr="00C26C45" w14:paraId="308B1BAE" w14:textId="77777777" w:rsidTr="00C26C45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04B85BF5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C26C45" w:rsidRPr="00C26C45" w14:paraId="5374715B" w14:textId="77777777" w:rsidTr="00C26C45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C26C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2F8B8870" w:rsidR="00816CBC" w:rsidRPr="00C26C45" w:rsidRDefault="00C26C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26C45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C26C45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mm/dd/yy</w:t>
            </w:r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D0B9DDB" w:rsidR="00816CBC" w:rsidRPr="000533CC" w:rsidRDefault="00C26C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C26C45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3F796062" w:rsidR="00816CBC" w:rsidRPr="000533CC" w:rsidRDefault="00C26C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2DDCDFCD" w:rsidR="00816CBC" w:rsidRPr="000533CC" w:rsidRDefault="00C26C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C26C45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liott, Barb" w:date="2014-05-26T11:37:00Z" w:initials="EB">
    <w:p w14:paraId="07159C07" w14:textId="3C25D452" w:rsidR="00C26C45" w:rsidRDefault="00C26C45">
      <w:pPr>
        <w:pStyle w:val="CommentText"/>
      </w:pPr>
      <w:r>
        <w:rPr>
          <w:rStyle w:val="CommentReference"/>
        </w:rPr>
        <w:annotationRef/>
      </w:r>
      <w:r>
        <w:t>Will need to link later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59C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97ECC" w14:textId="77777777" w:rsidR="00505D70" w:rsidRDefault="00505D70" w:rsidP="00FA1FB8">
      <w:pPr>
        <w:spacing w:after="0" w:line="240" w:lineRule="auto"/>
      </w:pPr>
      <w:r>
        <w:separator/>
      </w:r>
    </w:p>
  </w:endnote>
  <w:endnote w:type="continuationSeparator" w:id="0">
    <w:p w14:paraId="541856B7" w14:textId="77777777" w:rsidR="00505D70" w:rsidRDefault="00505D70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6247A" w14:textId="77777777" w:rsidR="00241FDC" w:rsidRDefault="00241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241FDC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D8CCD" w14:textId="77777777" w:rsidR="00241FDC" w:rsidRDefault="00241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63A7B" w14:textId="77777777" w:rsidR="00505D70" w:rsidRDefault="00505D70" w:rsidP="00FA1FB8">
      <w:pPr>
        <w:spacing w:after="0" w:line="240" w:lineRule="auto"/>
      </w:pPr>
      <w:r>
        <w:separator/>
      </w:r>
    </w:p>
  </w:footnote>
  <w:footnote w:type="continuationSeparator" w:id="0">
    <w:p w14:paraId="1F4F7942" w14:textId="77777777" w:rsidR="00505D70" w:rsidRDefault="00505D70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C6B64" w14:textId="77777777" w:rsidR="00241FDC" w:rsidRDefault="00241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05F11392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241FDC">
      <w:t>PM</w:t>
    </w:r>
    <w:r>
      <w:t xml:space="preserve"> / </w:t>
    </w:r>
    <w:r w:rsidR="00241FDC" w:rsidRPr="00C26C45">
      <w:rPr>
        <w:rFonts w:ascii="Calibri" w:eastAsia="Times New Roman" w:hAnsi="Calibri" w:cs="Times New Roman"/>
        <w:sz w:val="18"/>
      </w:rPr>
      <w:t>dca_dceo_pm_humidifier</w:t>
    </w:r>
    <w:r w:rsidR="00241FDC">
      <w:t xml:space="preserve"> </w:t>
    </w:r>
    <w:r>
      <w:t xml:space="preserve">/ </w:t>
    </w:r>
    <w:r w:rsidR="00241FDC">
      <w:t>Draft</w:t>
    </w:r>
    <w:bookmarkStart w:id="1" w:name="_GoBack"/>
    <w:bookmarkEnd w:id="1"/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6F53" w14:textId="77777777" w:rsidR="00241FDC" w:rsidRDefault="00241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4"/>
  </w:num>
  <w:num w:numId="17">
    <w:abstractNumId w:val="11"/>
  </w:num>
  <w:num w:numId="18">
    <w:abstractNumId w:val="16"/>
  </w:num>
  <w:num w:numId="19">
    <w:abstractNumId w:val="17"/>
  </w:num>
  <w:num w:numId="20">
    <w:abstractNumId w:val="13"/>
  </w:num>
  <w:num w:numId="21">
    <w:abstractNumId w:val="12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liott, Barb">
    <w15:presenceInfo w15:providerId="AD" w15:userId="S-1-5-21-1407069837-2091007605-538272213-6184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1FDC"/>
    <w:rsid w:val="002454A7"/>
    <w:rsid w:val="003E2080"/>
    <w:rsid w:val="00505D70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26C45"/>
    <w:rsid w:val="00CC23DE"/>
    <w:rsid w:val="00CF72D5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CF72D5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4</cp:revision>
  <dcterms:created xsi:type="dcterms:W3CDTF">2014-05-26T18:37:00Z</dcterms:created>
  <dcterms:modified xsi:type="dcterms:W3CDTF">2014-05-26T18:40:00Z</dcterms:modified>
</cp:coreProperties>
</file>