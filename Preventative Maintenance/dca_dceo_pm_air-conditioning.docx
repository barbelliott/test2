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7AE59BA" w:rsidR="00A201C1" w:rsidRPr="00496013" w:rsidRDefault="00496013" w:rsidP="00A201C1">
      <w:pPr>
        <w:pStyle w:val="Title"/>
        <w:rPr>
          <w:sz w:val="52"/>
          <w:szCs w:val="52"/>
        </w:rPr>
      </w:pPr>
      <w:r w:rsidRPr="00496013">
        <w:rPr>
          <w:sz w:val="52"/>
          <w:szCs w:val="52"/>
        </w:rPr>
        <w:t>AC Unit Quarterly/Annual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20C5F3A5" w14:textId="118326EB" w:rsidR="00496013" w:rsidRPr="00CD5D43" w:rsidRDefault="00496013" w:rsidP="00496013">
      <w:pPr>
        <w:pStyle w:val="Title"/>
      </w:pP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496013" w:rsidRPr="00B72362" w14:paraId="32F85B92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6520B623" w14:textId="77777777" w:rsidR="00496013" w:rsidRPr="008A74F5" w:rsidRDefault="00496013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496013" w:rsidRPr="00B72362" w14:paraId="3BF2009E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CDDB75E" w14:textId="77777777" w:rsidR="00496013" w:rsidRPr="008A74F5" w:rsidRDefault="00496013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60D08E5A" w14:textId="77777777" w:rsidR="00496013" w:rsidRPr="008A74F5" w:rsidRDefault="00496013" w:rsidP="00744362">
            <w:r w:rsidRPr="008A74F5">
              <w:t>CM#:</w:t>
            </w:r>
          </w:p>
        </w:tc>
      </w:tr>
      <w:tr w:rsidR="00496013" w:rsidRPr="00B72362" w14:paraId="5780D89E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E0E72C8" w14:textId="77777777" w:rsidR="00496013" w:rsidRPr="008A74F5" w:rsidRDefault="00496013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B564424" w14:textId="77777777" w:rsidR="00496013" w:rsidRPr="008A74F5" w:rsidRDefault="00496013" w:rsidP="00744362">
            <w:r w:rsidRPr="008A74F5">
              <w:t>Date:</w:t>
            </w:r>
          </w:p>
        </w:tc>
      </w:tr>
      <w:tr w:rsidR="00496013" w:rsidRPr="00B72362" w14:paraId="7F889B0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5030071" w14:textId="77777777" w:rsidR="00496013" w:rsidRPr="008A74F5" w:rsidRDefault="00496013" w:rsidP="00744362"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5F3496C3" w14:textId="77777777" w:rsidR="00496013" w:rsidRPr="008A74F5" w:rsidRDefault="00496013" w:rsidP="00744362">
            <w:r w:rsidRPr="008A74F5">
              <w:t>End time:</w:t>
            </w:r>
          </w:p>
        </w:tc>
      </w:tr>
      <w:tr w:rsidR="00496013" w:rsidRPr="00B72362" w14:paraId="14A5B068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36AFE309" w14:textId="77777777" w:rsidR="00496013" w:rsidRPr="008A74F5" w:rsidRDefault="00496013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496013" w:rsidRPr="00B72362" w14:paraId="446DBF2E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336D3AFB" w14:textId="77777777" w:rsidR="00496013" w:rsidRPr="008A74F5" w:rsidRDefault="00496013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007C87AE" w14:textId="77777777" w:rsidR="00496013" w:rsidRPr="008A74F5" w:rsidRDefault="00496013" w:rsidP="00744362">
            <w:r w:rsidRPr="008A74F5">
              <w:t>Model #:</w:t>
            </w:r>
          </w:p>
        </w:tc>
      </w:tr>
      <w:tr w:rsidR="00496013" w:rsidRPr="00B72362" w14:paraId="5F4A3E2A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414C1E8E" w14:textId="77777777" w:rsidR="00496013" w:rsidRPr="008A74F5" w:rsidRDefault="00496013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03D0089" w14:textId="77777777" w:rsidR="00496013" w:rsidRPr="008A74F5" w:rsidRDefault="00496013" w:rsidP="00744362">
            <w:r>
              <w:t>AC Unit #</w:t>
            </w:r>
          </w:p>
        </w:tc>
      </w:tr>
    </w:tbl>
    <w:p w14:paraId="3095B613" w14:textId="77777777" w:rsidR="00496013" w:rsidRDefault="00496013" w:rsidP="00496013">
      <w:pPr>
        <w:pStyle w:val="Heading1"/>
      </w:pPr>
      <w:bookmarkStart w:id="0" w:name="_GoBack"/>
      <w:bookmarkEnd w:id="0"/>
      <w:r>
        <w:t>Procedure</w:t>
      </w:r>
    </w:p>
    <w:p w14:paraId="7A76D3BC" w14:textId="77777777" w:rsidR="00496013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Record the following values:</w:t>
      </w:r>
    </w:p>
    <w:p w14:paraId="3BA5D586" w14:textId="77777777" w:rsidR="00496013" w:rsidRPr="00C14054" w:rsidRDefault="00496013" w:rsidP="00496013">
      <w:pPr>
        <w:numPr>
          <w:ilvl w:val="0"/>
          <w:numId w:val="22"/>
        </w:numPr>
        <w:spacing w:after="0" w:line="240" w:lineRule="auto"/>
        <w:rPr>
          <w:rFonts w:ascii="Calibri" w:hAnsi="Calibri" w:cs="Arial"/>
        </w:rPr>
      </w:pPr>
      <w:smartTag w:uri="urn:schemas-microsoft-com:office:smarttags" w:element="PersonName">
        <w:r w:rsidRPr="00C14054">
          <w:rPr>
            <w:rFonts w:ascii="Calibri" w:hAnsi="Calibri"/>
          </w:rPr>
          <w:t>Temp</w:t>
        </w:r>
      </w:smartTag>
      <w:r w:rsidRPr="00C14054">
        <w:rPr>
          <w:rFonts w:ascii="Calibri" w:hAnsi="Calibri"/>
        </w:rPr>
        <w:t>: _______</w:t>
      </w:r>
      <w:r w:rsidRPr="00C14054">
        <w:rPr>
          <w:rFonts w:ascii="Calibri" w:hAnsi="Calibri" w:cs="Arial"/>
        </w:rPr>
        <w:t xml:space="preserve">°F     </w:t>
      </w:r>
      <w:r>
        <w:rPr>
          <w:rFonts w:ascii="Calibri" w:hAnsi="Calibri" w:cs="Arial"/>
        </w:rPr>
        <w:tab/>
        <w:t xml:space="preserve">Temp </w:t>
      </w:r>
      <w:proofErr w:type="spellStart"/>
      <w:r>
        <w:rPr>
          <w:rFonts w:ascii="Calibri" w:hAnsi="Calibri" w:cs="Arial"/>
        </w:rPr>
        <w:t>s</w:t>
      </w:r>
      <w:r w:rsidRPr="00C14054">
        <w:rPr>
          <w:rFonts w:ascii="Calibri" w:hAnsi="Calibri" w:cs="Arial"/>
        </w:rPr>
        <w:t>etpoint</w:t>
      </w:r>
      <w:proofErr w:type="spellEnd"/>
      <w:r w:rsidRPr="00C14054">
        <w:rPr>
          <w:rFonts w:ascii="Calibri" w:hAnsi="Calibri" w:cs="Arial"/>
        </w:rPr>
        <w:t>: _______°F</w:t>
      </w:r>
      <w:r>
        <w:rPr>
          <w:rFonts w:ascii="Calibri" w:hAnsi="Calibri" w:cs="Arial"/>
        </w:rPr>
        <w:tab/>
      </w:r>
      <w:smartTag w:uri="urn:schemas-microsoft-com:office:smarttags" w:element="PersonName">
        <w:r w:rsidRPr="00C14054">
          <w:rPr>
            <w:rFonts w:ascii="Calibri" w:hAnsi="Calibri" w:cs="Arial"/>
          </w:rPr>
          <w:t>Temp</w:t>
        </w:r>
      </w:smartTag>
      <w:r>
        <w:rPr>
          <w:rFonts w:ascii="Calibri" w:hAnsi="Calibri" w:cs="Arial"/>
        </w:rPr>
        <w:t xml:space="preserve"> s</w:t>
      </w:r>
      <w:r w:rsidRPr="00C14054">
        <w:rPr>
          <w:rFonts w:ascii="Calibri" w:hAnsi="Calibri" w:cs="Arial"/>
        </w:rPr>
        <w:t>ensitivity: _______°F</w:t>
      </w:r>
    </w:p>
    <w:p w14:paraId="63FD43D4" w14:textId="77777777" w:rsidR="00496013" w:rsidRPr="00C14054" w:rsidRDefault="00496013" w:rsidP="00496013">
      <w:pPr>
        <w:numPr>
          <w:ilvl w:val="0"/>
          <w:numId w:val="22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Humidity: ____</w:t>
      </w:r>
      <w:r w:rsidRPr="00C14054">
        <w:rPr>
          <w:rFonts w:ascii="Calibri" w:hAnsi="Calibri" w:cs="Arial"/>
        </w:rPr>
        <w:t xml:space="preserve">_% RH 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Humidity</w:t>
      </w:r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setpoint</w:t>
      </w:r>
      <w:proofErr w:type="spellEnd"/>
      <w:r>
        <w:rPr>
          <w:rFonts w:ascii="Calibri" w:hAnsi="Calibri" w:cs="Arial"/>
        </w:rPr>
        <w:t>: ___</w:t>
      </w:r>
      <w:r w:rsidRPr="00C14054">
        <w:rPr>
          <w:rFonts w:ascii="Calibri" w:hAnsi="Calibri" w:cs="Arial"/>
        </w:rPr>
        <w:t xml:space="preserve">__% RH 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Humidity</w:t>
      </w:r>
      <w:r>
        <w:rPr>
          <w:rFonts w:ascii="Calibri" w:hAnsi="Calibri" w:cs="Arial"/>
        </w:rPr>
        <w:t xml:space="preserve"> sensitivity: ___</w:t>
      </w:r>
      <w:r w:rsidRPr="00C14054">
        <w:rPr>
          <w:rFonts w:ascii="Calibri" w:hAnsi="Calibri" w:cs="Arial"/>
        </w:rPr>
        <w:t>__%RH</w:t>
      </w:r>
    </w:p>
    <w:p w14:paraId="0620072B" w14:textId="77777777" w:rsidR="00496013" w:rsidRPr="00C14054" w:rsidRDefault="00496013" w:rsidP="00496013">
      <w:pPr>
        <w:numPr>
          <w:ilvl w:val="0"/>
          <w:numId w:val="22"/>
        </w:numPr>
        <w:spacing w:after="0" w:line="240" w:lineRule="auto"/>
        <w:rPr>
          <w:rFonts w:ascii="Calibri" w:hAnsi="Calibri" w:cs="Arial"/>
        </w:rPr>
      </w:pPr>
      <w:r w:rsidRPr="00C14054">
        <w:rPr>
          <w:rFonts w:ascii="Calibri" w:hAnsi="Calibri" w:cs="Arial"/>
        </w:rPr>
        <w:t xml:space="preserve">High </w:t>
      </w:r>
      <w:smartTag w:uri="urn:schemas-microsoft-com:office:smarttags" w:element="PersonName">
        <w:r w:rsidRPr="00C14054">
          <w:rPr>
            <w:rFonts w:ascii="Calibri" w:hAnsi="Calibri" w:cs="Arial"/>
          </w:rPr>
          <w:t>Temp</w:t>
        </w:r>
      </w:smartTag>
      <w:r w:rsidRPr="00C14054">
        <w:rPr>
          <w:rFonts w:ascii="Calibri" w:hAnsi="Calibri" w:cs="Arial"/>
        </w:rPr>
        <w:t xml:space="preserve"> Alarm </w:t>
      </w:r>
      <w:proofErr w:type="spellStart"/>
      <w:r>
        <w:rPr>
          <w:rFonts w:ascii="Calibri" w:hAnsi="Calibri" w:cs="Arial"/>
        </w:rPr>
        <w:t>set</w:t>
      </w:r>
      <w:r w:rsidRPr="00C14054">
        <w:rPr>
          <w:rFonts w:ascii="Calibri" w:hAnsi="Calibri" w:cs="Arial"/>
        </w:rPr>
        <w:t>point</w:t>
      </w:r>
      <w:proofErr w:type="spellEnd"/>
      <w:r w:rsidRPr="00C14054">
        <w:rPr>
          <w:rFonts w:ascii="Calibri" w:hAnsi="Calibri" w:cs="Arial"/>
        </w:rPr>
        <w:t>: _______°F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 xml:space="preserve">Low </w:t>
      </w:r>
      <w:smartTag w:uri="urn:schemas-microsoft-com:office:smarttags" w:element="PersonName">
        <w:r w:rsidRPr="00C14054">
          <w:rPr>
            <w:rFonts w:ascii="Calibri" w:hAnsi="Calibri" w:cs="Arial"/>
          </w:rPr>
          <w:t>Temp</w:t>
        </w:r>
      </w:smartTag>
      <w:r w:rsidRPr="00C14054">
        <w:rPr>
          <w:rFonts w:ascii="Calibri" w:hAnsi="Calibri" w:cs="Arial"/>
        </w:rPr>
        <w:t xml:space="preserve"> Alarm </w:t>
      </w:r>
      <w:proofErr w:type="spellStart"/>
      <w:r>
        <w:rPr>
          <w:rFonts w:ascii="Calibri" w:hAnsi="Calibri" w:cs="Arial"/>
        </w:rPr>
        <w:t>set</w:t>
      </w:r>
      <w:r w:rsidRPr="00C14054">
        <w:rPr>
          <w:rFonts w:ascii="Calibri" w:hAnsi="Calibri" w:cs="Arial"/>
        </w:rPr>
        <w:t>point</w:t>
      </w:r>
      <w:proofErr w:type="spellEnd"/>
      <w:r w:rsidRPr="00C14054">
        <w:rPr>
          <w:rFonts w:ascii="Calibri" w:hAnsi="Calibri" w:cs="Arial"/>
        </w:rPr>
        <w:t>: _______°F</w:t>
      </w:r>
    </w:p>
    <w:p w14:paraId="15BFA65C" w14:textId="77777777" w:rsidR="00496013" w:rsidRPr="004C00C0" w:rsidRDefault="00496013" w:rsidP="00496013">
      <w:pPr>
        <w:numPr>
          <w:ilvl w:val="0"/>
          <w:numId w:val="22"/>
        </w:numPr>
        <w:spacing w:after="0" w:line="240" w:lineRule="auto"/>
        <w:rPr>
          <w:rFonts w:ascii="Calibri" w:hAnsi="Calibri" w:cs="Arial"/>
        </w:rPr>
      </w:pPr>
      <w:r w:rsidRPr="00C14054">
        <w:rPr>
          <w:rFonts w:ascii="Calibri" w:hAnsi="Calibri" w:cs="Arial"/>
        </w:rPr>
        <w:t xml:space="preserve">High Humidity Alarm </w:t>
      </w:r>
      <w:proofErr w:type="spellStart"/>
      <w:r>
        <w:rPr>
          <w:rFonts w:ascii="Calibri" w:hAnsi="Calibri" w:cs="Arial"/>
        </w:rPr>
        <w:t>set</w:t>
      </w:r>
      <w:r w:rsidRPr="00C14054">
        <w:rPr>
          <w:rFonts w:ascii="Calibri" w:hAnsi="Calibri" w:cs="Arial"/>
        </w:rPr>
        <w:t>point</w:t>
      </w:r>
      <w:proofErr w:type="spellEnd"/>
      <w:r>
        <w:rPr>
          <w:rFonts w:ascii="Calibri" w:hAnsi="Calibri" w:cs="Arial"/>
        </w:rPr>
        <w:t>: _______%RH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 xml:space="preserve">Low Humidity Alarm </w:t>
      </w:r>
      <w:proofErr w:type="spellStart"/>
      <w:r>
        <w:rPr>
          <w:rFonts w:ascii="Calibri" w:hAnsi="Calibri" w:cs="Arial"/>
        </w:rPr>
        <w:t>set</w:t>
      </w:r>
      <w:r w:rsidRPr="00C14054">
        <w:rPr>
          <w:rFonts w:ascii="Calibri" w:hAnsi="Calibri" w:cs="Arial"/>
        </w:rPr>
        <w:t>point</w:t>
      </w:r>
      <w:proofErr w:type="spellEnd"/>
      <w:r w:rsidRPr="00C14054">
        <w:rPr>
          <w:rFonts w:ascii="Calibri" w:hAnsi="Calibri" w:cs="Arial"/>
        </w:rPr>
        <w:t>: _______%RH</w:t>
      </w:r>
    </w:p>
    <w:p w14:paraId="745DD190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>
        <w:t>Turn off the AC unit and install lockout/</w:t>
      </w:r>
      <w:proofErr w:type="spellStart"/>
      <w:r>
        <w:t>tagout</w:t>
      </w:r>
      <w:proofErr w:type="spellEnd"/>
      <w:r>
        <w:t xml:space="preserve"> device. </w:t>
      </w:r>
    </w:p>
    <w:p w14:paraId="4E3D7FB7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4C00C0">
        <w:rPr>
          <w:rFonts w:ascii="Calibri" w:hAnsi="Calibri" w:cs="Arial"/>
        </w:rPr>
        <w:t>Tighten electrical connections.</w:t>
      </w:r>
    </w:p>
    <w:p w14:paraId="285979CE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4C00C0">
        <w:rPr>
          <w:rFonts w:ascii="Calibri" w:hAnsi="Calibri" w:cs="Arial"/>
        </w:rPr>
        <w:t>Check contactor contact points.</w:t>
      </w:r>
    </w:p>
    <w:p w14:paraId="0BA2A403" w14:textId="77777777" w:rsidR="00496013" w:rsidRPr="005D77C9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Annual Only—</w:t>
      </w:r>
      <w:r w:rsidRPr="005D77C9">
        <w:rPr>
          <w:rFonts w:ascii="Calibri" w:hAnsi="Calibri" w:cs="Arial"/>
        </w:rPr>
        <w:t>Pressure wash condenser coil.</w:t>
      </w:r>
    </w:p>
    <w:p w14:paraId="797AC833" w14:textId="77777777" w:rsidR="00496013" w:rsidRPr="005D77C9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Annual Only—</w:t>
      </w:r>
      <w:r w:rsidRPr="005D77C9">
        <w:rPr>
          <w:rFonts w:ascii="Calibri" w:hAnsi="Calibri" w:cs="Arial"/>
        </w:rPr>
        <w:t>Chemically clean evaporator coil.</w:t>
      </w:r>
    </w:p>
    <w:p w14:paraId="765F46CF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4C00C0">
        <w:rPr>
          <w:rFonts w:ascii="Calibri" w:hAnsi="Calibri" w:cs="Arial"/>
        </w:rPr>
        <w:t>Change filters:</w:t>
      </w:r>
    </w:p>
    <w:p w14:paraId="402C5DD3" w14:textId="77777777" w:rsidR="00496013" w:rsidRPr="004C00C0" w:rsidRDefault="00496013" w:rsidP="00496013">
      <w:pPr>
        <w:spacing w:after="0"/>
        <w:ind w:left="720"/>
        <w:rPr>
          <w:rFonts w:ascii="Calibri" w:hAnsi="Calibri" w:cs="Arial"/>
        </w:rPr>
      </w:pPr>
      <w:r w:rsidRPr="004C00C0">
        <w:rPr>
          <w:rFonts w:ascii="Calibri" w:hAnsi="Calibri" w:cs="Arial"/>
        </w:rPr>
        <w:lastRenderedPageBreak/>
        <w:t>Size</w:t>
      </w:r>
      <w:proofErr w:type="gramStart"/>
      <w:r w:rsidRPr="004C00C0">
        <w:rPr>
          <w:rFonts w:ascii="Calibri" w:hAnsi="Calibri" w:cs="Arial"/>
        </w:rPr>
        <w:t>:_</w:t>
      </w:r>
      <w:proofErr w:type="gramEnd"/>
      <w:r w:rsidRPr="004C00C0">
        <w:rPr>
          <w:rFonts w:ascii="Calibri" w:hAnsi="Calibri" w:cs="Arial"/>
        </w:rPr>
        <w:t xml:space="preserve">__________ </w:t>
      </w:r>
      <w:proofErr w:type="spellStart"/>
      <w:r w:rsidRPr="004C00C0">
        <w:rPr>
          <w:rFonts w:ascii="Calibri" w:hAnsi="Calibri" w:cs="Arial"/>
        </w:rPr>
        <w:t>Qty</w:t>
      </w:r>
      <w:proofErr w:type="spellEnd"/>
      <w:r w:rsidRPr="004C00C0">
        <w:rPr>
          <w:rFonts w:ascii="Calibri" w:hAnsi="Calibri" w:cs="Arial"/>
        </w:rPr>
        <w:t>:_______</w:t>
      </w:r>
    </w:p>
    <w:p w14:paraId="01182D6A" w14:textId="77777777" w:rsidR="00496013" w:rsidRPr="004C00C0" w:rsidRDefault="00496013" w:rsidP="00496013">
      <w:pPr>
        <w:spacing w:after="0"/>
        <w:ind w:left="720"/>
        <w:rPr>
          <w:rFonts w:ascii="Calibri" w:hAnsi="Calibri" w:cs="Arial"/>
        </w:rPr>
      </w:pPr>
      <w:r w:rsidRPr="004C00C0">
        <w:rPr>
          <w:rFonts w:ascii="Calibri" w:hAnsi="Calibri" w:cs="Arial"/>
        </w:rPr>
        <w:t>Size</w:t>
      </w:r>
      <w:proofErr w:type="gramStart"/>
      <w:r w:rsidRPr="004C00C0">
        <w:rPr>
          <w:rFonts w:ascii="Calibri" w:hAnsi="Calibri" w:cs="Arial"/>
        </w:rPr>
        <w:t>:_</w:t>
      </w:r>
      <w:proofErr w:type="gramEnd"/>
      <w:r w:rsidRPr="004C00C0">
        <w:rPr>
          <w:rFonts w:ascii="Calibri" w:hAnsi="Calibri" w:cs="Arial"/>
        </w:rPr>
        <w:t xml:space="preserve">__________ </w:t>
      </w:r>
      <w:proofErr w:type="spellStart"/>
      <w:r w:rsidRPr="004C00C0">
        <w:rPr>
          <w:rFonts w:ascii="Calibri" w:hAnsi="Calibri" w:cs="Arial"/>
        </w:rPr>
        <w:t>Qty</w:t>
      </w:r>
      <w:proofErr w:type="spellEnd"/>
      <w:r w:rsidRPr="004C00C0">
        <w:rPr>
          <w:rFonts w:ascii="Calibri" w:hAnsi="Calibri" w:cs="Arial"/>
        </w:rPr>
        <w:t xml:space="preserve">:_______ </w:t>
      </w:r>
    </w:p>
    <w:p w14:paraId="1792F31B" w14:textId="77777777" w:rsidR="00496013" w:rsidRPr="004C00C0" w:rsidRDefault="00496013" w:rsidP="00496013">
      <w:pPr>
        <w:spacing w:after="0"/>
        <w:ind w:left="720"/>
        <w:rPr>
          <w:rFonts w:ascii="Calibri" w:hAnsi="Calibri" w:cs="Arial"/>
          <w:u w:val="single"/>
        </w:rPr>
      </w:pPr>
      <w:r w:rsidRPr="004C00C0">
        <w:rPr>
          <w:rFonts w:ascii="Calibri" w:hAnsi="Calibri" w:cs="Arial"/>
        </w:rPr>
        <w:t>Size</w:t>
      </w:r>
      <w:proofErr w:type="gramStart"/>
      <w:r w:rsidRPr="004C00C0">
        <w:rPr>
          <w:rFonts w:ascii="Calibri" w:hAnsi="Calibri" w:cs="Arial"/>
        </w:rPr>
        <w:t>:_</w:t>
      </w:r>
      <w:proofErr w:type="gramEnd"/>
      <w:r w:rsidRPr="004C00C0">
        <w:rPr>
          <w:rFonts w:ascii="Calibri" w:hAnsi="Calibri" w:cs="Arial"/>
        </w:rPr>
        <w:t xml:space="preserve">__________ </w:t>
      </w:r>
      <w:proofErr w:type="spellStart"/>
      <w:r w:rsidRPr="004C00C0">
        <w:rPr>
          <w:rFonts w:ascii="Calibri" w:hAnsi="Calibri" w:cs="Arial"/>
        </w:rPr>
        <w:t>Qty</w:t>
      </w:r>
      <w:proofErr w:type="spellEnd"/>
      <w:r w:rsidRPr="004C00C0">
        <w:rPr>
          <w:rFonts w:ascii="Calibri" w:hAnsi="Calibri" w:cs="Arial"/>
        </w:rPr>
        <w:t>:_______</w:t>
      </w:r>
    </w:p>
    <w:p w14:paraId="7B85241B" w14:textId="77777777" w:rsidR="00496013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Flush to ensure that c</w:t>
      </w:r>
      <w:r w:rsidRPr="00C14054">
        <w:rPr>
          <w:rFonts w:ascii="Calibri" w:hAnsi="Calibri" w:cs="Arial"/>
        </w:rPr>
        <w:t>ondensate drain lines clear and free flowing</w:t>
      </w:r>
      <w:r>
        <w:rPr>
          <w:rFonts w:ascii="Calibri" w:hAnsi="Calibri" w:cs="Arial"/>
        </w:rPr>
        <w:t>.</w:t>
      </w:r>
    </w:p>
    <w:p w14:paraId="3DC70839" w14:textId="77777777" w:rsidR="00496013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C14054">
        <w:rPr>
          <w:rFonts w:ascii="Calibri" w:hAnsi="Calibri" w:cs="Arial"/>
        </w:rPr>
        <w:t>I</w:t>
      </w:r>
      <w:r w:rsidRPr="00901ED8">
        <w:rPr>
          <w:rFonts w:ascii="Calibri" w:hAnsi="Calibri" w:cs="Arial"/>
        </w:rPr>
        <w:t>f applicable</w:t>
      </w:r>
      <w:r>
        <w:rPr>
          <w:rFonts w:ascii="Calibri" w:hAnsi="Calibri" w:cs="Arial"/>
        </w:rPr>
        <w:t>, g</w:t>
      </w:r>
      <w:r w:rsidRPr="00C14054">
        <w:rPr>
          <w:rFonts w:ascii="Calibri" w:hAnsi="Calibri" w:cs="Arial"/>
        </w:rPr>
        <w:t>rease blower motor bearings per manufacturer’s instructions</w:t>
      </w:r>
      <w:r>
        <w:rPr>
          <w:rFonts w:ascii="Calibri" w:hAnsi="Calibri" w:cs="Arial"/>
        </w:rPr>
        <w:t>.</w:t>
      </w:r>
    </w:p>
    <w:p w14:paraId="17933DDD" w14:textId="77777777" w:rsidR="00496013" w:rsidRPr="005D77C9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257125">
        <w:rPr>
          <w:rFonts w:ascii="Calibri" w:hAnsi="Calibri" w:cs="Arial"/>
        </w:rPr>
        <w:t>Check and tighten Blower Wheel Components.</w:t>
      </w:r>
    </w:p>
    <w:p w14:paraId="06B901E2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>
        <w:t>Remove lockout/</w:t>
      </w:r>
      <w:proofErr w:type="spellStart"/>
      <w:r>
        <w:t>tagout</w:t>
      </w:r>
      <w:proofErr w:type="spellEnd"/>
      <w:r>
        <w:t xml:space="preserve"> and turn the AC unit back on.</w:t>
      </w:r>
    </w:p>
    <w:p w14:paraId="0289F03B" w14:textId="77777777" w:rsidR="00496013" w:rsidRPr="004C00C0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4C00C0">
        <w:rPr>
          <w:rFonts w:ascii="Calibri" w:hAnsi="Calibri" w:cs="Arial"/>
        </w:rPr>
        <w:t xml:space="preserve">Adjust temp </w:t>
      </w:r>
      <w:proofErr w:type="spellStart"/>
      <w:r w:rsidRPr="004C00C0">
        <w:rPr>
          <w:rFonts w:ascii="Calibri" w:hAnsi="Calibri" w:cs="Arial"/>
        </w:rPr>
        <w:t>setpoint</w:t>
      </w:r>
      <w:proofErr w:type="spellEnd"/>
      <w:r w:rsidRPr="004C00C0">
        <w:rPr>
          <w:rFonts w:ascii="Calibri" w:hAnsi="Calibri" w:cs="Arial"/>
        </w:rPr>
        <w:t xml:space="preserve"> 15°F below room temp to cycle compressors on.</w:t>
      </w:r>
    </w:p>
    <w:p w14:paraId="00D1B299" w14:textId="77777777" w:rsidR="00496013" w:rsidRPr="005E79DB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5E79DB">
        <w:rPr>
          <w:rFonts w:ascii="Calibri" w:hAnsi="Calibri" w:cs="Arial"/>
        </w:rPr>
        <w:t xml:space="preserve">Check to ensure compressors are cycled “On” and record </w:t>
      </w:r>
      <w:r>
        <w:rPr>
          <w:rFonts w:ascii="Calibri" w:hAnsi="Calibri" w:cs="Arial"/>
        </w:rPr>
        <w:t>the following values:</w:t>
      </w:r>
    </w:p>
    <w:p w14:paraId="07BD3CAD" w14:textId="77777777" w:rsidR="00496013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Compressor Amps:</w:t>
      </w:r>
    </w:p>
    <w:p w14:paraId="01CD7FF4" w14:textId="77777777" w:rsidR="00496013" w:rsidRDefault="00496013" w:rsidP="00496013">
      <w:pPr>
        <w:spacing w:after="0" w:line="240" w:lineRule="auto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A.</w:t>
      </w:r>
      <w:r>
        <w:rPr>
          <w:rFonts w:ascii="Calibri" w:hAnsi="Calibri" w:cs="Arial"/>
        </w:rPr>
        <w:tab/>
        <w:t>L1______</w:t>
      </w:r>
      <w:r>
        <w:rPr>
          <w:rFonts w:ascii="Calibri" w:hAnsi="Calibri" w:cs="Arial"/>
        </w:rPr>
        <w:tab/>
        <w:t>L2_____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</w:t>
      </w:r>
      <w:r w:rsidRPr="00C14054">
        <w:rPr>
          <w:rFonts w:ascii="Calibri" w:hAnsi="Calibri" w:cs="Arial"/>
        </w:rPr>
        <w:tab/>
        <w:t>Voltage______</w:t>
      </w:r>
    </w:p>
    <w:p w14:paraId="43B26274" w14:textId="77777777" w:rsidR="00496013" w:rsidRPr="00C14054" w:rsidRDefault="00496013" w:rsidP="00496013">
      <w:pPr>
        <w:spacing w:after="0" w:line="240" w:lineRule="auto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B.</w:t>
      </w:r>
      <w:r>
        <w:rPr>
          <w:rFonts w:ascii="Calibri" w:hAnsi="Calibri" w:cs="Arial"/>
        </w:rPr>
        <w:tab/>
        <w:t>L1______</w:t>
      </w:r>
      <w:r>
        <w:rPr>
          <w:rFonts w:ascii="Calibri" w:hAnsi="Calibri" w:cs="Arial"/>
        </w:rPr>
        <w:tab/>
        <w:t>L2______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Voltage______</w:t>
      </w:r>
    </w:p>
    <w:p w14:paraId="2D77CBA0" w14:textId="77777777" w:rsidR="00496013" w:rsidRDefault="00496013" w:rsidP="00496013">
      <w:pPr>
        <w:spacing w:after="0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Compressor Pressure:</w:t>
      </w:r>
    </w:p>
    <w:p w14:paraId="67CB80C1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A.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Suction_________ Discharge_______</w:t>
      </w:r>
    </w:p>
    <w:p w14:paraId="05175ED5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B.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Suction_________ Discharge_______</w:t>
      </w:r>
    </w:p>
    <w:p w14:paraId="6C9DC860" w14:textId="77777777" w:rsidR="00496013" w:rsidRDefault="00496013" w:rsidP="00496013">
      <w:pPr>
        <w:spacing w:after="0"/>
        <w:ind w:left="360"/>
        <w:rPr>
          <w:rFonts w:ascii="Calibri" w:hAnsi="Calibri" w:cs="Arial"/>
        </w:rPr>
      </w:pPr>
      <w:r w:rsidRPr="00C14054">
        <w:rPr>
          <w:rFonts w:ascii="Calibri" w:hAnsi="Calibri" w:cs="Arial"/>
        </w:rPr>
        <w:t xml:space="preserve">Superheat Temperature: </w:t>
      </w:r>
    </w:p>
    <w:p w14:paraId="7C1CF126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C</w:t>
      </w:r>
      <w:r w:rsidRPr="00C14054">
        <w:rPr>
          <w:rFonts w:ascii="Calibri" w:hAnsi="Calibri" w:cs="Arial"/>
        </w:rPr>
        <w:t>ircuit A________</w:t>
      </w:r>
    </w:p>
    <w:p w14:paraId="7D5C3CC1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B________</w:t>
      </w:r>
    </w:p>
    <w:p w14:paraId="5693C55A" w14:textId="77777777" w:rsidR="00496013" w:rsidRDefault="00496013" w:rsidP="00496013">
      <w:pPr>
        <w:spacing w:after="0"/>
        <w:ind w:left="360"/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Subcooling</w:t>
      </w:r>
      <w:proofErr w:type="spellEnd"/>
      <w:r>
        <w:rPr>
          <w:rFonts w:ascii="Calibri" w:hAnsi="Calibri" w:cs="Arial"/>
        </w:rPr>
        <w:t xml:space="preserve"> Temperature:</w:t>
      </w:r>
    </w:p>
    <w:p w14:paraId="7E06F6AB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A________</w:t>
      </w:r>
    </w:p>
    <w:p w14:paraId="6C31EA51" w14:textId="77777777" w:rsidR="00496013" w:rsidRPr="00C14054" w:rsidRDefault="00496013" w:rsidP="00496013">
      <w:pPr>
        <w:spacing w:after="0"/>
        <w:ind w:left="720"/>
        <w:rPr>
          <w:rFonts w:ascii="Calibri" w:hAnsi="Calibri" w:cs="Arial"/>
        </w:rPr>
      </w:pPr>
      <w:r w:rsidRPr="00C14054">
        <w:rPr>
          <w:rFonts w:ascii="Calibri" w:hAnsi="Calibri" w:cs="Arial"/>
        </w:rPr>
        <w:t>Circuit B_________</w:t>
      </w:r>
    </w:p>
    <w:p w14:paraId="51F70A5A" w14:textId="77777777" w:rsidR="00496013" w:rsidRPr="00C14054" w:rsidRDefault="00496013" w:rsidP="00496013">
      <w:pPr>
        <w:spacing w:after="0"/>
        <w:ind w:left="360"/>
        <w:rPr>
          <w:rFonts w:ascii="Calibri" w:hAnsi="Calibri" w:cs="Arial"/>
        </w:rPr>
      </w:pPr>
      <w:r w:rsidRPr="00C14054">
        <w:rPr>
          <w:rFonts w:ascii="Calibri" w:hAnsi="Calibri" w:cs="Arial"/>
        </w:rPr>
        <w:t>Return air temp: _______°F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Supply ai</w:t>
      </w:r>
      <w:r>
        <w:rPr>
          <w:rFonts w:ascii="Calibri" w:hAnsi="Calibri" w:cs="Arial"/>
        </w:rPr>
        <w:t>r temp: _______°F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Evaporator Δ T: _______°F</w:t>
      </w:r>
    </w:p>
    <w:p w14:paraId="0D551250" w14:textId="77777777" w:rsidR="00496013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257125">
        <w:rPr>
          <w:rFonts w:ascii="Calibri" w:hAnsi="Calibri" w:cs="Arial"/>
        </w:rPr>
        <w:t>Check Blower Motor Frequency Drive operation.</w:t>
      </w:r>
    </w:p>
    <w:p w14:paraId="13AC44F5" w14:textId="77777777" w:rsidR="00496013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257125">
        <w:rPr>
          <w:rFonts w:ascii="Calibri" w:hAnsi="Calibri" w:cs="Arial"/>
        </w:rPr>
        <w:t xml:space="preserve">Record blower motor amps: </w:t>
      </w:r>
    </w:p>
    <w:p w14:paraId="52DE1FD4" w14:textId="77777777" w:rsidR="00496013" w:rsidRPr="003467E7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 w:rsidRPr="003467E7">
        <w:rPr>
          <w:rFonts w:ascii="Calibri" w:hAnsi="Calibri" w:cs="Arial"/>
        </w:rPr>
        <w:t>1) L1_______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L2_______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L3_______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2E77E407" w14:textId="77777777" w:rsidR="00496013" w:rsidRPr="00C14054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 w:rsidRPr="00C14054">
        <w:rPr>
          <w:rFonts w:ascii="Calibri" w:hAnsi="Calibri" w:cs="Arial"/>
        </w:rPr>
        <w:t>2) L1_______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L2_______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L3_______</w:t>
      </w:r>
      <w:r w:rsidRPr="008258A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4873BC7B" w14:textId="77777777" w:rsidR="00496013" w:rsidRPr="00C14054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3) L1_______</w:t>
      </w:r>
      <w:r>
        <w:rPr>
          <w:rFonts w:ascii="Calibri" w:hAnsi="Calibri" w:cs="Arial"/>
        </w:rPr>
        <w:tab/>
        <w:t>L2_______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L3_______</w:t>
      </w:r>
      <w:r w:rsidRPr="008258A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1B128FA8" w14:textId="77777777" w:rsidR="00496013" w:rsidRPr="00C14054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4) L1_______</w:t>
      </w:r>
      <w:r>
        <w:rPr>
          <w:rFonts w:ascii="Calibri" w:hAnsi="Calibri" w:cs="Arial"/>
        </w:rPr>
        <w:tab/>
        <w:t>L2_______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L3_______</w:t>
      </w:r>
      <w:r w:rsidRPr="008258A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321DD2C2" w14:textId="77777777" w:rsidR="00496013" w:rsidRPr="00C14054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5) L1_______</w:t>
      </w:r>
      <w:r>
        <w:rPr>
          <w:rFonts w:ascii="Calibri" w:hAnsi="Calibri" w:cs="Arial"/>
        </w:rPr>
        <w:tab/>
        <w:t>L2_______</w:t>
      </w:r>
      <w:r>
        <w:rPr>
          <w:rFonts w:ascii="Calibri" w:hAnsi="Calibri" w:cs="Arial"/>
        </w:rPr>
        <w:tab/>
        <w:t>L3_______</w:t>
      </w:r>
      <w:r w:rsidRPr="008258A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3D2B3531" w14:textId="77777777" w:rsidR="00496013" w:rsidRPr="00C14054" w:rsidRDefault="00496013" w:rsidP="00496013">
      <w:pPr>
        <w:spacing w:after="0" w:line="240" w:lineRule="auto"/>
        <w:ind w:left="360"/>
        <w:rPr>
          <w:rFonts w:ascii="Calibri" w:hAnsi="Calibri" w:cs="Arial"/>
        </w:rPr>
      </w:pPr>
      <w:r>
        <w:rPr>
          <w:rFonts w:ascii="Calibri" w:hAnsi="Calibri" w:cs="Arial"/>
        </w:rPr>
        <w:t>6) L1_______</w:t>
      </w:r>
      <w:r>
        <w:rPr>
          <w:rFonts w:ascii="Calibri" w:hAnsi="Calibri" w:cs="Arial"/>
        </w:rPr>
        <w:tab/>
        <w:t>L2_______</w:t>
      </w:r>
      <w:r>
        <w:rPr>
          <w:rFonts w:ascii="Calibri" w:hAnsi="Calibri" w:cs="Arial"/>
        </w:rPr>
        <w:tab/>
      </w:r>
      <w:r w:rsidRPr="00C14054">
        <w:rPr>
          <w:rFonts w:ascii="Calibri" w:hAnsi="Calibri" w:cs="Arial"/>
        </w:rPr>
        <w:t>L3_______</w:t>
      </w:r>
      <w:r w:rsidRPr="008258A0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ab/>
      </w:r>
      <w:r w:rsidRPr="003467E7">
        <w:rPr>
          <w:rFonts w:ascii="Calibri" w:hAnsi="Calibri" w:cs="Arial"/>
        </w:rPr>
        <w:t>Voltage________</w:t>
      </w:r>
    </w:p>
    <w:p w14:paraId="3DA4750A" w14:textId="77777777" w:rsidR="00496013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commentRangeStart w:id="1"/>
      <w:r w:rsidRPr="005D77C9">
        <w:rPr>
          <w:rFonts w:ascii="Calibri" w:hAnsi="Calibri" w:cs="Arial"/>
        </w:rPr>
        <w:t xml:space="preserve">Make sure the air proving switch is operational. </w:t>
      </w:r>
    </w:p>
    <w:p w14:paraId="692ACB1C" w14:textId="77777777" w:rsidR="00496013" w:rsidRPr="005D77C9" w:rsidRDefault="00496013" w:rsidP="00496013">
      <w:pPr>
        <w:pStyle w:val="ListParagraph"/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5D77C9">
        <w:rPr>
          <w:rFonts w:ascii="Calibri" w:hAnsi="Calibri" w:cs="Arial"/>
        </w:rPr>
        <w:t xml:space="preserve">Make sure condensate pump is operational. </w:t>
      </w:r>
      <w:commentRangeEnd w:id="1"/>
      <w:r>
        <w:rPr>
          <w:rStyle w:val="CommentReference"/>
        </w:rPr>
        <w:commentReference w:id="1"/>
      </w:r>
    </w:p>
    <w:p w14:paraId="29BEE024" w14:textId="77777777" w:rsidR="00496013" w:rsidRDefault="00496013" w:rsidP="00496013">
      <w:pPr>
        <w:numPr>
          <w:ilvl w:val="0"/>
          <w:numId w:val="23"/>
        </w:numPr>
        <w:spacing w:after="0" w:line="240" w:lineRule="auto"/>
        <w:rPr>
          <w:rFonts w:ascii="Calibri" w:hAnsi="Calibri" w:cs="Arial"/>
        </w:rPr>
      </w:pPr>
      <w:r w:rsidRPr="005E79DB">
        <w:rPr>
          <w:rFonts w:ascii="Calibri" w:hAnsi="Calibri" w:cs="Arial"/>
        </w:rPr>
        <w:t>Return temperature set point to normal.</w:t>
      </w:r>
    </w:p>
    <w:p w14:paraId="1AA99F4B" w14:textId="77777777" w:rsidR="00496013" w:rsidRPr="00C14054" w:rsidRDefault="00496013" w:rsidP="00496013">
      <w:pPr>
        <w:spacing w:after="0"/>
        <w:rPr>
          <w:rFonts w:ascii="Calibri" w:hAnsi="Calibri" w:cs="Arial"/>
        </w:rPr>
      </w:pPr>
    </w:p>
    <w:p w14:paraId="7850CE65" w14:textId="77777777" w:rsidR="00496013" w:rsidRDefault="00496013" w:rsidP="00496013">
      <w:pPr>
        <w:spacing w:after="0" w:line="240" w:lineRule="auto"/>
      </w:pPr>
    </w:p>
    <w:p w14:paraId="4F0AE3D7" w14:textId="77777777" w:rsidR="00496013" w:rsidRDefault="00496013" w:rsidP="00496013">
      <w:pPr>
        <w:spacing w:after="0" w:line="240" w:lineRule="auto"/>
      </w:pPr>
      <w:r w:rsidRPr="00C22EDD">
        <w:rPr>
          <w:rStyle w:val="Heading1Char"/>
        </w:rPr>
        <w:t>Corrective actions recommended or taken:</w:t>
      </w:r>
      <w:r>
        <w:t xml:space="preserve"> </w:t>
      </w:r>
    </w:p>
    <w:p w14:paraId="6FD37F5A" w14:textId="77777777" w:rsidR="00496013" w:rsidRDefault="00496013" w:rsidP="00496013">
      <w:pPr>
        <w:spacing w:after="0" w:line="240" w:lineRule="auto"/>
      </w:pPr>
      <w:r>
        <w:t>____________________________________________________________________________</w:t>
      </w:r>
    </w:p>
    <w:p w14:paraId="1FC98E24" w14:textId="77777777" w:rsidR="00496013" w:rsidRDefault="00496013" w:rsidP="00496013">
      <w:pPr>
        <w:spacing w:after="0" w:line="240" w:lineRule="auto"/>
      </w:pPr>
      <w:r>
        <w:t>____________________________________________________________________________</w:t>
      </w:r>
    </w:p>
    <w:p w14:paraId="125ECB08" w14:textId="77777777" w:rsidR="00496013" w:rsidRDefault="00496013" w:rsidP="00496013">
      <w:pPr>
        <w:spacing w:after="0" w:line="240" w:lineRule="auto"/>
      </w:pPr>
      <w:r>
        <w:t>____________________________________________________________________________</w:t>
      </w:r>
    </w:p>
    <w:p w14:paraId="3EB6CB8A" w14:textId="71A2BCFB" w:rsidR="0001228D" w:rsidRDefault="0001228D" w:rsidP="0001228D">
      <w:pPr>
        <w:pStyle w:val="Heading1"/>
        <w:rPr>
          <w:color w:val="2E74B5" w:themeColor="accent1" w:themeShade="BF"/>
          <w:sz w:val="32"/>
          <w:szCs w:val="32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4623AF" w:rsidRPr="004623AF" w14:paraId="2FF9F106" w14:textId="77777777" w:rsidTr="004623AF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4623AF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6FC59D26" w:rsidR="00816CBC" w:rsidRPr="004623AF" w:rsidRDefault="004623AF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4623AF" w:rsidRPr="004623AF" w14:paraId="5D0B951E" w14:textId="77777777" w:rsidTr="004623AF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0DAC0F6E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4623AF" w:rsidRPr="004623AF" w14:paraId="5FD011A5" w14:textId="77777777" w:rsidTr="004623AF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7943D37D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623AF">
              <w:rPr>
                <w:rFonts w:ascii="Calibri" w:eastAsia="Times New Roman" w:hAnsi="Calibri" w:cs="Times New Roman"/>
                <w:sz w:val="18"/>
              </w:rPr>
              <w:t>dca_dceo_pm_air</w:t>
            </w:r>
            <w:proofErr w:type="spellEnd"/>
            <w:r w:rsidRPr="004623AF">
              <w:rPr>
                <w:rFonts w:ascii="Calibri" w:eastAsia="Times New Roman" w:hAnsi="Calibri" w:cs="Times New Roman"/>
                <w:sz w:val="18"/>
              </w:rPr>
              <w:t>-conditioning</w:t>
            </w:r>
          </w:p>
        </w:tc>
      </w:tr>
      <w:tr w:rsidR="004623AF" w:rsidRPr="004623AF" w14:paraId="426474BF" w14:textId="77777777" w:rsidTr="004623AF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27B507AD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AC Unit Quarterly/Annual Preventative Maintenance</w:t>
            </w:r>
          </w:p>
        </w:tc>
      </w:tr>
      <w:tr w:rsidR="004623AF" w:rsidRPr="004623AF" w14:paraId="2996CA80" w14:textId="77777777" w:rsidTr="004623AF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532D14C0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4623AF" w:rsidRPr="004623AF" w14:paraId="2948007B" w14:textId="77777777" w:rsidTr="004623AF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226FE46E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4623AF" w:rsidRPr="004623AF" w14:paraId="305F1296" w14:textId="77777777" w:rsidTr="004623AF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347B66D5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4623AF" w:rsidRPr="004623AF" w14:paraId="311C2224" w14:textId="77777777" w:rsidTr="004623AF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2DCC8058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623AF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4623A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4623AF" w:rsidRPr="004623AF" w14:paraId="7EF518FA" w14:textId="77777777" w:rsidTr="004623AF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70C34A4E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4623AF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4623A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4623AF" w:rsidRPr="004623AF" w14:paraId="3E8EB876" w14:textId="77777777" w:rsidTr="004623AF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455C307A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Air Conditioning units</w:t>
            </w:r>
          </w:p>
        </w:tc>
      </w:tr>
      <w:tr w:rsidR="004623AF" w:rsidRPr="004623AF" w14:paraId="41C230F4" w14:textId="77777777" w:rsidTr="004623AF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701231E6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4623AF" w:rsidRPr="004623AF" w14:paraId="1EBB4193" w14:textId="77777777" w:rsidTr="004623AF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4A939ABB" w:rsidR="00816CBC" w:rsidRPr="004623AF" w:rsidRDefault="004623AF" w:rsidP="004623AF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4623AF" w:rsidRPr="004623AF" w14:paraId="1C023AF6" w14:textId="77777777" w:rsidTr="004623AF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47DE88A7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4623AF" w:rsidRPr="004623AF" w14:paraId="13B79A8D" w14:textId="77777777" w:rsidTr="004623AF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3E083182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4623AF" w:rsidRPr="004623AF" w14:paraId="308B1BAE" w14:textId="77777777" w:rsidTr="004623AF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0C2909B4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4623AF" w:rsidRPr="004623AF" w14:paraId="5374715B" w14:textId="77777777" w:rsidTr="004623AF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4623A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02A9EE5E" w:rsidR="00816CBC" w:rsidRPr="004623AF" w:rsidRDefault="004623A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4623AF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4623AF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4623AF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4623AF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4-01-23T11:22:00Z" w:initials="Bee">
    <w:p w14:paraId="5B819ED1" w14:textId="77777777" w:rsidR="00496013" w:rsidRDefault="00496013" w:rsidP="00496013">
      <w:pPr>
        <w:pStyle w:val="CommentText"/>
      </w:pPr>
      <w:r>
        <w:rPr>
          <w:rStyle w:val="CommentReference"/>
        </w:rPr>
        <w:annotationRef/>
      </w:r>
      <w:r>
        <w:t>Check to see if these are accurate at test.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819ED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AC449" w14:textId="77777777" w:rsidR="00205E77" w:rsidRDefault="00205E77" w:rsidP="00FA1FB8">
      <w:pPr>
        <w:spacing w:after="0" w:line="240" w:lineRule="auto"/>
      </w:pPr>
      <w:r>
        <w:separator/>
      </w:r>
    </w:p>
  </w:endnote>
  <w:endnote w:type="continuationSeparator" w:id="0">
    <w:p w14:paraId="47338F22" w14:textId="77777777" w:rsidR="00205E77" w:rsidRDefault="00205E77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634031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C5C18" w14:textId="77777777" w:rsidR="00205E77" w:rsidRDefault="00205E77" w:rsidP="00FA1FB8">
      <w:pPr>
        <w:spacing w:after="0" w:line="240" w:lineRule="auto"/>
      </w:pPr>
      <w:r>
        <w:separator/>
      </w:r>
    </w:p>
  </w:footnote>
  <w:footnote w:type="continuationSeparator" w:id="0">
    <w:p w14:paraId="3084EACC" w14:textId="77777777" w:rsidR="00205E77" w:rsidRDefault="00205E77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601D0E58" w:rsidR="00FA1FB8" w:rsidRDefault="002454A7">
    <w:pPr>
      <w:pStyle w:val="Header"/>
    </w:pPr>
    <w:r>
      <w:t xml:space="preserve">DCA / </w:t>
    </w:r>
    <w:proofErr w:type="gramStart"/>
    <w:r w:rsidR="00BE2E07">
      <w:t>DCEO</w:t>
    </w:r>
    <w:r w:rsidR="00496013">
      <w:t xml:space="preserve"> </w:t>
    </w:r>
    <w:r>
      <w:t xml:space="preserve"> /</w:t>
    </w:r>
    <w:proofErr w:type="gramEnd"/>
    <w:r>
      <w:t xml:space="preserve"> </w:t>
    </w:r>
    <w:r w:rsidR="00496013">
      <w:t>PM</w:t>
    </w:r>
    <w:r>
      <w:t xml:space="preserve"> / </w:t>
    </w:r>
    <w:proofErr w:type="spellStart"/>
    <w:r w:rsidR="004623AF" w:rsidRPr="004623AF">
      <w:t>dca_dceo_pm_air</w:t>
    </w:r>
    <w:proofErr w:type="spellEnd"/>
    <w:r w:rsidR="004623AF" w:rsidRPr="004623AF">
      <w:t>-conditioning</w:t>
    </w:r>
    <w:r>
      <w:t xml:space="preserve"> / </w:t>
    </w:r>
    <w:r w:rsidR="004623AF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652C9E"/>
    <w:multiLevelType w:val="hybridMultilevel"/>
    <w:tmpl w:val="0AB4E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566FC"/>
    <w:multiLevelType w:val="hybridMultilevel"/>
    <w:tmpl w:val="3AF4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2"/>
  </w:num>
  <w:num w:numId="8">
    <w:abstractNumId w:val="16"/>
  </w:num>
  <w:num w:numId="9">
    <w:abstractNumId w:val="9"/>
  </w:num>
  <w:num w:numId="10">
    <w:abstractNumId w:val="15"/>
  </w:num>
  <w:num w:numId="11">
    <w:abstractNumId w:val="8"/>
  </w:num>
  <w:num w:numId="12">
    <w:abstractNumId w:val="21"/>
  </w:num>
  <w:num w:numId="13">
    <w:abstractNumId w:val="11"/>
  </w:num>
  <w:num w:numId="14">
    <w:abstractNumId w:val="4"/>
  </w:num>
  <w:num w:numId="15">
    <w:abstractNumId w:val="20"/>
  </w:num>
  <w:num w:numId="16">
    <w:abstractNumId w:val="5"/>
  </w:num>
  <w:num w:numId="17">
    <w:abstractNumId w:val="12"/>
  </w:num>
  <w:num w:numId="18">
    <w:abstractNumId w:val="17"/>
  </w:num>
  <w:num w:numId="19">
    <w:abstractNumId w:val="19"/>
  </w:num>
  <w:num w:numId="20">
    <w:abstractNumId w:val="14"/>
  </w:num>
  <w:num w:numId="21">
    <w:abstractNumId w:val="13"/>
  </w:num>
  <w:num w:numId="22">
    <w:abstractNumId w:val="18"/>
  </w:num>
  <w:num w:numId="23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05E77"/>
    <w:rsid w:val="002454A7"/>
    <w:rsid w:val="003E2080"/>
    <w:rsid w:val="004623AF"/>
    <w:rsid w:val="00496013"/>
    <w:rsid w:val="00634031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3AF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496013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5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4</cp:revision>
  <dcterms:created xsi:type="dcterms:W3CDTF">2014-05-26T18:07:00Z</dcterms:created>
  <dcterms:modified xsi:type="dcterms:W3CDTF">2014-05-26T18:12:00Z</dcterms:modified>
</cp:coreProperties>
</file>