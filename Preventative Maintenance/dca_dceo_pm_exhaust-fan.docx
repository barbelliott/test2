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1D512" w14:textId="49044159" w:rsidR="00A201C1" w:rsidRPr="00092492" w:rsidRDefault="00092492" w:rsidP="00A201C1">
      <w:pPr>
        <w:pStyle w:val="Title"/>
        <w:rPr>
          <w:sz w:val="52"/>
          <w:szCs w:val="52"/>
        </w:rPr>
      </w:pPr>
      <w:r w:rsidRPr="00092492">
        <w:rPr>
          <w:sz w:val="52"/>
          <w:szCs w:val="52"/>
        </w:rPr>
        <w:t>Exhaust F</w:t>
      </w:r>
      <w:bookmarkStart w:id="0" w:name="_GoBack"/>
      <w:bookmarkEnd w:id="0"/>
      <w:r w:rsidRPr="00092492">
        <w:rPr>
          <w:sz w:val="52"/>
          <w:szCs w:val="52"/>
        </w:rPr>
        <w:t>an Preventative Maintenance</w:t>
      </w:r>
    </w:p>
    <w:p w14:paraId="18302039" w14:textId="77777777" w:rsidR="0001228D" w:rsidRDefault="0001228D" w:rsidP="0001228D">
      <w:pPr>
        <w:pStyle w:val="Heading1"/>
      </w:pPr>
      <w:r>
        <w:t>References</w:t>
      </w:r>
    </w:p>
    <w:p w14:paraId="0950FBEF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02DDAF68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</w:p>
    <w:p w14:paraId="0D9EE95F" w14:textId="77777777" w:rsidR="0001228D" w:rsidRPr="00E6518B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246BAB05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518CB090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1D5E64AC" w14:textId="77777777" w:rsidR="0001228D" w:rsidRDefault="0001228D" w:rsidP="0001228D">
      <w:pPr>
        <w:pStyle w:val="Heading1"/>
      </w:pPr>
      <w:r>
        <w:t>Security Considerations</w:t>
      </w:r>
    </w:p>
    <w:p w14:paraId="4948E497" w14:textId="77777777" w:rsidR="0001228D" w:rsidRPr="00C3246A" w:rsidRDefault="0001228D" w:rsidP="0001228D"/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315"/>
        <w:gridCol w:w="3048"/>
        <w:gridCol w:w="2997"/>
      </w:tblGrid>
      <w:tr w:rsidR="00092492" w:rsidRPr="00B72362" w14:paraId="08E62645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0C2F2D36" w14:textId="77777777" w:rsidR="00092492" w:rsidRPr="008A74F5" w:rsidRDefault="00092492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cm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informatioin</w:t>
            </w:r>
          </w:p>
        </w:tc>
      </w:tr>
      <w:tr w:rsidR="00092492" w:rsidRPr="00B72362" w14:paraId="0E4BC5F4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0056DAA5" w14:textId="77777777" w:rsidR="00092492" w:rsidRPr="008A74F5" w:rsidRDefault="00092492" w:rsidP="00744362">
            <w:r w:rsidRPr="008A74F5">
              <w:t>Site/Pod: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1F0E9A8D" w14:textId="77777777" w:rsidR="00092492" w:rsidRPr="008A74F5" w:rsidRDefault="00092492" w:rsidP="00744362">
            <w:r w:rsidRPr="008A74F5">
              <w:t>CM#:</w:t>
            </w:r>
          </w:p>
        </w:tc>
      </w:tr>
      <w:tr w:rsidR="00092492" w:rsidRPr="00B72362" w14:paraId="0E413E14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0BF5E262" w14:textId="77777777" w:rsidR="00092492" w:rsidRPr="008A74F5" w:rsidRDefault="00092492" w:rsidP="00744362">
            <w:r w:rsidRPr="008A74F5">
              <w:t>Technician: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72FA7AAD" w14:textId="77777777" w:rsidR="00092492" w:rsidRPr="008A74F5" w:rsidRDefault="00092492" w:rsidP="00744362">
            <w:r w:rsidRPr="008A74F5">
              <w:t>Date:</w:t>
            </w:r>
          </w:p>
        </w:tc>
      </w:tr>
      <w:tr w:rsidR="00092492" w:rsidRPr="00B72362" w14:paraId="5C196026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77F74939" w14:textId="77777777" w:rsidR="00092492" w:rsidRPr="008A74F5" w:rsidRDefault="00092492" w:rsidP="00744362">
            <w:r w:rsidRPr="008A74F5">
              <w:t>Start time: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64C1063E" w14:textId="77777777" w:rsidR="00092492" w:rsidRPr="008A74F5" w:rsidRDefault="00092492" w:rsidP="00744362">
            <w:r w:rsidRPr="008A74F5">
              <w:t>End time:</w:t>
            </w:r>
          </w:p>
        </w:tc>
      </w:tr>
      <w:tr w:rsidR="00092492" w:rsidRPr="00B72362" w14:paraId="5E83FCC6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548A73A9" w14:textId="77777777" w:rsidR="00092492" w:rsidRPr="008A74F5" w:rsidRDefault="00092492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equipment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Information</w:t>
            </w:r>
          </w:p>
        </w:tc>
      </w:tr>
      <w:tr w:rsidR="00092492" w:rsidRPr="00B72362" w14:paraId="5AFF97E3" w14:textId="77777777" w:rsidTr="00744362">
        <w:trPr>
          <w:cantSplit/>
          <w:trHeight w:val="230"/>
          <w:jc w:val="center"/>
        </w:trPr>
        <w:tc>
          <w:tcPr>
            <w:tcW w:w="6363" w:type="dxa"/>
            <w:gridSpan w:val="2"/>
            <w:shd w:val="clear" w:color="auto" w:fill="auto"/>
            <w:vAlign w:val="center"/>
          </w:tcPr>
          <w:p w14:paraId="088524BB" w14:textId="77777777" w:rsidR="00092492" w:rsidRPr="008A74F5" w:rsidRDefault="00092492" w:rsidP="00744362">
            <w:r w:rsidRPr="008A74F5">
              <w:t>Manufacturer: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76DEC384" w14:textId="77777777" w:rsidR="00092492" w:rsidRPr="008A74F5" w:rsidRDefault="00092492" w:rsidP="00744362">
            <w:r w:rsidRPr="008A74F5">
              <w:t>Model #:</w:t>
            </w:r>
          </w:p>
        </w:tc>
      </w:tr>
      <w:tr w:rsidR="00092492" w:rsidRPr="00B72362" w14:paraId="7C1D077E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1A72BFE6" w14:textId="77777777" w:rsidR="00092492" w:rsidRPr="008A74F5" w:rsidRDefault="00092492" w:rsidP="00744362">
            <w:r w:rsidRPr="008A74F5">
              <w:t>Serial #: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3F38ABA1" w14:textId="77777777" w:rsidR="00092492" w:rsidRPr="008A74F5" w:rsidRDefault="00092492" w:rsidP="00744362">
            <w:r w:rsidRPr="008A74F5">
              <w:t>Assed ID:</w:t>
            </w:r>
          </w:p>
        </w:tc>
      </w:tr>
    </w:tbl>
    <w:p w14:paraId="3DD1C9FC" w14:textId="77777777" w:rsidR="00092492" w:rsidRDefault="00092492" w:rsidP="00092492">
      <w:pPr>
        <w:pStyle w:val="Heading1"/>
      </w:pPr>
      <w:r>
        <w:t>Procedure</w:t>
      </w:r>
    </w:p>
    <w:p w14:paraId="343E99EC" w14:textId="77777777" w:rsidR="00092492" w:rsidRDefault="00092492" w:rsidP="00092492">
      <w:pPr>
        <w:pStyle w:val="ListParagraph"/>
        <w:numPr>
          <w:ilvl w:val="0"/>
          <w:numId w:val="22"/>
        </w:numPr>
        <w:spacing w:after="200" w:line="240" w:lineRule="auto"/>
      </w:pPr>
      <w:commentRangeStart w:id="1"/>
      <w:r>
        <w:t xml:space="preserve">Open the fan’s power circuit breaker at the </w:t>
      </w:r>
      <w:commentRangeEnd w:id="1"/>
      <w:r>
        <w:rPr>
          <w:rStyle w:val="CommentReference"/>
        </w:rPr>
        <w:commentReference w:id="1"/>
      </w:r>
      <w:r>
        <w:t>electrical panel and install lockout/</w:t>
      </w:r>
      <w:proofErr w:type="spellStart"/>
      <w:r>
        <w:t>tagout</w:t>
      </w:r>
      <w:proofErr w:type="spellEnd"/>
      <w:r>
        <w:t xml:space="preserve"> device. </w:t>
      </w:r>
    </w:p>
    <w:p w14:paraId="60A3B040" w14:textId="77777777" w:rsidR="00092492" w:rsidRPr="00097E89" w:rsidRDefault="00092492" w:rsidP="00092492">
      <w:pPr>
        <w:pStyle w:val="ListParagraph"/>
        <w:numPr>
          <w:ilvl w:val="0"/>
          <w:numId w:val="22"/>
        </w:numPr>
        <w:spacing w:after="200" w:line="240" w:lineRule="auto"/>
      </w:pPr>
      <w:r>
        <w:t>Ensure fan blades are clean and balanced.</w:t>
      </w:r>
    </w:p>
    <w:p w14:paraId="02AD65F7" w14:textId="77777777" w:rsidR="00092492" w:rsidRDefault="00092492" w:rsidP="00092492">
      <w:pPr>
        <w:pStyle w:val="ListParagraph"/>
        <w:numPr>
          <w:ilvl w:val="0"/>
          <w:numId w:val="22"/>
        </w:numPr>
        <w:spacing w:after="200" w:line="240" w:lineRule="auto"/>
      </w:pPr>
      <w:r>
        <w:t>Ensure motor mounting hardware is secure.</w:t>
      </w:r>
    </w:p>
    <w:p w14:paraId="512D589F" w14:textId="77777777" w:rsidR="00092492" w:rsidRDefault="00092492" w:rsidP="00092492">
      <w:pPr>
        <w:pStyle w:val="ListParagraph"/>
        <w:numPr>
          <w:ilvl w:val="0"/>
          <w:numId w:val="22"/>
        </w:numPr>
        <w:spacing w:after="200" w:line="240" w:lineRule="auto"/>
      </w:pPr>
      <w:r>
        <w:t>Lubricate fan motor bearings if applicable per manufacturer’s recommendation.</w:t>
      </w:r>
    </w:p>
    <w:p w14:paraId="53ADA5D4" w14:textId="77777777" w:rsidR="00092492" w:rsidRDefault="00092492" w:rsidP="00092492">
      <w:pPr>
        <w:pStyle w:val="ListParagraph"/>
        <w:numPr>
          <w:ilvl w:val="0"/>
          <w:numId w:val="22"/>
        </w:numPr>
        <w:spacing w:after="200" w:line="240" w:lineRule="auto"/>
      </w:pPr>
      <w:r>
        <w:t>Lubricate and adjust associated damper linkages as required.</w:t>
      </w:r>
    </w:p>
    <w:p w14:paraId="47BF8D3B" w14:textId="77777777" w:rsidR="00092492" w:rsidRDefault="00092492" w:rsidP="00092492">
      <w:pPr>
        <w:pStyle w:val="ListParagraph"/>
        <w:numPr>
          <w:ilvl w:val="0"/>
          <w:numId w:val="22"/>
        </w:numPr>
        <w:spacing w:after="200" w:line="240" w:lineRule="auto"/>
      </w:pPr>
      <w:r>
        <w:t>Remove lockout/</w:t>
      </w:r>
      <w:proofErr w:type="spellStart"/>
      <w:r>
        <w:t>tagout</w:t>
      </w:r>
      <w:proofErr w:type="spellEnd"/>
      <w:r>
        <w:t xml:space="preserve"> and close the fan’s power circuit breaker at the electrical panel.</w:t>
      </w:r>
    </w:p>
    <w:p w14:paraId="1A99FAC2" w14:textId="77777777" w:rsidR="00092492" w:rsidRDefault="00092492" w:rsidP="00092492">
      <w:pPr>
        <w:pStyle w:val="ListParagraph"/>
        <w:numPr>
          <w:ilvl w:val="0"/>
          <w:numId w:val="22"/>
        </w:numPr>
        <w:spacing w:after="200" w:line="240" w:lineRule="auto"/>
      </w:pPr>
      <w:r>
        <w:t>Check fan motor for proper operation.</w:t>
      </w:r>
    </w:p>
    <w:p w14:paraId="2035B4A7" w14:textId="77777777" w:rsidR="00092492" w:rsidRDefault="00092492" w:rsidP="00092492">
      <w:pPr>
        <w:spacing w:after="0" w:line="240" w:lineRule="auto"/>
      </w:pPr>
    </w:p>
    <w:p w14:paraId="47602BC8" w14:textId="77777777" w:rsidR="00092492" w:rsidRDefault="00092492" w:rsidP="00092492">
      <w:pPr>
        <w:spacing w:after="0" w:line="240" w:lineRule="auto"/>
      </w:pPr>
    </w:p>
    <w:p w14:paraId="4F7C6B93" w14:textId="77777777" w:rsidR="00092492" w:rsidRDefault="00092492" w:rsidP="00092492">
      <w:pPr>
        <w:spacing w:after="0" w:line="240" w:lineRule="auto"/>
      </w:pPr>
      <w:r w:rsidRPr="00C22EDD">
        <w:rPr>
          <w:rStyle w:val="Heading1Char"/>
        </w:rPr>
        <w:t>Corrective actions recommended or taken:</w:t>
      </w:r>
      <w:r>
        <w:t xml:space="preserve"> </w:t>
      </w:r>
    </w:p>
    <w:p w14:paraId="7337D106" w14:textId="77777777" w:rsidR="00092492" w:rsidRDefault="00092492" w:rsidP="00092492">
      <w:pPr>
        <w:spacing w:after="0" w:line="240" w:lineRule="auto"/>
      </w:pPr>
      <w:r>
        <w:t>____________________________________________________________________________</w:t>
      </w:r>
    </w:p>
    <w:p w14:paraId="3F5ABF3A" w14:textId="77777777" w:rsidR="00092492" w:rsidRDefault="00092492" w:rsidP="00092492">
      <w:pPr>
        <w:spacing w:after="0" w:line="240" w:lineRule="auto"/>
      </w:pPr>
      <w:r>
        <w:t>____________________________________________________________________________</w:t>
      </w:r>
    </w:p>
    <w:p w14:paraId="1766EB37" w14:textId="77777777" w:rsidR="00092492" w:rsidRDefault="00092492" w:rsidP="00092492">
      <w:pPr>
        <w:spacing w:after="0" w:line="240" w:lineRule="auto"/>
      </w:pPr>
      <w:r>
        <w:t>____________________________________________________________________________</w:t>
      </w:r>
    </w:p>
    <w:p w14:paraId="625A59F8" w14:textId="77777777" w:rsidR="00092492" w:rsidRPr="004D4443" w:rsidRDefault="00092492" w:rsidP="00092492">
      <w:pPr>
        <w:ind w:left="360"/>
        <w:rPr>
          <w:b/>
        </w:rPr>
      </w:pPr>
    </w:p>
    <w:p w14:paraId="1734D8B2" w14:textId="2CA12FE2" w:rsidR="00816CBC" w:rsidRDefault="00816CBC" w:rsidP="00816CBC">
      <w:pPr>
        <w:pStyle w:val="Heading2"/>
      </w:pPr>
      <w:r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4A0735" w:rsidRPr="004A0735" w14:paraId="2FF9F106" w14:textId="77777777" w:rsidTr="004A0735">
        <w:trPr>
          <w:trHeight w:val="144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4A0735" w:rsidRDefault="00816CBC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4A0735">
              <w:rPr>
                <w:rFonts w:ascii="Calibri" w:eastAsia="Times New Roman" w:hAnsi="Calibri" w:cs="Times New Roman"/>
                <w:b/>
                <w:bCs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6662E33E" w:rsidR="00816CBC" w:rsidRPr="004A0735" w:rsidRDefault="004A0735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4A0735">
              <w:rPr>
                <w:rFonts w:ascii="Calibri" w:eastAsia="Times New Roman" w:hAnsi="Calibri" w:cs="Times New Roman"/>
                <w:b/>
                <w:bCs/>
                <w:sz w:val="18"/>
              </w:rPr>
              <w:t>Value</w:t>
            </w:r>
          </w:p>
        </w:tc>
      </w:tr>
      <w:tr w:rsidR="004A0735" w:rsidRPr="004A0735" w14:paraId="5D0B951E" w14:textId="77777777" w:rsidTr="004A0735">
        <w:trPr>
          <w:trHeight w:val="144"/>
        </w:trPr>
        <w:tc>
          <w:tcPr>
            <w:tcW w:w="2082" w:type="dxa"/>
            <w:hideMark/>
          </w:tcPr>
          <w:p w14:paraId="22A0399D" w14:textId="77777777" w:rsidR="00816CBC" w:rsidRPr="004A073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4144018C" w:rsidR="00816CBC" w:rsidRPr="004A0735" w:rsidRDefault="004A073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DCA</w:t>
            </w:r>
          </w:p>
        </w:tc>
      </w:tr>
      <w:tr w:rsidR="004A0735" w:rsidRPr="004A0735" w14:paraId="5FD011A5" w14:textId="77777777" w:rsidTr="004A0735">
        <w:trPr>
          <w:trHeight w:val="144"/>
        </w:trPr>
        <w:tc>
          <w:tcPr>
            <w:tcW w:w="2082" w:type="dxa"/>
            <w:hideMark/>
          </w:tcPr>
          <w:p w14:paraId="20648055" w14:textId="77777777" w:rsidR="00816CBC" w:rsidRPr="004A073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44FAA317" w:rsidR="00816CBC" w:rsidRPr="004A0735" w:rsidRDefault="004A0735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4A0735">
              <w:rPr>
                <w:rFonts w:ascii="Calibri" w:eastAsia="Times New Roman" w:hAnsi="Calibri" w:cs="Times New Roman"/>
                <w:sz w:val="18"/>
              </w:rPr>
              <w:t>dca_dceo_pm_exhaust</w:t>
            </w:r>
            <w:proofErr w:type="spellEnd"/>
            <w:r w:rsidRPr="004A0735">
              <w:rPr>
                <w:rFonts w:ascii="Calibri" w:eastAsia="Times New Roman" w:hAnsi="Calibri" w:cs="Times New Roman"/>
                <w:sz w:val="18"/>
              </w:rPr>
              <w:t>-fan</w:t>
            </w:r>
          </w:p>
        </w:tc>
      </w:tr>
      <w:tr w:rsidR="004A0735" w:rsidRPr="004A0735" w14:paraId="426474BF" w14:textId="77777777" w:rsidTr="004A0735">
        <w:trPr>
          <w:trHeight w:val="144"/>
        </w:trPr>
        <w:tc>
          <w:tcPr>
            <w:tcW w:w="2082" w:type="dxa"/>
            <w:hideMark/>
          </w:tcPr>
          <w:p w14:paraId="4C41D622" w14:textId="77777777" w:rsidR="00816CBC" w:rsidRPr="004A073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0205D4EB" w14:textId="77777777" w:rsidR="004A0735" w:rsidRPr="004A0735" w:rsidRDefault="004A0735" w:rsidP="004A0735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Exhaust Fan Preventative Maintenance</w:t>
            </w:r>
          </w:p>
          <w:p w14:paraId="14C0C579" w14:textId="3DEE8234" w:rsidR="00816CBC" w:rsidRPr="004A073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</w:p>
        </w:tc>
      </w:tr>
      <w:tr w:rsidR="004A0735" w:rsidRPr="004A0735" w14:paraId="2996CA80" w14:textId="77777777" w:rsidTr="004A0735">
        <w:trPr>
          <w:trHeight w:val="144"/>
        </w:trPr>
        <w:tc>
          <w:tcPr>
            <w:tcW w:w="2082" w:type="dxa"/>
            <w:hideMark/>
          </w:tcPr>
          <w:p w14:paraId="22DF894C" w14:textId="77777777" w:rsidR="00816CBC" w:rsidRPr="004A073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2E89B0D8" w:rsidR="00816CBC" w:rsidRPr="004A0735" w:rsidRDefault="004A073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Draft</w:t>
            </w:r>
          </w:p>
        </w:tc>
      </w:tr>
      <w:tr w:rsidR="004A0735" w:rsidRPr="004A0735" w14:paraId="2948007B" w14:textId="77777777" w:rsidTr="004A0735">
        <w:trPr>
          <w:trHeight w:val="144"/>
        </w:trPr>
        <w:tc>
          <w:tcPr>
            <w:tcW w:w="2082" w:type="dxa"/>
            <w:hideMark/>
          </w:tcPr>
          <w:p w14:paraId="18E347E0" w14:textId="77777777" w:rsidR="00816CBC" w:rsidRPr="004A073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3146A8DD" w:rsidR="00816CBC" w:rsidRPr="004A0735" w:rsidRDefault="004A073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PM</w:t>
            </w:r>
          </w:p>
        </w:tc>
      </w:tr>
      <w:tr w:rsidR="004A0735" w:rsidRPr="004A0735" w14:paraId="305F1296" w14:textId="77777777" w:rsidTr="004A0735">
        <w:trPr>
          <w:trHeight w:val="144"/>
        </w:trPr>
        <w:tc>
          <w:tcPr>
            <w:tcW w:w="2082" w:type="dxa"/>
            <w:hideMark/>
          </w:tcPr>
          <w:p w14:paraId="4A472A07" w14:textId="77777777" w:rsidR="00816CBC" w:rsidRPr="004A073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42009AAA" w:rsidR="00816CBC" w:rsidRPr="004A0735" w:rsidRDefault="004A073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Region</w:t>
            </w:r>
          </w:p>
        </w:tc>
      </w:tr>
      <w:tr w:rsidR="004A0735" w:rsidRPr="004A0735" w14:paraId="311C2224" w14:textId="77777777" w:rsidTr="004A0735">
        <w:trPr>
          <w:trHeight w:val="144"/>
        </w:trPr>
        <w:tc>
          <w:tcPr>
            <w:tcW w:w="2082" w:type="dxa"/>
            <w:hideMark/>
          </w:tcPr>
          <w:p w14:paraId="4A58D3B1" w14:textId="77777777" w:rsidR="00816CBC" w:rsidRPr="004A073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033A0A95" w:rsidR="00816CBC" w:rsidRPr="004A0735" w:rsidRDefault="004A0735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4A0735">
              <w:rPr>
                <w:rFonts w:ascii="Calibri" w:eastAsia="Times New Roman" w:hAnsi="Calibri" w:cs="Times New Roman"/>
                <w:sz w:val="18"/>
              </w:rPr>
              <w:t>swilleye</w:t>
            </w:r>
            <w:proofErr w:type="spellEnd"/>
            <w:r w:rsidRPr="004A0735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4A0735" w:rsidRPr="004A0735" w14:paraId="7EF518FA" w14:textId="77777777" w:rsidTr="004A0735">
        <w:trPr>
          <w:trHeight w:val="144"/>
        </w:trPr>
        <w:tc>
          <w:tcPr>
            <w:tcW w:w="2082" w:type="dxa"/>
            <w:hideMark/>
          </w:tcPr>
          <w:p w14:paraId="1F567E78" w14:textId="77777777" w:rsidR="00816CBC" w:rsidRPr="004A073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5B5CE3C3" w:rsidR="00816CBC" w:rsidRPr="004A0735" w:rsidRDefault="004A0735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4A0735">
              <w:rPr>
                <w:rFonts w:ascii="Calibri" w:eastAsia="Times New Roman" w:hAnsi="Calibri" w:cs="Times New Roman"/>
                <w:sz w:val="18"/>
              </w:rPr>
              <w:t>beelliot</w:t>
            </w:r>
            <w:proofErr w:type="spellEnd"/>
            <w:r w:rsidRPr="004A0735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4A0735" w:rsidRPr="004A0735" w14:paraId="3E8EB876" w14:textId="77777777" w:rsidTr="004A0735">
        <w:trPr>
          <w:trHeight w:val="144"/>
        </w:trPr>
        <w:tc>
          <w:tcPr>
            <w:tcW w:w="2082" w:type="dxa"/>
            <w:hideMark/>
          </w:tcPr>
          <w:p w14:paraId="1BCC389E" w14:textId="77777777" w:rsidR="00816CBC" w:rsidRPr="004A073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30DEE445" w:rsidR="00816CBC" w:rsidRPr="004A0735" w:rsidRDefault="004A073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Exhaust fan</w:t>
            </w:r>
          </w:p>
        </w:tc>
      </w:tr>
      <w:tr w:rsidR="004A0735" w:rsidRPr="004A0735" w14:paraId="41C230F4" w14:textId="77777777" w:rsidTr="004A0735">
        <w:trPr>
          <w:trHeight w:val="144"/>
        </w:trPr>
        <w:tc>
          <w:tcPr>
            <w:tcW w:w="2082" w:type="dxa"/>
            <w:hideMark/>
          </w:tcPr>
          <w:p w14:paraId="04475A91" w14:textId="77777777" w:rsidR="00816CBC" w:rsidRPr="004A073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2B3CDAC8" w:rsidR="00816CBC" w:rsidRPr="004A0735" w:rsidRDefault="004A073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Amazon Confidential</w:t>
            </w:r>
          </w:p>
        </w:tc>
      </w:tr>
      <w:tr w:rsidR="004A0735" w:rsidRPr="004A0735" w14:paraId="1EBB4193" w14:textId="77777777" w:rsidTr="004A0735">
        <w:trPr>
          <w:trHeight w:val="144"/>
        </w:trPr>
        <w:tc>
          <w:tcPr>
            <w:tcW w:w="2082" w:type="dxa"/>
            <w:hideMark/>
          </w:tcPr>
          <w:p w14:paraId="51DCD682" w14:textId="77777777" w:rsidR="00816CBC" w:rsidRPr="004A073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017CFADF" w:rsidR="00816CBC" w:rsidRPr="004A0735" w:rsidRDefault="004A0735" w:rsidP="004A0735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Commercial version</w:t>
            </w:r>
          </w:p>
        </w:tc>
      </w:tr>
      <w:tr w:rsidR="004A0735" w:rsidRPr="004A0735" w14:paraId="1C023AF6" w14:textId="77777777" w:rsidTr="004A0735">
        <w:trPr>
          <w:trHeight w:val="144"/>
        </w:trPr>
        <w:tc>
          <w:tcPr>
            <w:tcW w:w="2082" w:type="dxa"/>
            <w:hideMark/>
          </w:tcPr>
          <w:p w14:paraId="10CF607F" w14:textId="77777777" w:rsidR="00816CBC" w:rsidRPr="004A073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7A54F568" w:rsidR="00816CBC" w:rsidRPr="004A0735" w:rsidRDefault="004A073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4A0735" w:rsidRPr="004A0735" w14:paraId="13B79A8D" w14:textId="77777777" w:rsidTr="004A0735">
        <w:trPr>
          <w:trHeight w:val="144"/>
        </w:trPr>
        <w:tc>
          <w:tcPr>
            <w:tcW w:w="2082" w:type="dxa"/>
            <w:hideMark/>
          </w:tcPr>
          <w:p w14:paraId="1C9CC251" w14:textId="77777777" w:rsidR="00816CBC" w:rsidRPr="004A073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36C13D2B" w:rsidR="00816CBC" w:rsidRPr="004A0735" w:rsidRDefault="004A073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4A0735" w:rsidRPr="004A0735" w14:paraId="308B1BAE" w14:textId="77777777" w:rsidTr="004A0735">
        <w:trPr>
          <w:trHeight w:val="144"/>
        </w:trPr>
        <w:tc>
          <w:tcPr>
            <w:tcW w:w="2082" w:type="dxa"/>
            <w:hideMark/>
          </w:tcPr>
          <w:p w14:paraId="05B0BEFC" w14:textId="77777777" w:rsidR="00816CBC" w:rsidRPr="004A073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6BB13639" w:rsidR="00816CBC" w:rsidRPr="004A0735" w:rsidRDefault="004A073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EOT</w:t>
            </w:r>
          </w:p>
        </w:tc>
      </w:tr>
      <w:tr w:rsidR="004A0735" w:rsidRPr="004A0735" w14:paraId="5374715B" w14:textId="77777777" w:rsidTr="004A0735">
        <w:trPr>
          <w:trHeight w:val="144"/>
        </w:trPr>
        <w:tc>
          <w:tcPr>
            <w:tcW w:w="2082" w:type="dxa"/>
            <w:hideMark/>
          </w:tcPr>
          <w:p w14:paraId="63B1B036" w14:textId="77777777" w:rsidR="00816CBC" w:rsidRPr="004A073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4F9DF5CA" w:rsidR="00816CBC" w:rsidRPr="004A0735" w:rsidRDefault="004A073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A0735">
              <w:rPr>
                <w:rFonts w:ascii="Calibri" w:eastAsia="Times New Roman" w:hAnsi="Calibri" w:cs="Times New Roman"/>
                <w:sz w:val="18"/>
              </w:rPr>
              <w:t>1.1.15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4A0735">
        <w:trPr>
          <w:trHeight w:val="144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dd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yy</w:t>
            </w:r>
            <w:proofErr w:type="spellEnd"/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4A0735">
        <w:trPr>
          <w:trHeight w:val="144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667D4DC3" w:rsidR="00816CBC" w:rsidRPr="000533CC" w:rsidRDefault="004A0735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4A0735">
        <w:trPr>
          <w:trHeight w:val="144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5CAD9545" w:rsidR="00816CBC" w:rsidRPr="000533CC" w:rsidRDefault="004A0735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4A0735">
        <w:trPr>
          <w:trHeight w:val="144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5CF8D95B" w:rsidR="00816CBC" w:rsidRPr="000533CC" w:rsidRDefault="004A0735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4A0735">
        <w:trPr>
          <w:trHeight w:val="144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4A0735">
        <w:trPr>
          <w:trHeight w:val="144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4A0735">
        <w:trPr>
          <w:trHeight w:val="144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4A0735">
        <w:trPr>
          <w:trHeight w:val="144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4A0735">
        <w:trPr>
          <w:trHeight w:val="144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4A0735">
        <w:trPr>
          <w:trHeight w:val="144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arb" w:date="2014-01-23T10:29:00Z" w:initials="Bee">
    <w:p w14:paraId="3F3A79C0" w14:textId="77777777" w:rsidR="00092492" w:rsidRDefault="00092492" w:rsidP="00092492">
      <w:pPr>
        <w:pStyle w:val="CommentText"/>
      </w:pPr>
      <w:r>
        <w:rPr>
          <w:rStyle w:val="CommentReference"/>
        </w:rPr>
        <w:annotationRef/>
      </w:r>
      <w:r>
        <w:t>Check during test… what is the pane called? Are the circuits labeled in such a way that we could be more specific about “fan’s power circuit breaker”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3A79C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275CF" w14:textId="77777777" w:rsidR="00653F1D" w:rsidRDefault="00653F1D" w:rsidP="00FA1FB8">
      <w:pPr>
        <w:spacing w:after="0" w:line="240" w:lineRule="auto"/>
      </w:pPr>
      <w:r>
        <w:separator/>
      </w:r>
    </w:p>
  </w:endnote>
  <w:endnote w:type="continuationSeparator" w:id="0">
    <w:p w14:paraId="175CE6A5" w14:textId="77777777" w:rsidR="00653F1D" w:rsidRDefault="00653F1D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4A0735">
      <w:rPr>
        <w:noProof/>
      </w:rPr>
      <w:t>2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37989" w14:textId="77777777" w:rsidR="00653F1D" w:rsidRDefault="00653F1D" w:rsidP="00FA1FB8">
      <w:pPr>
        <w:spacing w:after="0" w:line="240" w:lineRule="auto"/>
      </w:pPr>
      <w:r>
        <w:separator/>
      </w:r>
    </w:p>
  </w:footnote>
  <w:footnote w:type="continuationSeparator" w:id="0">
    <w:p w14:paraId="55A1E658" w14:textId="77777777" w:rsidR="00653F1D" w:rsidRDefault="00653F1D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6B987B43" w:rsidR="00FA1FB8" w:rsidRDefault="002454A7">
    <w:pPr>
      <w:pStyle w:val="Header"/>
    </w:pPr>
    <w:r>
      <w:t xml:space="preserve">DCA / </w:t>
    </w:r>
    <w:r w:rsidR="00BE2E07">
      <w:t>DCEO</w:t>
    </w:r>
    <w:r w:rsidR="00092492">
      <w:t xml:space="preserve"> </w:t>
    </w:r>
    <w:r>
      <w:t xml:space="preserve">/ </w:t>
    </w:r>
    <w:r w:rsidR="00092492">
      <w:t>PM</w:t>
    </w:r>
    <w:r>
      <w:t xml:space="preserve"> / </w:t>
    </w:r>
    <w:proofErr w:type="spellStart"/>
    <w:r w:rsidR="004A0735" w:rsidRPr="004A0735">
      <w:t>dca_dceo_pm_exhaust</w:t>
    </w:r>
    <w:proofErr w:type="spellEnd"/>
    <w:r w:rsidR="004A0735" w:rsidRPr="004A0735">
      <w:t xml:space="preserve">-fan </w:t>
    </w:r>
    <w:r>
      <w:t xml:space="preserve">/ </w:t>
    </w:r>
    <w:r w:rsidR="004A0735">
      <w:t>Draft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0051E"/>
    <w:multiLevelType w:val="hybridMultilevel"/>
    <w:tmpl w:val="1C044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6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8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3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1"/>
  </w:num>
  <w:num w:numId="7">
    <w:abstractNumId w:val="21"/>
  </w:num>
  <w:num w:numId="8">
    <w:abstractNumId w:val="16"/>
  </w:num>
  <w:num w:numId="9">
    <w:abstractNumId w:val="9"/>
  </w:num>
  <w:num w:numId="10">
    <w:abstractNumId w:val="15"/>
  </w:num>
  <w:num w:numId="11">
    <w:abstractNumId w:val="8"/>
  </w:num>
  <w:num w:numId="12">
    <w:abstractNumId w:val="20"/>
  </w:num>
  <w:num w:numId="13">
    <w:abstractNumId w:val="11"/>
  </w:num>
  <w:num w:numId="14">
    <w:abstractNumId w:val="4"/>
  </w:num>
  <w:num w:numId="15">
    <w:abstractNumId w:val="19"/>
  </w:num>
  <w:num w:numId="16">
    <w:abstractNumId w:val="5"/>
  </w:num>
  <w:num w:numId="17">
    <w:abstractNumId w:val="12"/>
  </w:num>
  <w:num w:numId="18">
    <w:abstractNumId w:val="17"/>
  </w:num>
  <w:num w:numId="19">
    <w:abstractNumId w:val="18"/>
  </w:num>
  <w:num w:numId="20">
    <w:abstractNumId w:val="14"/>
  </w:num>
  <w:num w:numId="21">
    <w:abstractNumId w:val="13"/>
  </w:num>
  <w:num w:numId="22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092492"/>
    <w:rsid w:val="002454A7"/>
    <w:rsid w:val="003E2080"/>
    <w:rsid w:val="004A0735"/>
    <w:rsid w:val="00653F1D"/>
    <w:rsid w:val="00816CBC"/>
    <w:rsid w:val="00841E2F"/>
    <w:rsid w:val="00876948"/>
    <w:rsid w:val="008F1DB3"/>
    <w:rsid w:val="00986DD6"/>
    <w:rsid w:val="00A201C1"/>
    <w:rsid w:val="00A61530"/>
    <w:rsid w:val="00B02026"/>
    <w:rsid w:val="00BE2E07"/>
    <w:rsid w:val="00CC23DE"/>
    <w:rsid w:val="00D168F2"/>
    <w:rsid w:val="00E0690D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uiPriority w:val="99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ectionHeading">
    <w:name w:val="Section Heading"/>
    <w:basedOn w:val="Normal"/>
    <w:rsid w:val="00092492"/>
    <w:pPr>
      <w:spacing w:after="0" w:line="240" w:lineRule="auto"/>
      <w:jc w:val="center"/>
    </w:pPr>
    <w:rPr>
      <w:rFonts w:ascii="Tahoma" w:eastAsia="Times New Roman" w:hAnsi="Tahoma" w:cs="Times New Roman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</Template>
  <TotalTime>3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3</cp:revision>
  <dcterms:created xsi:type="dcterms:W3CDTF">2014-05-26T18:27:00Z</dcterms:created>
  <dcterms:modified xsi:type="dcterms:W3CDTF">2014-05-26T18:30:00Z</dcterms:modified>
</cp:coreProperties>
</file>