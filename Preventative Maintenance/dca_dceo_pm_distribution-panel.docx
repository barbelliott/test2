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48AB66A5" w:rsidR="00A201C1" w:rsidRPr="00617F61" w:rsidRDefault="00617F61" w:rsidP="00A201C1">
      <w:pPr>
        <w:pStyle w:val="Title"/>
        <w:rPr>
          <w:sz w:val="52"/>
          <w:szCs w:val="52"/>
        </w:rPr>
      </w:pPr>
      <w:r w:rsidRPr="00617F61">
        <w:rPr>
          <w:sz w:val="52"/>
          <w:szCs w:val="52"/>
        </w:rPr>
        <w:t>Distribution Panel Preventative Maintenance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E70231" w:rsidRPr="00B72362" w14:paraId="21ECA8EA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79E3597A" w14:textId="77777777" w:rsidR="00E70231" w:rsidRPr="008A74F5" w:rsidRDefault="00E70231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E70231" w:rsidRPr="00B72362" w14:paraId="5BE507ED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F18DBC6" w14:textId="77777777" w:rsidR="00E70231" w:rsidRPr="008A74F5" w:rsidRDefault="00E70231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47B3E856" w14:textId="77777777" w:rsidR="00E70231" w:rsidRPr="008A74F5" w:rsidRDefault="00E70231" w:rsidP="00744362">
            <w:r w:rsidRPr="008A74F5">
              <w:t>CM#:</w:t>
            </w:r>
          </w:p>
        </w:tc>
      </w:tr>
      <w:tr w:rsidR="00E70231" w:rsidRPr="00B72362" w14:paraId="3741A4CB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C6E0362" w14:textId="77777777" w:rsidR="00E70231" w:rsidRPr="008A74F5" w:rsidRDefault="00E70231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384C336" w14:textId="77777777" w:rsidR="00E70231" w:rsidRPr="008A74F5" w:rsidRDefault="00E70231" w:rsidP="00744362">
            <w:r w:rsidRPr="008A74F5">
              <w:t>Date:</w:t>
            </w:r>
          </w:p>
        </w:tc>
      </w:tr>
      <w:tr w:rsidR="00E70231" w:rsidRPr="00B72362" w14:paraId="619B6D71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6C5BBFBC" w14:textId="77777777" w:rsidR="00E70231" w:rsidRPr="008A74F5" w:rsidRDefault="00E70231" w:rsidP="00744362">
            <w:r>
              <w:t>PM Frequency: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16D76DC9" w14:textId="77777777" w:rsidR="00E70231" w:rsidRPr="008A74F5" w:rsidRDefault="00E70231" w:rsidP="00744362">
            <w:r>
              <w:t>SIM ID:</w:t>
            </w:r>
          </w:p>
        </w:tc>
      </w:tr>
      <w:tr w:rsidR="00E70231" w:rsidRPr="00B72362" w14:paraId="192077C0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22C27573" w14:textId="77777777" w:rsidR="00E70231" w:rsidRPr="008A74F5" w:rsidRDefault="00E70231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E70231" w:rsidRPr="00B72362" w14:paraId="06E48926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0D9EB25B" w14:textId="77777777" w:rsidR="00E70231" w:rsidRPr="008A74F5" w:rsidRDefault="00E70231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1C2D09FA" w14:textId="77777777" w:rsidR="00E70231" w:rsidRPr="008A74F5" w:rsidRDefault="00E70231" w:rsidP="00744362">
            <w:r w:rsidRPr="008A74F5">
              <w:t>Model #:</w:t>
            </w:r>
          </w:p>
        </w:tc>
      </w:tr>
      <w:tr w:rsidR="00E70231" w:rsidRPr="00B72362" w14:paraId="2D12DE0A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86E3BAB" w14:textId="77777777" w:rsidR="00E70231" w:rsidRPr="008A74F5" w:rsidRDefault="00E70231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07F3BFD4" w14:textId="77777777" w:rsidR="00E70231" w:rsidRPr="008A74F5" w:rsidRDefault="00E70231" w:rsidP="00744362">
            <w:r w:rsidRPr="008A74F5">
              <w:t>Assed ID:</w:t>
            </w:r>
          </w:p>
        </w:tc>
      </w:tr>
    </w:tbl>
    <w:p w14:paraId="434D0821" w14:textId="77777777" w:rsidR="00E70231" w:rsidRPr="00243962" w:rsidRDefault="00E70231" w:rsidP="00E70231">
      <w:pPr>
        <w:pStyle w:val="Heading1"/>
      </w:pPr>
      <w:r>
        <w:t>Prestart checks</w:t>
      </w:r>
    </w:p>
    <w:p w14:paraId="7D3DA3CA" w14:textId="77777777" w:rsidR="00E70231" w:rsidRDefault="00E70231" w:rsidP="00E70231">
      <w:pPr>
        <w:pStyle w:val="ListParagraph"/>
        <w:numPr>
          <w:ilvl w:val="0"/>
          <w:numId w:val="23"/>
        </w:numPr>
        <w:spacing w:after="200" w:line="240" w:lineRule="auto"/>
      </w:pPr>
      <w:r>
        <w:t>Verify lock out tags are properly placed and secured.</w:t>
      </w:r>
    </w:p>
    <w:p w14:paraId="40C1795D" w14:textId="6DC89101" w:rsidR="00E70231" w:rsidRDefault="00E70231" w:rsidP="00E70231">
      <w:pPr>
        <w:pStyle w:val="ListParagraph"/>
        <w:numPr>
          <w:ilvl w:val="0"/>
          <w:numId w:val="23"/>
        </w:numPr>
        <w:spacing w:after="200" w:line="240" w:lineRule="auto"/>
      </w:pPr>
      <w:r>
        <w:t>Verify all parts, tools, and PPE needed to perform work are available and on-site</w:t>
      </w:r>
      <w:r w:rsidR="00BD505F">
        <w:t>.</w:t>
      </w:r>
      <w:bookmarkStart w:id="0" w:name="_GoBack"/>
      <w:bookmarkEnd w:id="0"/>
    </w:p>
    <w:p w14:paraId="5959BDB9" w14:textId="77777777" w:rsidR="00E70231" w:rsidRDefault="00E70231" w:rsidP="00E70231">
      <w:pPr>
        <w:pStyle w:val="ListParagraph"/>
        <w:numPr>
          <w:ilvl w:val="0"/>
          <w:numId w:val="23"/>
        </w:numPr>
        <w:spacing w:after="200" w:line="240" w:lineRule="auto"/>
      </w:pPr>
      <w:r>
        <w:t xml:space="preserve">Verify all involved personnel have been notified of </w:t>
      </w:r>
      <w:commentRangeStart w:id="1"/>
      <w:r>
        <w:t>evolution</w:t>
      </w:r>
      <w:commentRangeEnd w:id="1"/>
      <w:r>
        <w:rPr>
          <w:rStyle w:val="CommentReference"/>
        </w:rPr>
        <w:commentReference w:id="1"/>
      </w:r>
      <w:r>
        <w:t>.</w:t>
      </w:r>
    </w:p>
    <w:p w14:paraId="62D05359" w14:textId="77777777" w:rsidR="00E70231" w:rsidRPr="002B4501" w:rsidRDefault="00E70231" w:rsidP="00E70231">
      <w:pPr>
        <w:pStyle w:val="Heading1"/>
      </w:pPr>
      <w:r>
        <w:t>Procedure</w:t>
      </w:r>
    </w:p>
    <w:p w14:paraId="6D1A61CF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Open front door to gain access to panel cover.</w:t>
      </w:r>
    </w:p>
    <w:p w14:paraId="2827324B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Unhinge front panel to gain access to CB breaker cables.</w:t>
      </w:r>
    </w:p>
    <w:p w14:paraId="02C136E6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Remove side / back covers to gain access to internal connections.</w:t>
      </w:r>
    </w:p>
    <w:p w14:paraId="4963CC41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Measure / record input voltage______________.</w:t>
      </w:r>
    </w:p>
    <w:p w14:paraId="149FA406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Measure / record output voltage______________.</w:t>
      </w:r>
    </w:p>
    <w:p w14:paraId="4B642C75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Measure / record output currents______________.</w:t>
      </w:r>
    </w:p>
    <w:p w14:paraId="5D0A59C5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lastRenderedPageBreak/>
        <w:t>Perform a thermal probe / IR scan of the internal connections.</w:t>
      </w:r>
    </w:p>
    <w:p w14:paraId="7122CF87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Record Internal Cabinet temperature______________.</w:t>
      </w:r>
    </w:p>
    <w:p w14:paraId="5F805CA3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Visually check all internal hardwire connections.</w:t>
      </w:r>
    </w:p>
    <w:p w14:paraId="5A6EB6F3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Visually check all internal control wire connections.</w:t>
      </w:r>
    </w:p>
    <w:p w14:paraId="646D6B08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Compare recorded readings to local monitor.</w:t>
      </w:r>
    </w:p>
    <w:p w14:paraId="54AFFB2E" w14:textId="77777777" w:rsidR="00E70231" w:rsidRDefault="00E70231" w:rsidP="00E70231">
      <w:pPr>
        <w:pStyle w:val="ListParagraph"/>
        <w:numPr>
          <w:ilvl w:val="0"/>
          <w:numId w:val="24"/>
        </w:numPr>
        <w:spacing w:after="200" w:line="240" w:lineRule="auto"/>
      </w:pPr>
      <w:r>
        <w:t>Replace all doors and covers.</w:t>
      </w:r>
    </w:p>
    <w:p w14:paraId="7E43F56A" w14:textId="77777777" w:rsidR="00E70231" w:rsidRDefault="00E70231" w:rsidP="00E70231">
      <w:pPr>
        <w:pStyle w:val="Heading1"/>
      </w:pPr>
      <w:r w:rsidRPr="004032D6">
        <w:t>Upon Completion of Service</w:t>
      </w:r>
    </w:p>
    <w:p w14:paraId="102ADE52" w14:textId="77777777" w:rsidR="00E70231" w:rsidRDefault="00E70231" w:rsidP="00E70231">
      <w:pPr>
        <w:pStyle w:val="ListParagraph"/>
        <w:numPr>
          <w:ilvl w:val="0"/>
          <w:numId w:val="25"/>
        </w:numPr>
        <w:spacing w:after="200" w:line="240" w:lineRule="auto"/>
      </w:pPr>
      <w:r>
        <w:t>Review findings and measurements taken during PM.</w:t>
      </w:r>
    </w:p>
    <w:p w14:paraId="579F982D" w14:textId="77777777" w:rsidR="00E70231" w:rsidRDefault="00E70231" w:rsidP="00E70231">
      <w:pPr>
        <w:pStyle w:val="ListParagraph"/>
        <w:numPr>
          <w:ilvl w:val="0"/>
          <w:numId w:val="25"/>
        </w:numPr>
        <w:spacing w:after="200" w:line="240" w:lineRule="auto"/>
      </w:pPr>
      <w:r>
        <w:t xml:space="preserve">Review recommendations from </w:t>
      </w:r>
      <w:commentRangeStart w:id="2"/>
      <w:r>
        <w:t xml:space="preserve">qualified </w:t>
      </w:r>
      <w:commentRangeEnd w:id="2"/>
      <w:r>
        <w:rPr>
          <w:rStyle w:val="CommentReference"/>
        </w:rPr>
        <w:commentReference w:id="2"/>
      </w:r>
      <w:r>
        <w:t>person.</w:t>
      </w:r>
    </w:p>
    <w:p w14:paraId="209DCC84" w14:textId="77777777" w:rsidR="00E70231" w:rsidRDefault="00E70231" w:rsidP="00E70231">
      <w:pPr>
        <w:pStyle w:val="ListParagraph"/>
        <w:numPr>
          <w:ilvl w:val="0"/>
          <w:numId w:val="25"/>
        </w:numPr>
        <w:spacing w:after="200" w:line="240" w:lineRule="auto"/>
      </w:pPr>
      <w:r>
        <w:t xml:space="preserve">Check all covers for proper installation. </w:t>
      </w:r>
    </w:p>
    <w:p w14:paraId="60BBB972" w14:textId="77777777" w:rsidR="00E70231" w:rsidRDefault="00E70231" w:rsidP="00E70231">
      <w:pPr>
        <w:pStyle w:val="ListParagraph"/>
        <w:numPr>
          <w:ilvl w:val="0"/>
          <w:numId w:val="25"/>
        </w:numPr>
        <w:spacing w:after="200" w:line="240" w:lineRule="auto"/>
      </w:pPr>
      <w:r>
        <w:t>Check area to make sure all tools and debris have been removed from location.</w:t>
      </w:r>
    </w:p>
    <w:p w14:paraId="1CC62DEC" w14:textId="77777777" w:rsidR="00E70231" w:rsidRPr="00D04421" w:rsidRDefault="00E70231" w:rsidP="00E70231">
      <w:pPr>
        <w:pStyle w:val="ListParagraph"/>
        <w:numPr>
          <w:ilvl w:val="0"/>
          <w:numId w:val="25"/>
        </w:numPr>
        <w:spacing w:after="200" w:line="240" w:lineRule="auto"/>
      </w:pPr>
      <w:r>
        <w:t>Verify load is normal.</w:t>
      </w:r>
    </w:p>
    <w:p w14:paraId="79DC7299" w14:textId="77777777" w:rsidR="00E70231" w:rsidRDefault="00E70231" w:rsidP="00E70231">
      <w:pPr>
        <w:spacing w:after="0" w:line="240" w:lineRule="auto"/>
      </w:pPr>
      <w:r>
        <w:t>Corrective actions recommended or taken: ____________________________________________________________________________</w:t>
      </w:r>
    </w:p>
    <w:p w14:paraId="19255CCF" w14:textId="77777777" w:rsidR="00E70231" w:rsidRDefault="00E70231" w:rsidP="00E70231">
      <w:pPr>
        <w:spacing w:after="0" w:line="240" w:lineRule="auto"/>
      </w:pPr>
      <w:r>
        <w:t>____________________________________________________________________________</w:t>
      </w:r>
    </w:p>
    <w:p w14:paraId="4966232D" w14:textId="77777777" w:rsidR="00E70231" w:rsidRDefault="00E70231" w:rsidP="00E70231">
      <w:pPr>
        <w:spacing w:after="0" w:line="240" w:lineRule="auto"/>
      </w:pPr>
      <w:r>
        <w:t>____________________________________________________________________________</w:t>
      </w:r>
    </w:p>
    <w:p w14:paraId="1734D8B2" w14:textId="6E60551A" w:rsidR="00816CBC" w:rsidRDefault="00E70231" w:rsidP="00E70231">
      <w:pPr>
        <w:pStyle w:val="Heading2"/>
      </w:pPr>
      <w:r>
        <w:br w:type="page"/>
      </w:r>
      <w:r w:rsidR="00816CBC"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9E1084" w:rsidRPr="009E1084" w14:paraId="2FF9F106" w14:textId="77777777" w:rsidTr="009E1084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9E1084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01C022C3" w:rsidR="00816CBC" w:rsidRPr="009E1084" w:rsidRDefault="00617F61" w:rsidP="00617F61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9E1084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9E1084" w:rsidRPr="009E1084" w14:paraId="5D0B951E" w14:textId="77777777" w:rsidTr="009E1084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2DE7211C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9E1084" w:rsidRPr="009E1084" w14:paraId="5FD011A5" w14:textId="77777777" w:rsidTr="009E1084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465C98E6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9E1084">
              <w:rPr>
                <w:rFonts w:ascii="Calibri" w:eastAsia="Times New Roman" w:hAnsi="Calibri" w:cs="Times New Roman"/>
                <w:sz w:val="18"/>
              </w:rPr>
              <w:t>dca_dceo_pm_distribution</w:t>
            </w:r>
            <w:proofErr w:type="spellEnd"/>
            <w:r w:rsidRPr="009E1084">
              <w:rPr>
                <w:rFonts w:ascii="Calibri" w:eastAsia="Times New Roman" w:hAnsi="Calibri" w:cs="Times New Roman"/>
                <w:sz w:val="18"/>
              </w:rPr>
              <w:t>-panel</w:t>
            </w:r>
          </w:p>
        </w:tc>
      </w:tr>
      <w:tr w:rsidR="009E1084" w:rsidRPr="009E1084" w14:paraId="426474BF" w14:textId="77777777" w:rsidTr="009E1084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7E742F02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Distribution Panel Preventative Maintenance</w:t>
            </w:r>
          </w:p>
        </w:tc>
      </w:tr>
      <w:tr w:rsidR="009E1084" w:rsidRPr="009E1084" w14:paraId="2996CA80" w14:textId="77777777" w:rsidTr="009E1084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3500CAD9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9E1084" w:rsidRPr="009E1084" w14:paraId="2948007B" w14:textId="77777777" w:rsidTr="009E1084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67F51364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9E1084" w:rsidRPr="009E1084" w14:paraId="305F1296" w14:textId="77777777" w:rsidTr="009E1084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1BE8D5BF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9E1084" w:rsidRPr="009E1084" w14:paraId="311C2224" w14:textId="77777777" w:rsidTr="009E1084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516C5F96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9E1084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9E1084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9E1084" w:rsidRPr="009E1084" w14:paraId="7EF518FA" w14:textId="77777777" w:rsidTr="009E1084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2ED061A7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9E1084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9E1084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9E1084" w:rsidRPr="009E1084" w14:paraId="3E8EB876" w14:textId="77777777" w:rsidTr="009E1084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6ECD3F30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Distribution panel</w:t>
            </w:r>
          </w:p>
        </w:tc>
      </w:tr>
      <w:tr w:rsidR="009E1084" w:rsidRPr="009E1084" w14:paraId="41C230F4" w14:textId="77777777" w:rsidTr="009E1084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4E770917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9E1084" w:rsidRPr="009E1084" w14:paraId="1EBB4193" w14:textId="77777777" w:rsidTr="009E1084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72857797" w:rsidR="00816CBC" w:rsidRPr="009E1084" w:rsidRDefault="00617F61" w:rsidP="00617F61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9E1084" w:rsidRPr="009E1084" w14:paraId="1C023AF6" w14:textId="77777777" w:rsidTr="009E1084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307262A3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9E1084" w:rsidRPr="009E1084" w14:paraId="13B79A8D" w14:textId="77777777" w:rsidTr="009E1084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40C097F9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9E1084" w:rsidRPr="009E1084" w14:paraId="308B1BAE" w14:textId="77777777" w:rsidTr="009E1084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61F43889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9E1084" w:rsidRPr="009E1084" w14:paraId="5374715B" w14:textId="77777777" w:rsidTr="009E1084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9E1084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24F915F0" w:rsidR="00816CBC" w:rsidRPr="009E1084" w:rsidRDefault="00617F61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9E1084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9E1084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9E1084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1BF574A4" w:rsidR="00816CBC" w:rsidRPr="000533CC" w:rsidRDefault="00491F51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9E1084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3F5A12FA" w:rsidR="00816CBC" w:rsidRPr="000533CC" w:rsidRDefault="00491F51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9E1084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2193CAAE" w:rsidR="00816CBC" w:rsidRPr="000533CC" w:rsidRDefault="00491F51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9E1084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9E1084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9E1084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9E1084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9E1084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9E1084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rb" w:date="2013-12-27T14:11:00Z" w:initials="Bee">
    <w:p w14:paraId="25E0B671" w14:textId="77777777" w:rsidR="00E70231" w:rsidRDefault="00E70231" w:rsidP="00E70231">
      <w:pPr>
        <w:pStyle w:val="CommentText"/>
      </w:pPr>
      <w:r>
        <w:rPr>
          <w:rStyle w:val="CommentReference"/>
        </w:rPr>
        <w:annotationRef/>
      </w:r>
      <w:r>
        <w:t>Is this the right word?</w:t>
      </w:r>
    </w:p>
  </w:comment>
  <w:comment w:id="2" w:author="Barb" w:date="2013-12-27T14:15:00Z" w:initials="Bee">
    <w:p w14:paraId="38C3D5CF" w14:textId="77777777" w:rsidR="00E70231" w:rsidRDefault="00E70231" w:rsidP="00E70231">
      <w:pPr>
        <w:pStyle w:val="CommentText"/>
      </w:pPr>
      <w:r>
        <w:rPr>
          <w:rStyle w:val="CommentReference"/>
        </w:rPr>
        <w:annotationRef/>
      </w:r>
      <w:r>
        <w:t xml:space="preserve">What qualifications? Also odd, because it’s us looking at our own </w:t>
      </w:r>
      <w:proofErr w:type="spellStart"/>
      <w:r>
        <w:t>recommendtations</w:t>
      </w:r>
      <w:proofErr w:type="spellEnd"/>
      <w:r>
        <w:t xml:space="preserve">… but we didn’t have a place to make those recommendations.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E0B671" w15:done="0"/>
  <w15:commentEx w15:paraId="38C3D5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98536" w14:textId="77777777" w:rsidR="00D663F2" w:rsidRDefault="00D663F2" w:rsidP="00FA1FB8">
      <w:pPr>
        <w:spacing w:after="0" w:line="240" w:lineRule="auto"/>
      </w:pPr>
      <w:r>
        <w:separator/>
      </w:r>
    </w:p>
  </w:endnote>
  <w:endnote w:type="continuationSeparator" w:id="0">
    <w:p w14:paraId="586E7345" w14:textId="77777777" w:rsidR="00D663F2" w:rsidRDefault="00D663F2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BD505F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F2F95" w14:textId="77777777" w:rsidR="00D663F2" w:rsidRDefault="00D663F2" w:rsidP="00FA1FB8">
      <w:pPr>
        <w:spacing w:after="0" w:line="240" w:lineRule="auto"/>
      </w:pPr>
      <w:r>
        <w:separator/>
      </w:r>
    </w:p>
  </w:footnote>
  <w:footnote w:type="continuationSeparator" w:id="0">
    <w:p w14:paraId="33E42D78" w14:textId="77777777" w:rsidR="00D663F2" w:rsidRDefault="00D663F2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53E5B063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r w:rsidR="00617F61">
      <w:t>PM</w:t>
    </w:r>
    <w:r>
      <w:t xml:space="preserve"> / </w:t>
    </w:r>
    <w:proofErr w:type="spellStart"/>
    <w:r w:rsidR="00617F61" w:rsidRPr="00617F61">
      <w:t>dca_dceo_pm_distribution</w:t>
    </w:r>
    <w:proofErr w:type="spellEnd"/>
    <w:r w:rsidR="00617F61" w:rsidRPr="00617F61">
      <w:t xml:space="preserve">-panel </w:t>
    </w:r>
    <w:r>
      <w:t xml:space="preserve">/ </w:t>
    </w:r>
    <w:r w:rsidR="00617F61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E7161F"/>
    <w:multiLevelType w:val="hybridMultilevel"/>
    <w:tmpl w:val="A1DAC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8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B41528B"/>
    <w:multiLevelType w:val="hybridMultilevel"/>
    <w:tmpl w:val="E19C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5450C"/>
    <w:multiLevelType w:val="hybridMultilevel"/>
    <w:tmpl w:val="5ABAF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EB6123"/>
    <w:multiLevelType w:val="hybridMultilevel"/>
    <w:tmpl w:val="69FC5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0"/>
  </w:num>
  <w:num w:numId="5">
    <w:abstractNumId w:val="0"/>
  </w:num>
  <w:num w:numId="6">
    <w:abstractNumId w:val="1"/>
  </w:num>
  <w:num w:numId="7">
    <w:abstractNumId w:val="23"/>
  </w:num>
  <w:num w:numId="8">
    <w:abstractNumId w:val="17"/>
  </w:num>
  <w:num w:numId="9">
    <w:abstractNumId w:val="9"/>
  </w:num>
  <w:num w:numId="10">
    <w:abstractNumId w:val="16"/>
  </w:num>
  <w:num w:numId="11">
    <w:abstractNumId w:val="8"/>
  </w:num>
  <w:num w:numId="12">
    <w:abstractNumId w:val="22"/>
  </w:num>
  <w:num w:numId="13">
    <w:abstractNumId w:val="11"/>
  </w:num>
  <w:num w:numId="14">
    <w:abstractNumId w:val="4"/>
  </w:num>
  <w:num w:numId="15">
    <w:abstractNumId w:val="20"/>
  </w:num>
  <w:num w:numId="16">
    <w:abstractNumId w:val="5"/>
  </w:num>
  <w:num w:numId="17">
    <w:abstractNumId w:val="12"/>
  </w:num>
  <w:num w:numId="18">
    <w:abstractNumId w:val="18"/>
  </w:num>
  <w:num w:numId="19">
    <w:abstractNumId w:val="19"/>
  </w:num>
  <w:num w:numId="20">
    <w:abstractNumId w:val="15"/>
  </w:num>
  <w:num w:numId="21">
    <w:abstractNumId w:val="13"/>
  </w:num>
  <w:num w:numId="22">
    <w:abstractNumId w:val="14"/>
  </w:num>
  <w:num w:numId="23">
    <w:abstractNumId w:val="24"/>
  </w:num>
  <w:num w:numId="24">
    <w:abstractNumId w:val="21"/>
  </w:num>
  <w:num w:numId="2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3E2080"/>
    <w:rsid w:val="00491F51"/>
    <w:rsid w:val="00617F61"/>
    <w:rsid w:val="00816CBC"/>
    <w:rsid w:val="00841E2F"/>
    <w:rsid w:val="00876948"/>
    <w:rsid w:val="008F1DB3"/>
    <w:rsid w:val="00986DD6"/>
    <w:rsid w:val="009E1084"/>
    <w:rsid w:val="00A201C1"/>
    <w:rsid w:val="00A61530"/>
    <w:rsid w:val="00B02026"/>
    <w:rsid w:val="00BD505F"/>
    <w:rsid w:val="00BE2E07"/>
    <w:rsid w:val="00CC23DE"/>
    <w:rsid w:val="00D168F2"/>
    <w:rsid w:val="00D663F2"/>
    <w:rsid w:val="00E0690D"/>
    <w:rsid w:val="00E70231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E70231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7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6</cp:revision>
  <dcterms:created xsi:type="dcterms:W3CDTF">2014-05-26T18:13:00Z</dcterms:created>
  <dcterms:modified xsi:type="dcterms:W3CDTF">2014-05-26T18:20:00Z</dcterms:modified>
</cp:coreProperties>
</file>