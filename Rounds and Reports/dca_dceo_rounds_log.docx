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46AF1D4A" w:rsidR="00A201C1" w:rsidRPr="00E60E0F" w:rsidRDefault="00E60E0F" w:rsidP="00A201C1">
      <w:pPr>
        <w:pStyle w:val="Title"/>
        <w:rPr>
          <w:sz w:val="52"/>
          <w:szCs w:val="52"/>
        </w:rPr>
      </w:pPr>
      <w:r w:rsidRPr="00E60E0F">
        <w:rPr>
          <w:sz w:val="52"/>
          <w:szCs w:val="52"/>
        </w:rPr>
        <w:t>DCEO Rounds Log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p w14:paraId="3EB6CB8A" w14:textId="2FA7CC01" w:rsidR="0001228D" w:rsidRDefault="0001228D" w:rsidP="0001228D">
      <w:pPr>
        <w:pStyle w:val="Heading1"/>
        <w:rPr>
          <w:color w:val="2E74B5" w:themeColor="accent1" w:themeShade="BF"/>
          <w:sz w:val="32"/>
          <w:szCs w:val="32"/>
        </w:rPr>
      </w:pPr>
      <w:r>
        <w:t>Procedure(s)</w:t>
      </w: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E60E0F" w:rsidRPr="00E60E0F" w14:paraId="2FF9F106" w14:textId="77777777" w:rsidTr="00E60E0F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E60E0F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1766D0FC" w:rsidR="00816CBC" w:rsidRPr="00E60E0F" w:rsidRDefault="00E60E0F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E60E0F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E60E0F" w:rsidRPr="00E60E0F" w14:paraId="5D0B951E" w14:textId="77777777" w:rsidTr="00E60E0F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1CCDBADF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E60E0F" w:rsidRPr="00E60E0F" w14:paraId="5FD011A5" w14:textId="77777777" w:rsidTr="00E60E0F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71B9154D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E60E0F">
              <w:rPr>
                <w:rFonts w:ascii="Calibri" w:eastAsia="Times New Roman" w:hAnsi="Calibri" w:cs="Times New Roman"/>
                <w:sz w:val="18"/>
              </w:rPr>
              <w:t>dca_dceo_rounds_log</w:t>
            </w:r>
            <w:proofErr w:type="spellEnd"/>
          </w:p>
        </w:tc>
      </w:tr>
      <w:tr w:rsidR="00E60E0F" w:rsidRPr="00E60E0F" w14:paraId="426474BF" w14:textId="77777777" w:rsidTr="00E60E0F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14C0C579" w14:textId="5E6C1675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DCEO Rounds Log</w:t>
            </w:r>
            <w:bookmarkStart w:id="0" w:name="_GoBack"/>
            <w:bookmarkEnd w:id="0"/>
          </w:p>
        </w:tc>
      </w:tr>
      <w:tr w:rsidR="00E60E0F" w:rsidRPr="00E60E0F" w14:paraId="2996CA80" w14:textId="77777777" w:rsidTr="00E60E0F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788AD4EE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E60E0F" w:rsidRPr="00E60E0F" w14:paraId="2948007B" w14:textId="77777777" w:rsidTr="00E60E0F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40E9725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Rounds</w:t>
            </w:r>
          </w:p>
        </w:tc>
      </w:tr>
      <w:tr w:rsidR="00E60E0F" w:rsidRPr="00E60E0F" w14:paraId="305F1296" w14:textId="77777777" w:rsidTr="00E60E0F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4F3C74E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E60E0F" w:rsidRPr="00E60E0F" w14:paraId="311C2224" w14:textId="77777777" w:rsidTr="00E60E0F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39DEF662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E60E0F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E60E0F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E60E0F" w:rsidRPr="00E60E0F" w14:paraId="7EF518FA" w14:textId="77777777" w:rsidTr="00E60E0F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08478B9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E60E0F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E60E0F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E60E0F" w:rsidRPr="00E60E0F" w14:paraId="3E8EB876" w14:textId="77777777" w:rsidTr="00E60E0F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622333F5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Various</w:t>
            </w:r>
          </w:p>
        </w:tc>
      </w:tr>
      <w:tr w:rsidR="00E60E0F" w:rsidRPr="00E60E0F" w14:paraId="41C230F4" w14:textId="77777777" w:rsidTr="00E60E0F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5E845534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E60E0F" w:rsidRPr="00E60E0F" w14:paraId="1EBB4193" w14:textId="77777777" w:rsidTr="00E60E0F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5ED8874C" w:rsidR="00816CBC" w:rsidRPr="00E60E0F" w:rsidRDefault="00E60E0F" w:rsidP="00E60E0F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Original</w:t>
            </w:r>
          </w:p>
        </w:tc>
      </w:tr>
      <w:tr w:rsidR="00E60E0F" w:rsidRPr="00E60E0F" w14:paraId="1C023AF6" w14:textId="77777777" w:rsidTr="00E60E0F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165C1B03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E60E0F" w:rsidRPr="00E60E0F" w14:paraId="13B79A8D" w14:textId="77777777" w:rsidTr="00E60E0F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5E9D26EA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E60E0F" w:rsidRPr="00E60E0F" w14:paraId="308B1BAE" w14:textId="77777777" w:rsidTr="00E60E0F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75B74A9D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E60E0F" w:rsidRPr="00E60E0F" w14:paraId="5374715B" w14:textId="77777777" w:rsidTr="00E60E0F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E60E0F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37E22358" w:rsidR="00816CBC" w:rsidRPr="00E60E0F" w:rsidRDefault="00E60E0F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E60E0F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E60E0F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E60E0F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E60E0F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CC105" w14:textId="77777777" w:rsidR="002A2631" w:rsidRDefault="002A2631" w:rsidP="00FA1FB8">
      <w:pPr>
        <w:spacing w:after="0" w:line="240" w:lineRule="auto"/>
      </w:pPr>
      <w:r>
        <w:separator/>
      </w:r>
    </w:p>
  </w:endnote>
  <w:endnote w:type="continuationSeparator" w:id="0">
    <w:p w14:paraId="2E84877F" w14:textId="77777777" w:rsidR="002A2631" w:rsidRDefault="002A2631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E60E0F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38784C" w14:textId="77777777" w:rsidR="002A2631" w:rsidRDefault="002A2631" w:rsidP="00FA1FB8">
      <w:pPr>
        <w:spacing w:after="0" w:line="240" w:lineRule="auto"/>
      </w:pPr>
      <w:r>
        <w:separator/>
      </w:r>
    </w:p>
  </w:footnote>
  <w:footnote w:type="continuationSeparator" w:id="0">
    <w:p w14:paraId="2E0AECE6" w14:textId="77777777" w:rsidR="002A2631" w:rsidRDefault="002A2631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16E6A309" w:rsidR="00FA1FB8" w:rsidRDefault="002454A7">
    <w:pPr>
      <w:pStyle w:val="Header"/>
    </w:pPr>
    <w:r>
      <w:t xml:space="preserve">DCA / </w:t>
    </w:r>
    <w:r w:rsidR="00BE2E07">
      <w:t>DCEO</w:t>
    </w:r>
    <w:r>
      <w:t xml:space="preserve"> / </w:t>
    </w:r>
    <w:r w:rsidR="00E60E0F">
      <w:t>Rounds</w:t>
    </w:r>
    <w:r>
      <w:t xml:space="preserve">/ </w:t>
    </w:r>
    <w:proofErr w:type="spellStart"/>
    <w:r w:rsidR="00E60E0F" w:rsidRPr="00E60E0F">
      <w:t>dca_dceo_rounds_log</w:t>
    </w:r>
    <w:proofErr w:type="spellEnd"/>
    <w:r>
      <w:t xml:space="preserve">/ </w:t>
    </w:r>
    <w:r w:rsidR="00E60E0F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2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20"/>
  </w:num>
  <w:num w:numId="8">
    <w:abstractNumId w:val="15"/>
  </w:num>
  <w:num w:numId="9">
    <w:abstractNumId w:val="8"/>
  </w:num>
  <w:num w:numId="10">
    <w:abstractNumId w:val="14"/>
  </w:num>
  <w:num w:numId="11">
    <w:abstractNumId w:val="7"/>
  </w:num>
  <w:num w:numId="12">
    <w:abstractNumId w:val="19"/>
  </w:num>
  <w:num w:numId="13">
    <w:abstractNumId w:val="10"/>
  </w:num>
  <w:num w:numId="14">
    <w:abstractNumId w:val="3"/>
  </w:num>
  <w:num w:numId="15">
    <w:abstractNumId w:val="18"/>
  </w:num>
  <w:num w:numId="16">
    <w:abstractNumId w:val="4"/>
  </w:num>
  <w:num w:numId="17">
    <w:abstractNumId w:val="11"/>
  </w:num>
  <w:num w:numId="18">
    <w:abstractNumId w:val="16"/>
  </w:num>
  <w:num w:numId="19">
    <w:abstractNumId w:val="17"/>
  </w:num>
  <w:num w:numId="20">
    <w:abstractNumId w:val="13"/>
  </w:num>
  <w:num w:numId="21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2A2631"/>
    <w:rsid w:val="003E2080"/>
    <w:rsid w:val="005E4F0E"/>
    <w:rsid w:val="00816CBC"/>
    <w:rsid w:val="00841E2F"/>
    <w:rsid w:val="00876948"/>
    <w:rsid w:val="008F1DB3"/>
    <w:rsid w:val="00986DD6"/>
    <w:rsid w:val="00A201C1"/>
    <w:rsid w:val="00A61530"/>
    <w:rsid w:val="00B02026"/>
    <w:rsid w:val="00BE2E07"/>
    <w:rsid w:val="00CC23DE"/>
    <w:rsid w:val="00D168F2"/>
    <w:rsid w:val="00E0690D"/>
    <w:rsid w:val="00E60E0F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3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2014-05-26T20:02:00Z</dcterms:created>
  <dcterms:modified xsi:type="dcterms:W3CDTF">2014-05-26T20:05:00Z</dcterms:modified>
</cp:coreProperties>
</file>