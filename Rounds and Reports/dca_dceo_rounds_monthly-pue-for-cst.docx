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466CDB3A" w:rsidR="00A201C1" w:rsidRPr="00410E03" w:rsidRDefault="00A25F4D" w:rsidP="00A201C1">
      <w:pPr>
        <w:pStyle w:val="Title"/>
        <w:rPr>
          <w:sz w:val="52"/>
          <w:szCs w:val="52"/>
        </w:rPr>
      </w:pPr>
      <w:r>
        <w:rPr>
          <w:sz w:val="52"/>
          <w:szCs w:val="52"/>
        </w:rPr>
        <w:t>Reporting PUE, Water, and Generator Run Times to the CST</w:t>
      </w:r>
    </w:p>
    <w:p w14:paraId="05AB5031" w14:textId="4C5D84A3" w:rsidR="0001228D" w:rsidRDefault="00A25F4D" w:rsidP="0001228D">
      <w:r>
        <w:t>DCA data centers are required to submit data on resources used in running the data centers to the Customer Service Team</w:t>
      </w:r>
      <w:r w:rsidR="00E71943">
        <w:t xml:space="preserve"> (CST)</w:t>
      </w:r>
      <w:r>
        <w:t xml:space="preserve"> no later than </w:t>
      </w:r>
      <w:proofErr w:type="gramStart"/>
      <w:r>
        <w:t xml:space="preserve">the </w:t>
      </w:r>
      <w:commentRangeStart w:id="0"/>
      <w:r w:rsidR="00E71943">
        <w:t>???</w:t>
      </w:r>
      <w:commentRangeEnd w:id="0"/>
      <w:proofErr w:type="gramEnd"/>
      <w:r w:rsidR="00E71943">
        <w:rPr>
          <w:rStyle w:val="CommentReference"/>
          <w:rFonts w:cs="Times New Roman"/>
        </w:rPr>
        <w:commentReference w:id="0"/>
      </w:r>
      <w:r w:rsidR="00E71943">
        <w:t xml:space="preserve"> </w:t>
      </w:r>
      <w:proofErr w:type="gramStart"/>
      <w:r w:rsidR="00E71943">
        <w:t>of</w:t>
      </w:r>
      <w:proofErr w:type="gramEnd"/>
      <w:r w:rsidR="00E71943">
        <w:t xml:space="preserve"> each month</w:t>
      </w:r>
      <w:r>
        <w:t>. This document explains the procedure for gathering that information</w:t>
      </w:r>
      <w:r w:rsidRPr="00A25F4D">
        <w:t xml:space="preserve"> </w:t>
      </w:r>
      <w:r>
        <w:t>from the BMS and EPMS systems</w:t>
      </w:r>
      <w:r w:rsidR="00E71943" w:rsidRPr="00E71943">
        <w:t xml:space="preserve"> </w:t>
      </w:r>
      <w:r w:rsidR="00E71943">
        <w:t>and submitting it to an S3 bucket from which a report will be generated for the CST.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E89DA19" w14:textId="58D53EA9" w:rsidR="00E71943" w:rsidRPr="00E71943" w:rsidRDefault="00E71943" w:rsidP="00E71943">
      <w:pPr>
        <w:pStyle w:val="ListParagraph"/>
        <w:numPr>
          <w:ilvl w:val="1"/>
          <w:numId w:val="20"/>
        </w:numPr>
      </w:pPr>
      <w:r>
        <w:t xml:space="preserve">Must be an IAM user on the </w:t>
      </w:r>
      <w:commentRangeStart w:id="1"/>
      <w:r>
        <w:t xml:space="preserve">&lt;name of account&gt; </w:t>
      </w:r>
      <w:commentRangeEnd w:id="1"/>
      <w:r>
        <w:rPr>
          <w:rStyle w:val="CommentReference"/>
          <w:rFonts w:cs="Times New Roman"/>
        </w:rPr>
        <w:commentReference w:id="1"/>
      </w:r>
      <w:r>
        <w:t>AWS account.</w:t>
      </w:r>
    </w:p>
    <w:p w14:paraId="3AB63104" w14:textId="6455A7DC" w:rsidR="00E71943" w:rsidRDefault="0001228D" w:rsidP="00E71943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45157F02" w14:textId="02082BED" w:rsidR="00E71943" w:rsidRPr="00E71943" w:rsidRDefault="00E71943" w:rsidP="00E71943">
      <w:pPr>
        <w:pStyle w:val="ListParagraph"/>
        <w:numPr>
          <w:ilvl w:val="1"/>
          <w:numId w:val="20"/>
        </w:numPr>
      </w:pPr>
      <w:r>
        <w:t>None</w:t>
      </w:r>
    </w:p>
    <w:p w14:paraId="0D9EE95F" w14:textId="77777777" w:rsidR="0001228D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5914837A" w14:textId="45E8CFC2" w:rsidR="00E71943" w:rsidRPr="00E71943" w:rsidRDefault="00073794" w:rsidP="00E71943">
      <w:pPr>
        <w:pStyle w:val="ListParagraph"/>
        <w:numPr>
          <w:ilvl w:val="1"/>
          <w:numId w:val="20"/>
        </w:numPr>
      </w:pPr>
      <w:r>
        <w:t>None</w:t>
      </w:r>
    </w:p>
    <w:p w14:paraId="246BAB05" w14:textId="77777777" w:rsidR="0001228D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4740F244" w14:textId="091811C9" w:rsidR="00A25F4D" w:rsidRPr="00A25F4D" w:rsidRDefault="00E71943" w:rsidP="00A25F4D">
      <w:pPr>
        <w:pStyle w:val="ListParagraph"/>
        <w:numPr>
          <w:ilvl w:val="1"/>
          <w:numId w:val="21"/>
        </w:numPr>
      </w:pPr>
      <w:r>
        <w:t>Reporting PUE for DCA</w:t>
      </w:r>
    </w:p>
    <w:p w14:paraId="518CB090" w14:textId="77777777" w:rsidR="0001228D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7B6EF3F4" w14:textId="2C4D67A5" w:rsidR="00E71943" w:rsidRPr="00E71943" w:rsidRDefault="00E71943" w:rsidP="00E71943">
      <w:pPr>
        <w:pStyle w:val="ListParagraph"/>
        <w:numPr>
          <w:ilvl w:val="1"/>
          <w:numId w:val="21"/>
        </w:numPr>
      </w:pPr>
      <w:r>
        <w:t>None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308DEE13" w14:textId="769FA1AE" w:rsidR="00E71943" w:rsidRPr="00E71943" w:rsidRDefault="00E71943" w:rsidP="00E71943">
      <w:pPr>
        <w:pStyle w:val="ListParagraph"/>
        <w:numPr>
          <w:ilvl w:val="0"/>
          <w:numId w:val="22"/>
        </w:numPr>
      </w:pPr>
      <w:r>
        <w:t>None</w:t>
      </w:r>
    </w:p>
    <w:p w14:paraId="4948E497" w14:textId="77777777" w:rsidR="0001228D" w:rsidRPr="00C3246A" w:rsidRDefault="0001228D" w:rsidP="0001228D"/>
    <w:p w14:paraId="0D957435" w14:textId="61D7793D" w:rsidR="00E71943" w:rsidRDefault="00E71943" w:rsidP="0001228D">
      <w:pPr>
        <w:pStyle w:val="Heading1"/>
      </w:pPr>
      <w:r>
        <w:t>Procedure</w:t>
      </w:r>
      <w:r w:rsidR="00DF1211">
        <w:t>s</w:t>
      </w:r>
    </w:p>
    <w:p w14:paraId="245B68FD" w14:textId="21A8E068" w:rsidR="00DF1211" w:rsidRDefault="00DF1211" w:rsidP="00DF1211">
      <w:r>
        <w:t>First you need to gather the data and enter it into the .csv file, then you submit the .csv file.</w:t>
      </w:r>
    </w:p>
    <w:p w14:paraId="2D57DA4F" w14:textId="3BFE10BC" w:rsidR="00DF1211" w:rsidRDefault="00DF1211" w:rsidP="00DF1211">
      <w:pPr>
        <w:pStyle w:val="Heading2"/>
      </w:pPr>
      <w:r>
        <w:t>Gather the data</w:t>
      </w:r>
    </w:p>
    <w:p w14:paraId="3E47D795" w14:textId="25D9652D" w:rsidR="00681F0F" w:rsidRDefault="00681F0F" w:rsidP="00681F0F">
      <w:pPr>
        <w:pStyle w:val="ListParagraph"/>
        <w:numPr>
          <w:ilvl w:val="0"/>
          <w:numId w:val="23"/>
        </w:numPr>
      </w:pPr>
      <w:r>
        <w:t>TBD… but something like this…</w:t>
      </w:r>
    </w:p>
    <w:p w14:paraId="200B382E" w14:textId="16198E62" w:rsidR="00681F0F" w:rsidRDefault="00681F0F" w:rsidP="00681F0F">
      <w:pPr>
        <w:pStyle w:val="ListParagraph"/>
        <w:numPr>
          <w:ilvl w:val="0"/>
          <w:numId w:val="23"/>
        </w:numPr>
      </w:pPr>
      <w:r>
        <w:t>In the ERM, open the BMS/EPMS console.</w:t>
      </w:r>
    </w:p>
    <w:p w14:paraId="69770577" w14:textId="2A2ED4A6" w:rsidR="00681F0F" w:rsidRDefault="00681F0F" w:rsidP="00681F0F">
      <w:pPr>
        <w:pStyle w:val="ListParagraph"/>
        <w:numPr>
          <w:ilvl w:val="0"/>
          <w:numId w:val="23"/>
        </w:numPr>
      </w:pPr>
      <w:r>
        <w:t>Navigate to the screen with the values you need:</w:t>
      </w:r>
    </w:p>
    <w:p w14:paraId="7AA35DDF" w14:textId="77777777" w:rsidR="00681F0F" w:rsidRPr="00681F0F" w:rsidRDefault="00681F0F" w:rsidP="00681F0F">
      <w:pPr>
        <w:pStyle w:val="ListParagraph"/>
        <w:numPr>
          <w:ilvl w:val="2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681F0F">
        <w:rPr>
          <w:rFonts w:ascii="Calibri" w:eastAsia="Times New Roman" w:hAnsi="Calibri" w:cs="Times New Roman"/>
          <w:color w:val="000000"/>
        </w:rPr>
        <w:t>Avg</w:t>
      </w:r>
      <w:proofErr w:type="spellEnd"/>
      <w:r w:rsidRPr="00681F0F">
        <w:rPr>
          <w:rFonts w:ascii="Calibri" w:eastAsia="Times New Roman" w:hAnsi="Calibri" w:cs="Times New Roman"/>
          <w:color w:val="000000"/>
        </w:rPr>
        <w:t xml:space="preserve"> Outside Air Temp (F)</w:t>
      </w:r>
    </w:p>
    <w:p w14:paraId="68553D6E" w14:textId="77777777" w:rsidR="00681F0F" w:rsidRPr="00681F0F" w:rsidRDefault="00681F0F" w:rsidP="00681F0F">
      <w:pPr>
        <w:pStyle w:val="ListParagraph"/>
        <w:numPr>
          <w:ilvl w:val="2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1F0F">
        <w:rPr>
          <w:rFonts w:ascii="Calibri" w:eastAsia="Times New Roman" w:hAnsi="Calibri" w:cs="Times New Roman"/>
          <w:color w:val="000000"/>
        </w:rPr>
        <w:t>PUE</w:t>
      </w:r>
    </w:p>
    <w:p w14:paraId="292283E6" w14:textId="77777777" w:rsidR="00681F0F" w:rsidRPr="00681F0F" w:rsidRDefault="00681F0F" w:rsidP="00681F0F">
      <w:pPr>
        <w:pStyle w:val="ListParagraph"/>
        <w:numPr>
          <w:ilvl w:val="2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1F0F">
        <w:rPr>
          <w:rFonts w:ascii="Calibri" w:eastAsia="Times New Roman" w:hAnsi="Calibri" w:cs="Times New Roman"/>
          <w:color w:val="000000"/>
        </w:rPr>
        <w:lastRenderedPageBreak/>
        <w:t>Power(kwh)</w:t>
      </w:r>
    </w:p>
    <w:p w14:paraId="2C2AC75A" w14:textId="77777777" w:rsidR="00681F0F" w:rsidRPr="00681F0F" w:rsidRDefault="00681F0F" w:rsidP="00681F0F">
      <w:pPr>
        <w:pStyle w:val="ListParagraph"/>
        <w:numPr>
          <w:ilvl w:val="2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1F0F">
        <w:rPr>
          <w:rFonts w:ascii="Calibri" w:eastAsia="Times New Roman" w:hAnsi="Calibri" w:cs="Times New Roman"/>
          <w:color w:val="000000"/>
        </w:rPr>
        <w:t>Water Usage(US gal)</w:t>
      </w:r>
    </w:p>
    <w:p w14:paraId="16262B65" w14:textId="50737BA5" w:rsidR="00681F0F" w:rsidRPr="00681F0F" w:rsidRDefault="00681F0F" w:rsidP="00681F0F">
      <w:pPr>
        <w:pStyle w:val="ListParagraph"/>
        <w:numPr>
          <w:ilvl w:val="2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1F0F">
        <w:rPr>
          <w:rFonts w:ascii="Calibri" w:eastAsia="Times New Roman" w:hAnsi="Calibri" w:cs="Times New Roman"/>
          <w:color w:val="000000"/>
        </w:rPr>
        <w:t>Gen 1 Run Time (</w:t>
      </w:r>
      <w:proofErr w:type="spellStart"/>
      <w:r w:rsidRPr="00681F0F">
        <w:rPr>
          <w:rFonts w:ascii="Calibri" w:eastAsia="Times New Roman" w:hAnsi="Calibri" w:cs="Times New Roman"/>
          <w:color w:val="000000"/>
        </w:rPr>
        <w:t>hrs</w:t>
      </w:r>
      <w:proofErr w:type="spellEnd"/>
      <w:r w:rsidRPr="00681F0F">
        <w:rPr>
          <w:rFonts w:ascii="Calibri" w:eastAsia="Times New Roman" w:hAnsi="Calibri" w:cs="Times New Roman"/>
          <w:color w:val="000000"/>
        </w:rPr>
        <w:t>)</w:t>
      </w:r>
    </w:p>
    <w:p w14:paraId="515B8427" w14:textId="3169E0E6" w:rsidR="00681F0F" w:rsidRPr="00681F0F" w:rsidRDefault="00681F0F" w:rsidP="00681F0F">
      <w:pPr>
        <w:pStyle w:val="ListParagraph"/>
        <w:numPr>
          <w:ilvl w:val="2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1F0F">
        <w:rPr>
          <w:rFonts w:ascii="Calibri" w:eastAsia="Times New Roman" w:hAnsi="Calibri" w:cs="Times New Roman"/>
          <w:color w:val="000000"/>
        </w:rPr>
        <w:t>Gen 2 Run Time (</w:t>
      </w:r>
      <w:proofErr w:type="spellStart"/>
      <w:r w:rsidRPr="00681F0F">
        <w:rPr>
          <w:rFonts w:ascii="Calibri" w:eastAsia="Times New Roman" w:hAnsi="Calibri" w:cs="Times New Roman"/>
          <w:color w:val="000000"/>
        </w:rPr>
        <w:t>hrs</w:t>
      </w:r>
      <w:proofErr w:type="spellEnd"/>
      <w:r w:rsidRPr="00681F0F">
        <w:rPr>
          <w:rFonts w:ascii="Calibri" w:eastAsia="Times New Roman" w:hAnsi="Calibri" w:cs="Times New Roman"/>
          <w:color w:val="000000"/>
        </w:rPr>
        <w:t>)</w:t>
      </w:r>
    </w:p>
    <w:p w14:paraId="3EE9B8CC" w14:textId="5E5A5D97" w:rsidR="00681F0F" w:rsidRPr="00681F0F" w:rsidRDefault="00681F0F" w:rsidP="00681F0F">
      <w:pPr>
        <w:pStyle w:val="ListParagraph"/>
        <w:numPr>
          <w:ilvl w:val="2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1F0F">
        <w:rPr>
          <w:rFonts w:ascii="Calibri" w:eastAsia="Times New Roman" w:hAnsi="Calibri" w:cs="Times New Roman"/>
          <w:color w:val="000000"/>
        </w:rPr>
        <w:t>Gen 3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681F0F">
        <w:rPr>
          <w:rFonts w:ascii="Calibri" w:eastAsia="Times New Roman" w:hAnsi="Calibri" w:cs="Times New Roman"/>
          <w:color w:val="000000"/>
        </w:rPr>
        <w:t>Run Time (</w:t>
      </w:r>
      <w:proofErr w:type="spellStart"/>
      <w:r w:rsidRPr="00681F0F">
        <w:rPr>
          <w:rFonts w:ascii="Calibri" w:eastAsia="Times New Roman" w:hAnsi="Calibri" w:cs="Times New Roman"/>
          <w:color w:val="000000"/>
        </w:rPr>
        <w:t>hrs</w:t>
      </w:r>
      <w:proofErr w:type="spellEnd"/>
      <w:r w:rsidRPr="00681F0F">
        <w:rPr>
          <w:rFonts w:ascii="Calibri" w:eastAsia="Times New Roman" w:hAnsi="Calibri" w:cs="Times New Roman"/>
          <w:color w:val="000000"/>
        </w:rPr>
        <w:t>)</w:t>
      </w:r>
      <w:r>
        <w:rPr>
          <w:rFonts w:ascii="Calibri" w:eastAsia="Times New Roman" w:hAnsi="Calibri" w:cs="Times New Roman"/>
          <w:color w:val="000000"/>
        </w:rPr>
        <w:t xml:space="preserve"> (not installed as of this writing)</w:t>
      </w:r>
    </w:p>
    <w:p w14:paraId="27029C31" w14:textId="4B7794D6" w:rsidR="00681F0F" w:rsidRPr="00681F0F" w:rsidRDefault="00681F0F" w:rsidP="00681F0F">
      <w:pPr>
        <w:pStyle w:val="ListParagraph"/>
        <w:numPr>
          <w:ilvl w:val="2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1F0F">
        <w:rPr>
          <w:rFonts w:ascii="Calibri" w:eastAsia="Times New Roman" w:hAnsi="Calibri" w:cs="Times New Roman"/>
          <w:color w:val="000000"/>
        </w:rPr>
        <w:t>Catcher Gen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681F0F">
        <w:rPr>
          <w:rFonts w:ascii="Calibri" w:eastAsia="Times New Roman" w:hAnsi="Calibri" w:cs="Times New Roman"/>
          <w:color w:val="000000"/>
        </w:rPr>
        <w:t>Run Time (</w:t>
      </w:r>
      <w:proofErr w:type="spellStart"/>
      <w:r w:rsidRPr="00681F0F">
        <w:rPr>
          <w:rFonts w:ascii="Calibri" w:eastAsia="Times New Roman" w:hAnsi="Calibri" w:cs="Times New Roman"/>
          <w:color w:val="000000"/>
        </w:rPr>
        <w:t>hrs</w:t>
      </w:r>
      <w:proofErr w:type="spellEnd"/>
      <w:r w:rsidRPr="00681F0F">
        <w:rPr>
          <w:rFonts w:ascii="Calibri" w:eastAsia="Times New Roman" w:hAnsi="Calibri" w:cs="Times New Roman"/>
          <w:color w:val="000000"/>
        </w:rPr>
        <w:t>)</w:t>
      </w:r>
    </w:p>
    <w:p w14:paraId="0D6F74B9" w14:textId="68210866" w:rsidR="00073794" w:rsidRDefault="009E4084" w:rsidP="00773479">
      <w:pPr>
        <w:pStyle w:val="ListParagraph"/>
        <w:numPr>
          <w:ilvl w:val="0"/>
          <w:numId w:val="23"/>
        </w:numPr>
      </w:pPr>
      <w:r>
        <w:t>Somehow get the values into the .csv… Open the .csv and enter them? Will that be available in the ERM? Will Jeff take a hard copy of the file to fill out by hand and go back to the Admin area to submit it</w:t>
      </w:r>
      <w:proofErr w:type="gramStart"/>
      <w:r>
        <w:t>?</w:t>
      </w:r>
      <w:r>
        <w:t>...</w:t>
      </w:r>
      <w:proofErr w:type="gramEnd"/>
      <w:r>
        <w:t xml:space="preserve"> Click </w:t>
      </w:r>
      <w:hyperlink r:id="rId9" w:history="1">
        <w:r w:rsidR="00073794" w:rsidRPr="004F41EE">
          <w:rPr>
            <w:rStyle w:val="Hyperlink"/>
          </w:rPr>
          <w:t>BMSData.csv</w:t>
        </w:r>
      </w:hyperlink>
      <w:r w:rsidR="00073794">
        <w:t xml:space="preserve"> </w:t>
      </w:r>
      <w:r>
        <w:t xml:space="preserve">to open a blank version of the .csv </w:t>
      </w:r>
      <w:r w:rsidR="00073794">
        <w:t>file.</w:t>
      </w:r>
    </w:p>
    <w:p w14:paraId="04CB94CE" w14:textId="2B6C7B47" w:rsidR="00824FB6" w:rsidRDefault="00824FB6" w:rsidP="00DF1211">
      <w:pPr>
        <w:pStyle w:val="ListParagraph"/>
        <w:numPr>
          <w:ilvl w:val="0"/>
          <w:numId w:val="23"/>
        </w:numPr>
      </w:pPr>
      <w:r>
        <w:t xml:space="preserve">Save the .csv file </w:t>
      </w:r>
      <w:r w:rsidR="0028514D">
        <w:t xml:space="preserve">without changing the filename </w:t>
      </w:r>
      <w:r>
        <w:t>to (I suspect we’ll have to have a specific location for the script to work).</w:t>
      </w:r>
    </w:p>
    <w:p w14:paraId="1CD4E02E" w14:textId="2FF8ECDF" w:rsidR="00DF1211" w:rsidRPr="00DF1211" w:rsidRDefault="00DF1211" w:rsidP="00DF1211">
      <w:pPr>
        <w:pStyle w:val="Heading2"/>
      </w:pPr>
      <w:r>
        <w:t>Submit the .csv file</w:t>
      </w:r>
    </w:p>
    <w:p w14:paraId="678CEC8A" w14:textId="7D1D18E7" w:rsidR="00DF1211" w:rsidRDefault="00681F0F" w:rsidP="00681F0F">
      <w:pPr>
        <w:pStyle w:val="ListParagraph"/>
        <w:numPr>
          <w:ilvl w:val="0"/>
          <w:numId w:val="24"/>
        </w:numPr>
      </w:pPr>
      <w:r>
        <w:t xml:space="preserve">? Go to the Admin area and </w:t>
      </w:r>
      <w:r w:rsidR="00572962">
        <w:t>log into your</w:t>
      </w:r>
      <w:r>
        <w:t xml:space="preserve"> workstation.</w:t>
      </w:r>
      <w:r w:rsidR="00214C80">
        <w:t xml:space="preserve"> Need to get this from Jeff.</w:t>
      </w:r>
    </w:p>
    <w:p w14:paraId="5FFC5EA1" w14:textId="5FA9CDE5" w:rsidR="00681F0F" w:rsidRDefault="008B4892" w:rsidP="00681F0F">
      <w:pPr>
        <w:pStyle w:val="ListParagraph"/>
        <w:numPr>
          <w:ilvl w:val="0"/>
          <w:numId w:val="24"/>
        </w:numPr>
      </w:pPr>
      <w:r>
        <w:t>C</w:t>
      </w:r>
      <w:r w:rsidR="00681F0F">
        <w:t xml:space="preserve">lick </w:t>
      </w:r>
      <w:r>
        <w:t xml:space="preserve">the </w:t>
      </w:r>
      <w:r w:rsidR="00681F0F">
        <w:t>Start</w:t>
      </w:r>
      <w:r>
        <w:t xml:space="preserve"> Button</w:t>
      </w:r>
      <w:r w:rsidR="00681F0F">
        <w:t xml:space="preserve"> </w:t>
      </w:r>
      <w:r>
        <w:rPr>
          <w:noProof/>
        </w:rPr>
        <w:drawing>
          <wp:inline distT="0" distB="0" distL="0" distR="0" wp14:anchorId="71A03E09" wp14:editId="47084A2A">
            <wp:extent cx="138989" cy="1302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704" cy="1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lower-left of your workstation</w:t>
      </w:r>
      <w:r w:rsidR="00572962">
        <w:t xml:space="preserve"> screen.</w:t>
      </w:r>
    </w:p>
    <w:p w14:paraId="27EC82E0" w14:textId="714780C7" w:rsidR="00824FB6" w:rsidRDefault="008B4892" w:rsidP="00681F0F">
      <w:pPr>
        <w:pStyle w:val="ListParagraph"/>
        <w:numPr>
          <w:ilvl w:val="0"/>
          <w:numId w:val="24"/>
        </w:numPr>
      </w:pPr>
      <w:r>
        <w:t>In the</w:t>
      </w:r>
      <w:r w:rsidR="00824FB6">
        <w:t xml:space="preserve"> text box just abov</w:t>
      </w:r>
      <w:r w:rsidR="00214C80">
        <w:t>e the Start Button, type “</w:t>
      </w:r>
      <w:proofErr w:type="spellStart"/>
      <w:r w:rsidR="00214C80">
        <w:t>cmd</w:t>
      </w:r>
      <w:proofErr w:type="spellEnd"/>
      <w:r w:rsidR="00214C80">
        <w:t xml:space="preserve">” and press </w:t>
      </w:r>
      <w:r w:rsidR="00214C80" w:rsidRPr="00214C80">
        <w:rPr>
          <w:b/>
        </w:rPr>
        <w:t>Enter</w:t>
      </w:r>
      <w:r w:rsidR="00214C80">
        <w:t xml:space="preserve"> on your keyboard.</w:t>
      </w:r>
    </w:p>
    <w:p w14:paraId="1A32BDE3" w14:textId="376592EF" w:rsidR="008B4892" w:rsidRDefault="008B4892" w:rsidP="00824FB6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154307BB" wp14:editId="575D7857">
            <wp:extent cx="1765005" cy="626513"/>
            <wp:effectExtent l="19050" t="19050" r="2603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90" cy="6494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3344C" w14:textId="12DFF671" w:rsidR="00824FB6" w:rsidRDefault="00824FB6" w:rsidP="00824FB6">
      <w:pPr>
        <w:pStyle w:val="ListParagraph"/>
      </w:pPr>
      <w:r>
        <w:t>This will open a command window.</w:t>
      </w:r>
    </w:p>
    <w:p w14:paraId="1B88F2BD" w14:textId="03C97D96" w:rsidR="00824FB6" w:rsidRDefault="00572962" w:rsidP="00681F0F">
      <w:pPr>
        <w:pStyle w:val="ListParagraph"/>
        <w:numPr>
          <w:ilvl w:val="0"/>
          <w:numId w:val="24"/>
        </w:numPr>
      </w:pPr>
      <w:r>
        <w:t>Copy the</w:t>
      </w:r>
      <w:r w:rsidR="00824FB6">
        <w:t xml:space="preserve"> text </w:t>
      </w:r>
      <w:r>
        <w:t>below</w:t>
      </w:r>
      <w:r w:rsidR="00824FB6">
        <w:t>:</w:t>
      </w:r>
    </w:p>
    <w:p w14:paraId="52A9F324" w14:textId="5D311D89" w:rsidR="00824FB6" w:rsidRDefault="00824FB6" w:rsidP="00824FB6">
      <w:pPr>
        <w:pStyle w:val="ListParagraph"/>
      </w:pPr>
      <w:r>
        <w:t>&lt;</w:t>
      </w:r>
      <w:proofErr w:type="gramStart"/>
      <w:r>
        <w:t>the</w:t>
      </w:r>
      <w:proofErr w:type="gramEnd"/>
      <w:r>
        <w:t xml:space="preserve"> command I get from Jared&gt;</w:t>
      </w:r>
    </w:p>
    <w:p w14:paraId="55EC16BC" w14:textId="2C7CC145" w:rsidR="00824FB6" w:rsidRDefault="00824FB6" w:rsidP="00824FB6">
      <w:pPr>
        <w:pStyle w:val="ListParagraph"/>
        <w:numPr>
          <w:ilvl w:val="0"/>
          <w:numId w:val="24"/>
        </w:numPr>
      </w:pPr>
      <w:r>
        <w:t xml:space="preserve">In the command window, right click and click </w:t>
      </w:r>
      <w:r w:rsidRPr="00824FB6">
        <w:rPr>
          <w:b/>
        </w:rPr>
        <w:t>Paste</w:t>
      </w:r>
      <w:r>
        <w:t xml:space="preserve"> to paste the </w:t>
      </w:r>
      <w:r w:rsidR="00572962">
        <w:t>text</w:t>
      </w:r>
      <w:r>
        <w:t xml:space="preserve"> into the window.</w:t>
      </w:r>
    </w:p>
    <w:p w14:paraId="2169F0E3" w14:textId="71E69E36" w:rsidR="00824FB6" w:rsidRPr="00DF1211" w:rsidRDefault="00824FB6" w:rsidP="00824FB6">
      <w:pPr>
        <w:pStyle w:val="ListParagraph"/>
        <w:numPr>
          <w:ilvl w:val="0"/>
          <w:numId w:val="24"/>
        </w:numPr>
      </w:pPr>
      <w:r>
        <w:t xml:space="preserve">Press </w:t>
      </w:r>
      <w:r w:rsidRPr="00824FB6">
        <w:rPr>
          <w:b/>
        </w:rPr>
        <w:t>Enter</w:t>
      </w:r>
      <w:r>
        <w:t xml:space="preserve"> on your keyboard to commit the command.</w:t>
      </w:r>
      <w:bookmarkStart w:id="2" w:name="_GoBack"/>
      <w:bookmarkEnd w:id="2"/>
    </w:p>
    <w:p w14:paraId="3EB6CB8A" w14:textId="3997D4DE" w:rsidR="0001228D" w:rsidRDefault="0001228D" w:rsidP="0001228D">
      <w:pPr>
        <w:pStyle w:val="Heading1"/>
        <w:rPr>
          <w:color w:val="2E74B5" w:themeColor="accent1" w:themeShade="BF"/>
          <w:sz w:val="32"/>
          <w:szCs w:val="32"/>
        </w:rPr>
      </w:pPr>
      <w:r>
        <w:br w:type="page"/>
      </w:r>
    </w:p>
    <w:p w14:paraId="1734D8B2" w14:textId="2CA12FE2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816CBC" w:rsidRPr="000533CC" w14:paraId="2FF9F106" w14:textId="77777777" w:rsidTr="00363238">
        <w:trPr>
          <w:trHeight w:val="300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Value (replace explanation text with info)</w:t>
            </w:r>
          </w:p>
        </w:tc>
      </w:tr>
      <w:tr w:rsidR="00816CBC" w:rsidRPr="000533CC" w14:paraId="5D0B951E" w14:textId="77777777" w:rsidTr="00363238">
        <w:trPr>
          <w:trHeight w:val="300"/>
        </w:trPr>
        <w:tc>
          <w:tcPr>
            <w:tcW w:w="2082" w:type="dxa"/>
            <w:hideMark/>
          </w:tcPr>
          <w:p w14:paraId="22A0399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DCA&lt;#&gt;</w:t>
            </w:r>
          </w:p>
        </w:tc>
      </w:tr>
      <w:tr w:rsidR="00816CBC" w:rsidRPr="000533CC" w14:paraId="5FD011A5" w14:textId="77777777" w:rsidTr="00363238">
        <w:trPr>
          <w:trHeight w:val="900"/>
        </w:trPr>
        <w:tc>
          <w:tcPr>
            <w:tcW w:w="2082" w:type="dxa"/>
            <w:hideMark/>
          </w:tcPr>
          <w:p w14:paraId="20648055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The EOPs and SOPs currently follow the format &lt;scope&gt;_&lt;</w:t>
            </w:r>
            <w:proofErr w:type="spellStart"/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docType</w:t>
            </w:r>
            <w:proofErr w:type="spellEnd"/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 xml:space="preserve">&gt;_&lt;description&gt;. For example </w:t>
            </w:r>
            <w:proofErr w:type="spellStart"/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pdx_eop_rack</w:t>
            </w:r>
            <w:proofErr w:type="spellEnd"/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-down</w:t>
            </w:r>
          </w:p>
        </w:tc>
      </w:tr>
      <w:tr w:rsidR="00816CBC" w:rsidRPr="000533CC" w14:paraId="426474BF" w14:textId="77777777" w:rsidTr="00363238">
        <w:trPr>
          <w:trHeight w:val="600"/>
        </w:trPr>
        <w:tc>
          <w:tcPr>
            <w:tcW w:w="2082" w:type="dxa"/>
            <w:hideMark/>
          </w:tcPr>
          <w:p w14:paraId="4C41D62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For example, the Title for the filename above is "Emergency Operating Procedure Rack-Down Event"</w:t>
            </w:r>
          </w:p>
        </w:tc>
      </w:tr>
      <w:tr w:rsidR="00816CBC" w:rsidRPr="000533CC" w14:paraId="2996CA80" w14:textId="77777777" w:rsidTr="00363238">
        <w:trPr>
          <w:trHeight w:val="600"/>
        </w:trPr>
        <w:tc>
          <w:tcPr>
            <w:tcW w:w="2082" w:type="dxa"/>
            <w:hideMark/>
          </w:tcPr>
          <w:p w14:paraId="22DF894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This may be automatically generated as a property of the doc (if it's in version control) or it may need to be added manually.</w:t>
            </w:r>
          </w:p>
        </w:tc>
      </w:tr>
      <w:tr w:rsidR="00816CBC" w:rsidRPr="000533CC" w14:paraId="2948007B" w14:textId="77777777" w:rsidTr="00363238">
        <w:trPr>
          <w:trHeight w:val="300"/>
        </w:trPr>
        <w:tc>
          <w:tcPr>
            <w:tcW w:w="2082" w:type="dxa"/>
            <w:hideMark/>
          </w:tcPr>
          <w:p w14:paraId="18E347E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7ACD07C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SOP/EOP/Checklist/Admin Practice/Form/</w:t>
            </w:r>
            <w:r w:rsidR="00027114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Informational/</w:t>
            </w: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Reference</w:t>
            </w:r>
          </w:p>
        </w:tc>
      </w:tr>
      <w:tr w:rsidR="00816CBC" w:rsidRPr="000533CC" w14:paraId="305F1296" w14:textId="77777777" w:rsidTr="00363238">
        <w:trPr>
          <w:trHeight w:val="300"/>
        </w:trPr>
        <w:tc>
          <w:tcPr>
            <w:tcW w:w="2082" w:type="dxa"/>
            <w:hideMark/>
          </w:tcPr>
          <w:p w14:paraId="4A472A0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What's the scope of the doc: Global, Regional, Cluster, Site</w:t>
            </w:r>
          </w:p>
        </w:tc>
      </w:tr>
      <w:tr w:rsidR="00816CBC" w:rsidRPr="000533CC" w14:paraId="311C2224" w14:textId="77777777" w:rsidTr="00363238">
        <w:trPr>
          <w:trHeight w:val="600"/>
        </w:trPr>
        <w:tc>
          <w:tcPr>
            <w:tcW w:w="2082" w:type="dxa"/>
            <w:hideMark/>
          </w:tcPr>
          <w:p w14:paraId="4A58D3B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Each doc needs an owner who is responsible for creating the draft and revising it as necessary.</w:t>
            </w:r>
          </w:p>
        </w:tc>
      </w:tr>
      <w:tr w:rsidR="00816CBC" w:rsidRPr="000533CC" w14:paraId="7EF518FA" w14:textId="77777777" w:rsidTr="00363238">
        <w:trPr>
          <w:trHeight w:val="600"/>
        </w:trPr>
        <w:tc>
          <w:tcPr>
            <w:tcW w:w="2082" w:type="dxa"/>
            <w:hideMark/>
          </w:tcPr>
          <w:p w14:paraId="1F567E7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There should be a specific person from the publication side to manage the workflow, reporting, and publishing for each doc.</w:t>
            </w:r>
          </w:p>
        </w:tc>
      </w:tr>
      <w:tr w:rsidR="00816CBC" w:rsidRPr="000533CC" w14:paraId="3E8EB876" w14:textId="77777777" w:rsidTr="00363238">
        <w:trPr>
          <w:trHeight w:val="600"/>
        </w:trPr>
        <w:tc>
          <w:tcPr>
            <w:tcW w:w="2082" w:type="dxa"/>
            <w:hideMark/>
          </w:tcPr>
          <w:p w14:paraId="1BCC389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If we had a flag raised on a piece of equipment in an Agile, should this doc change? If so, list that equipment here.</w:t>
            </w:r>
          </w:p>
        </w:tc>
      </w:tr>
      <w:tr w:rsidR="00816CBC" w:rsidRPr="000533CC" w14:paraId="41C230F4" w14:textId="77777777" w:rsidTr="00363238">
        <w:trPr>
          <w:trHeight w:val="600"/>
        </w:trPr>
        <w:tc>
          <w:tcPr>
            <w:tcW w:w="2082" w:type="dxa"/>
            <w:hideMark/>
          </w:tcPr>
          <w:p w14:paraId="04475A9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 xml:space="preserve">Public, Confidential, Highly Confidential, Critical.  This might have to change for MVP. </w:t>
            </w:r>
          </w:p>
        </w:tc>
      </w:tr>
      <w:tr w:rsidR="00816CBC" w:rsidRPr="000533CC" w14:paraId="1EBB4193" w14:textId="77777777" w:rsidTr="00363238">
        <w:trPr>
          <w:trHeight w:val="2150"/>
        </w:trPr>
        <w:tc>
          <w:tcPr>
            <w:tcW w:w="2082" w:type="dxa"/>
            <w:hideMark/>
          </w:tcPr>
          <w:p w14:paraId="51DCD68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01E1936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Where did the "original" come from? For example, is it an MVP flavor of a commercial doc or is it from scratch.</w:t>
            </w:r>
          </w:p>
          <w:p w14:paraId="3DB9FA3E" w14:textId="77777777" w:rsidR="00816CBC" w:rsidRPr="00DF1245" w:rsidRDefault="00816CBC" w:rsidP="00816CB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MVP Original</w:t>
            </w:r>
          </w:p>
          <w:p w14:paraId="22C1FD42" w14:textId="77777777" w:rsidR="00816CBC" w:rsidRPr="00DF1245" w:rsidRDefault="00816CBC" w:rsidP="00816CB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DCGS Unchanged</w:t>
            </w:r>
          </w:p>
          <w:p w14:paraId="071D9390" w14:textId="77777777" w:rsidR="00816CBC" w:rsidRPr="00DF1245" w:rsidRDefault="00816CBC" w:rsidP="00816CB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DCGS Changed</w:t>
            </w:r>
          </w:p>
          <w:p w14:paraId="14B2B2D6" w14:textId="77777777" w:rsidR="00816CBC" w:rsidRPr="00DF1245" w:rsidRDefault="00816CBC" w:rsidP="00816CB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</w:t>
            </w:r>
          </w:p>
          <w:p w14:paraId="26838613" w14:textId="77777777" w:rsidR="00816CBC" w:rsidRPr="00DF1245" w:rsidRDefault="00816CBC" w:rsidP="00816CB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proofErr w:type="spellStart"/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Twiki</w:t>
            </w:r>
            <w:proofErr w:type="spellEnd"/>
          </w:p>
        </w:tc>
      </w:tr>
      <w:tr w:rsidR="00816CBC" w:rsidRPr="000533CC" w14:paraId="1C023AF6" w14:textId="77777777" w:rsidTr="00363238">
        <w:trPr>
          <w:trHeight w:val="300"/>
        </w:trPr>
        <w:tc>
          <w:tcPr>
            <w:tcW w:w="2082" w:type="dxa"/>
            <w:hideMark/>
          </w:tcPr>
          <w:p w14:paraId="10CF607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Where can techs view the most current version of the doc</w:t>
            </w:r>
          </w:p>
        </w:tc>
      </w:tr>
      <w:tr w:rsidR="00816CBC" w:rsidRPr="000533CC" w14:paraId="13B79A8D" w14:textId="77777777" w:rsidTr="00363238">
        <w:trPr>
          <w:trHeight w:val="600"/>
        </w:trPr>
        <w:tc>
          <w:tcPr>
            <w:tcW w:w="2082" w:type="dxa"/>
            <w:hideMark/>
          </w:tcPr>
          <w:p w14:paraId="1C9CC25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Where does the authoritative version of the doc live (eventually this is expected to be in Agile)</w:t>
            </w:r>
          </w:p>
        </w:tc>
      </w:tr>
      <w:tr w:rsidR="00816CBC" w:rsidRPr="000533CC" w14:paraId="308B1BAE" w14:textId="77777777" w:rsidTr="00363238">
        <w:trPr>
          <w:trHeight w:val="600"/>
        </w:trPr>
        <w:tc>
          <w:tcPr>
            <w:tcW w:w="2082" w:type="dxa"/>
            <w:hideMark/>
          </w:tcPr>
          <w:p w14:paraId="05B0BEF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What role is this intended for. Data Tech, Electrical Engineer, Vendor, etc.</w:t>
            </w:r>
          </w:p>
        </w:tc>
      </w:tr>
      <w:tr w:rsidR="00816CBC" w:rsidRPr="000533CC" w14:paraId="5374715B" w14:textId="77777777" w:rsidTr="00363238">
        <w:trPr>
          <w:trHeight w:val="600"/>
        </w:trPr>
        <w:tc>
          <w:tcPr>
            <w:tcW w:w="2082" w:type="dxa"/>
            <w:hideMark/>
          </w:tcPr>
          <w:p w14:paraId="63B1B03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The date by which this doc should be reviewed by the technical owner (each month, each year, etc.)</w:t>
            </w:r>
          </w:p>
        </w:tc>
      </w:tr>
      <w:tr w:rsidR="00816CBC" w:rsidRPr="000533CC" w14:paraId="1DB94DD3" w14:textId="77777777" w:rsidTr="00363238">
        <w:trPr>
          <w:trHeight w:val="300"/>
        </w:trPr>
        <w:tc>
          <w:tcPr>
            <w:tcW w:w="2082" w:type="dxa"/>
            <w:hideMark/>
          </w:tcPr>
          <w:p w14:paraId="352D8FD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Special requirements</w:t>
            </w:r>
          </w:p>
        </w:tc>
        <w:tc>
          <w:tcPr>
            <w:tcW w:w="6400" w:type="dxa"/>
            <w:hideMark/>
          </w:tcPr>
          <w:p w14:paraId="2FF32403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What PPE is required for this work?</w:t>
            </w:r>
          </w:p>
        </w:tc>
      </w:tr>
      <w:tr w:rsidR="00816CBC" w:rsidRPr="000533CC" w14:paraId="01AC2C8C" w14:textId="77777777" w:rsidTr="00363238">
        <w:trPr>
          <w:trHeight w:val="300"/>
        </w:trPr>
        <w:tc>
          <w:tcPr>
            <w:tcW w:w="2082" w:type="dxa"/>
            <w:hideMark/>
          </w:tcPr>
          <w:p w14:paraId="68EB5D1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Safety considerations</w:t>
            </w:r>
          </w:p>
        </w:tc>
        <w:tc>
          <w:tcPr>
            <w:tcW w:w="6400" w:type="dxa"/>
            <w:hideMark/>
          </w:tcPr>
          <w:p w14:paraId="285FE3A0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What are the possible hazards the employee might be at risk of.</w:t>
            </w:r>
          </w:p>
        </w:tc>
      </w:tr>
      <w:tr w:rsidR="00816CBC" w:rsidRPr="000533CC" w14:paraId="1BA98F1B" w14:textId="77777777" w:rsidTr="00363238">
        <w:trPr>
          <w:trHeight w:val="300"/>
        </w:trPr>
        <w:tc>
          <w:tcPr>
            <w:tcW w:w="2082" w:type="dxa"/>
            <w:hideMark/>
          </w:tcPr>
          <w:p w14:paraId="4535ABE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requirements</w:t>
            </w:r>
          </w:p>
        </w:tc>
        <w:tc>
          <w:tcPr>
            <w:tcW w:w="6400" w:type="dxa"/>
            <w:hideMark/>
          </w:tcPr>
          <w:p w14:paraId="3710D434" w14:textId="77777777" w:rsidR="00816CBC" w:rsidRPr="00DF1245" w:rsidRDefault="00816CB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Climb a ladder, lift over 50 lb., etc.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363238">
        <w:trPr>
          <w:trHeight w:val="300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lastRenderedPageBreak/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363238">
        <w:trPr>
          <w:trHeight w:val="300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363238">
        <w:trPr>
          <w:trHeight w:val="300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liott, Barb" w:date="2014-06-03T14:52:00Z" w:initials="EB">
    <w:p w14:paraId="4970C35F" w14:textId="609E3CE4" w:rsidR="00E71943" w:rsidRDefault="00E71943">
      <w:pPr>
        <w:pStyle w:val="CommentText"/>
      </w:pPr>
      <w:r>
        <w:rPr>
          <w:rStyle w:val="CommentReference"/>
        </w:rPr>
        <w:annotationRef/>
      </w:r>
      <w:r>
        <w:t>Need to ask Jared</w:t>
      </w:r>
    </w:p>
  </w:comment>
  <w:comment w:id="1" w:author="Elliott, Barb" w:date="2014-06-03T14:58:00Z" w:initials="EB">
    <w:p w14:paraId="07D1B616" w14:textId="0F054AD5" w:rsidR="00E71943" w:rsidRDefault="00E71943">
      <w:pPr>
        <w:pStyle w:val="CommentText"/>
      </w:pPr>
      <w:r>
        <w:rPr>
          <w:rStyle w:val="CommentReference"/>
        </w:rPr>
        <w:annotationRef/>
      </w:r>
      <w:r>
        <w:t>Need to get this from Nicole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70C35F" w15:done="0"/>
  <w15:commentEx w15:paraId="07D1B61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0E753" w14:textId="77777777" w:rsidR="00BD14D8" w:rsidRDefault="00BD14D8" w:rsidP="00FA1FB8">
      <w:pPr>
        <w:spacing w:after="0" w:line="240" w:lineRule="auto"/>
      </w:pPr>
      <w:r>
        <w:separator/>
      </w:r>
    </w:p>
  </w:endnote>
  <w:endnote w:type="continuationSeparator" w:id="0">
    <w:p w14:paraId="6EC44342" w14:textId="77777777" w:rsidR="00BD14D8" w:rsidRDefault="00BD14D8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28514D">
      <w:rPr>
        <w:noProof/>
      </w:rPr>
      <w:t>2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46464" w14:textId="77777777" w:rsidR="00BD14D8" w:rsidRDefault="00BD14D8" w:rsidP="00FA1FB8">
      <w:pPr>
        <w:spacing w:after="0" w:line="240" w:lineRule="auto"/>
      </w:pPr>
      <w:r>
        <w:separator/>
      </w:r>
    </w:p>
  </w:footnote>
  <w:footnote w:type="continuationSeparator" w:id="0">
    <w:p w14:paraId="2A725BE9" w14:textId="77777777" w:rsidR="00BD14D8" w:rsidRDefault="00BD14D8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12D3EF38" w:rsidR="00FA1FB8" w:rsidRDefault="002454A7">
    <w:pPr>
      <w:pStyle w:val="Header"/>
    </w:pPr>
    <w:r>
      <w:t xml:space="preserve">DCA / </w:t>
    </w:r>
    <w:r w:rsidR="00BE2E07">
      <w:t>DCEO</w:t>
    </w:r>
    <w:r w:rsidR="00E0690D">
      <w:t xml:space="preserve"> </w:t>
    </w:r>
    <w:r>
      <w:t xml:space="preserve">/ </w:t>
    </w:r>
    <w:r w:rsidR="00DF1211">
      <w:t>Report</w:t>
    </w:r>
    <w:r>
      <w:t xml:space="preserve"> / </w:t>
    </w:r>
    <w:proofErr w:type="spellStart"/>
    <w:r w:rsidR="00DF1211">
      <w:t>dca_dceo_rounds_weekly-pue</w:t>
    </w:r>
    <w:proofErr w:type="spellEnd"/>
    <w:r>
      <w:t xml:space="preserve">/ </w:t>
    </w:r>
    <w:r w:rsidR="00DF1211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80295"/>
    <w:multiLevelType w:val="hybridMultilevel"/>
    <w:tmpl w:val="808C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3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4FF23C05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250A9E"/>
    <w:multiLevelType w:val="hybridMultilevel"/>
    <w:tmpl w:val="8B2A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23"/>
  </w:num>
  <w:num w:numId="8">
    <w:abstractNumId w:val="17"/>
  </w:num>
  <w:num w:numId="9">
    <w:abstractNumId w:val="9"/>
  </w:num>
  <w:num w:numId="10">
    <w:abstractNumId w:val="16"/>
  </w:num>
  <w:num w:numId="11">
    <w:abstractNumId w:val="8"/>
  </w:num>
  <w:num w:numId="12">
    <w:abstractNumId w:val="22"/>
  </w:num>
  <w:num w:numId="13">
    <w:abstractNumId w:val="11"/>
  </w:num>
  <w:num w:numId="14">
    <w:abstractNumId w:val="3"/>
  </w:num>
  <w:num w:numId="15">
    <w:abstractNumId w:val="21"/>
  </w:num>
  <w:num w:numId="16">
    <w:abstractNumId w:val="5"/>
  </w:num>
  <w:num w:numId="17">
    <w:abstractNumId w:val="12"/>
  </w:num>
  <w:num w:numId="18">
    <w:abstractNumId w:val="19"/>
  </w:num>
  <w:num w:numId="19">
    <w:abstractNumId w:val="20"/>
  </w:num>
  <w:num w:numId="20">
    <w:abstractNumId w:val="14"/>
  </w:num>
  <w:num w:numId="21">
    <w:abstractNumId w:val="13"/>
  </w:num>
  <w:num w:numId="22">
    <w:abstractNumId w:val="15"/>
  </w:num>
  <w:num w:numId="23">
    <w:abstractNumId w:val="18"/>
  </w:num>
  <w:num w:numId="24">
    <w:abstractNumId w:val="4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liott, Barb">
    <w15:presenceInfo w15:providerId="AD" w15:userId="S-1-5-21-1407069837-2091007605-538272213-6184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073794"/>
    <w:rsid w:val="00214C80"/>
    <w:rsid w:val="002454A7"/>
    <w:rsid w:val="0028514D"/>
    <w:rsid w:val="003E2080"/>
    <w:rsid w:val="00410E03"/>
    <w:rsid w:val="004F41EE"/>
    <w:rsid w:val="00572962"/>
    <w:rsid w:val="00681F0F"/>
    <w:rsid w:val="00816CBC"/>
    <w:rsid w:val="00824FB6"/>
    <w:rsid w:val="00841E2F"/>
    <w:rsid w:val="00876948"/>
    <w:rsid w:val="008B4892"/>
    <w:rsid w:val="008F1DB3"/>
    <w:rsid w:val="00986DD6"/>
    <w:rsid w:val="009E4084"/>
    <w:rsid w:val="00A201C1"/>
    <w:rsid w:val="00A25F4D"/>
    <w:rsid w:val="00A61530"/>
    <w:rsid w:val="00B02026"/>
    <w:rsid w:val="00BD14D8"/>
    <w:rsid w:val="00BE2E07"/>
    <w:rsid w:val="00CC23DE"/>
    <w:rsid w:val="00D168F2"/>
    <w:rsid w:val="00D63659"/>
    <w:rsid w:val="00DA79A3"/>
    <w:rsid w:val="00DF1211"/>
    <w:rsid w:val="00E0690D"/>
    <w:rsid w:val="00E71943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../References/BMSData.cs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Template.dotx</Template>
  <TotalTime>46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9</cp:revision>
  <dcterms:created xsi:type="dcterms:W3CDTF">2014-06-03T22:02:00Z</dcterms:created>
  <dcterms:modified xsi:type="dcterms:W3CDTF">2014-06-03T22:51:00Z</dcterms:modified>
</cp:coreProperties>
</file>