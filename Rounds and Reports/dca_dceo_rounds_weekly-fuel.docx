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A3AFE" w14:textId="77777777" w:rsidR="00F94D9D" w:rsidRPr="00A70B2B" w:rsidRDefault="00F94D9D" w:rsidP="00F94D9D">
      <w:pPr>
        <w:pStyle w:val="Header"/>
      </w:pPr>
      <w:r>
        <w:t xml:space="preserve">DCA / </w:t>
      </w:r>
      <w:r w:rsidR="00175790">
        <w:t>DCEO</w:t>
      </w:r>
      <w:r>
        <w:t xml:space="preserve"> / &lt;doctype&gt; / &lt;</w:t>
      </w:r>
      <w:r w:rsidR="00CF2385">
        <w:t>file</w:t>
      </w:r>
      <w:r>
        <w:t>name&gt;</w:t>
      </w:r>
      <w:sdt>
        <w:sdtPr>
          <w:id w:val="-1538277079"/>
          <w:docPartObj>
            <w:docPartGallery w:val="Watermarks"/>
            <w:docPartUnique/>
          </w:docPartObj>
        </w:sdtPr>
        <w:sdtEndPr/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10F7F8C9" wp14:editId="140FE2B5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5237480" cy="3142615"/>
                    <wp:effectExtent l="0" t="1143000" r="0" b="657860"/>
                    <wp:wrapNone/>
                    <wp:docPr id="1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 noChangeShapeType="1" noTextEdit="1"/>
                          </wps:cNvSpPr>
                          <wps:spPr bwMode="auto">
                            <a:xfrm rot="18900000">
                              <a:off x="0" y="0"/>
                              <a:ext cx="5237480" cy="3142615"/>
                            </a:xfrm>
                            <a:prstGeom prst="rect">
                              <a:avLst/>
                            </a:prstGeom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D08B9C" w14:textId="77777777" w:rsidR="00DF5AEF" w:rsidRDefault="00DF5AEF" w:rsidP="00F94D9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color w:val="C0C0C0"/>
                                    <w:sz w:val="2"/>
                                    <w:szCs w:val="2"/>
                                    <w14:textFill>
                                      <w14:solidFill>
                                        <w14:srgbClr w14:val="C0C0C0">
                                          <w14:alpha w14:val="50000"/>
                                        </w14:srgbClr>
                                      </w14:solidFill>
                                    </w14:textFill>
                                  </w:rPr>
                                  <w:t>DRAFT</w:t>
                                </w:r>
                              </w:p>
                            </w:txbxContent>
                          </wps:txbx>
                          <wps:bodyPr wrap="square" numCol="1" fromWordArt="1">
                            <a:prstTxWarp prst="textPlain">
                              <a:avLst>
                                <a:gd name="adj" fmla="val 50000"/>
                              </a:avLst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F7F8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0;margin-top:0;width:412.4pt;height:247.45pt;rotation:-45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" o:allowincell="f" filled="f" stroked="f">
                    <v:stroke joinstyle="round"/>
                    <o:lock v:ext="edit" shapetype="t"/>
                    <v:textbox style="mso-fit-shape-to-text:t">
                      <w:txbxContent>
                        <w:p w14:paraId="65D08B9C" w14:textId="77777777" w:rsidR="00DF5AEF" w:rsidRDefault="00DF5AEF" w:rsidP="00F94D9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DRAFT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sdtContent>
      </w:sdt>
      <w:r>
        <w:t xml:space="preserve"> / &lt;status&gt;</w:t>
      </w:r>
      <w:commentRangeStart w:id="0"/>
      <w:r w:rsidRPr="00033B87">
        <w:ptab w:relativeTo="margin" w:alignment="right" w:leader="none"/>
      </w:r>
      <w:commentRangeEnd w:id="0"/>
      <w:r w:rsidR="003F10E3">
        <w:rPr>
          <w:rStyle w:val="CommentReference"/>
        </w:rPr>
        <w:commentReference w:id="0"/>
      </w:r>
      <w:r>
        <w:rPr>
          <w:noProof/>
        </w:rPr>
        <w:drawing>
          <wp:inline distT="0" distB="0" distL="0" distR="0" wp14:anchorId="4078E942" wp14:editId="799968F5">
            <wp:extent cx="834887" cy="37371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LlogoSmall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22077"/>
                    <a:stretch/>
                  </pic:blipFill>
                  <pic:spPr bwMode="auto">
                    <a:xfrm>
                      <a:off x="0" y="0"/>
                      <a:ext cx="835158" cy="373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608A0" w14:textId="77777777" w:rsidR="00F94D9D" w:rsidRDefault="00F94D9D" w:rsidP="00F94D9D">
      <w:pPr>
        <w:pStyle w:val="Title"/>
      </w:pPr>
      <w:r>
        <w:t>Title</w:t>
      </w:r>
    </w:p>
    <w:tbl>
      <w:tblPr>
        <w:tblStyle w:val="TableGrid"/>
        <w:tblW w:w="936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3315"/>
        <w:gridCol w:w="3048"/>
        <w:gridCol w:w="2997"/>
      </w:tblGrid>
      <w:tr w:rsidR="004A72C9" w:rsidRPr="00BF57DA" w14:paraId="052AFC63" w14:textId="77777777" w:rsidTr="00DD2673">
        <w:trPr>
          <w:cantSplit/>
          <w:trHeight w:val="230"/>
          <w:jc w:val="center"/>
        </w:trPr>
        <w:tc>
          <w:tcPr>
            <w:tcW w:w="9360" w:type="dxa"/>
            <w:gridSpan w:val="3"/>
            <w:shd w:val="clear" w:color="auto" w:fill="E6E6E6"/>
            <w:vAlign w:val="center"/>
          </w:tcPr>
          <w:p w14:paraId="0C35C09D" w14:textId="77777777" w:rsidR="004A72C9" w:rsidRPr="00BF57DA" w:rsidRDefault="004A72C9" w:rsidP="00DD2673">
            <w:pPr>
              <w:pStyle w:val="SectionHeading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BF57DA">
              <w:rPr>
                <w:rFonts w:asciiTheme="minorHAnsi" w:hAnsiTheme="minorHAnsi"/>
                <w:sz w:val="22"/>
                <w:szCs w:val="22"/>
                <w:highlight w:val="yellow"/>
              </w:rPr>
              <w:t>procedural detail</w:t>
            </w:r>
          </w:p>
        </w:tc>
      </w:tr>
      <w:tr w:rsidR="004A72C9" w:rsidRPr="00BF57DA" w14:paraId="74274D3A" w14:textId="77777777" w:rsidTr="00DD2673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5D212207" w14:textId="77777777" w:rsidR="004A72C9" w:rsidRPr="00BF57DA" w:rsidRDefault="004A72C9" w:rsidP="00DD2673">
            <w:pPr>
              <w:rPr>
                <w:highlight w:val="yellow"/>
              </w:rPr>
            </w:pPr>
            <w:r w:rsidRPr="00BF57DA">
              <w:rPr>
                <w:highlight w:val="yellow"/>
              </w:rPr>
              <w:t>Site/Pod: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5B234BFF" w14:textId="77777777" w:rsidR="004A72C9" w:rsidRPr="00BF57DA" w:rsidRDefault="004A72C9" w:rsidP="00DD2673">
            <w:pPr>
              <w:rPr>
                <w:highlight w:val="yellow"/>
              </w:rPr>
            </w:pPr>
            <w:r w:rsidRPr="00BF57DA">
              <w:rPr>
                <w:highlight w:val="yellow"/>
              </w:rPr>
              <w:t>SIM TT#:</w:t>
            </w:r>
          </w:p>
        </w:tc>
      </w:tr>
      <w:tr w:rsidR="004A72C9" w:rsidRPr="00BF57DA" w14:paraId="27A5B2E7" w14:textId="77777777" w:rsidTr="00DD2673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22CA90E0" w14:textId="77777777" w:rsidR="004A72C9" w:rsidRPr="00BF57DA" w:rsidRDefault="004A72C9" w:rsidP="00DD2673">
            <w:pPr>
              <w:rPr>
                <w:highlight w:val="yellow"/>
              </w:rPr>
            </w:pPr>
            <w:r w:rsidRPr="00BF57DA">
              <w:rPr>
                <w:highlight w:val="yellow"/>
              </w:rPr>
              <w:t>Technician: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50249CF1" w14:textId="77777777" w:rsidR="004A72C9" w:rsidRPr="00BF57DA" w:rsidRDefault="004A72C9" w:rsidP="00DD2673">
            <w:pPr>
              <w:rPr>
                <w:highlight w:val="yellow"/>
              </w:rPr>
            </w:pPr>
            <w:r w:rsidRPr="00BF57DA">
              <w:rPr>
                <w:highlight w:val="yellow"/>
              </w:rPr>
              <w:t>Date:</w:t>
            </w:r>
          </w:p>
        </w:tc>
      </w:tr>
      <w:tr w:rsidR="004A72C9" w:rsidRPr="00BF57DA" w14:paraId="0A306688" w14:textId="77777777" w:rsidTr="00DD2673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1ACD0A3B" w14:textId="77777777" w:rsidR="004A72C9" w:rsidRPr="00BF57DA" w:rsidRDefault="004A72C9" w:rsidP="00DD2673">
            <w:pPr>
              <w:rPr>
                <w:highlight w:val="yellow"/>
              </w:rPr>
            </w:pP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470E49C2" w14:textId="77777777" w:rsidR="004A72C9" w:rsidRPr="00BF57DA" w:rsidRDefault="004A72C9" w:rsidP="00DD2673">
            <w:pPr>
              <w:rPr>
                <w:highlight w:val="yellow"/>
              </w:rPr>
            </w:pPr>
            <w:r w:rsidRPr="00BF57DA">
              <w:rPr>
                <w:highlight w:val="yellow"/>
              </w:rPr>
              <w:t>&lt;topic breadcrumb&gt;</w:t>
            </w:r>
          </w:p>
        </w:tc>
      </w:tr>
      <w:tr w:rsidR="004A72C9" w:rsidRPr="00BF57DA" w14:paraId="3259C238" w14:textId="77777777" w:rsidTr="00DD2673">
        <w:trPr>
          <w:cantSplit/>
          <w:trHeight w:val="230"/>
          <w:jc w:val="center"/>
        </w:trPr>
        <w:tc>
          <w:tcPr>
            <w:tcW w:w="9360" w:type="dxa"/>
            <w:gridSpan w:val="3"/>
            <w:shd w:val="clear" w:color="auto" w:fill="auto"/>
            <w:vAlign w:val="center"/>
          </w:tcPr>
          <w:p w14:paraId="7DDA14B8" w14:textId="77777777" w:rsidR="004A72C9" w:rsidRPr="00BF57DA" w:rsidRDefault="004A72C9" w:rsidP="00DD2673">
            <w:pPr>
              <w:rPr>
                <w:color w:val="A6A6A6" w:themeColor="background1" w:themeShade="A6"/>
                <w:highlight w:val="yellow"/>
              </w:rPr>
            </w:pPr>
            <w:r w:rsidRPr="00BF57DA">
              <w:rPr>
                <w:highlight w:val="yellow"/>
              </w:rPr>
              <w:t>&lt;DCGS  Energized Electrical Work Permit # if required&gt;</w:t>
            </w:r>
            <w:r w:rsidRPr="00BF57DA">
              <w:rPr>
                <w:color w:val="A6A6A6" w:themeColor="background1" w:themeShade="A6"/>
                <w:highlight w:val="yellow"/>
              </w:rPr>
              <w:t xml:space="preserve"> Reviewers… if not needed I’ll delete row from doc.</w:t>
            </w:r>
          </w:p>
        </w:tc>
      </w:tr>
      <w:tr w:rsidR="004A72C9" w:rsidRPr="00BF57DA" w14:paraId="1FA22390" w14:textId="77777777" w:rsidTr="00DD2673">
        <w:trPr>
          <w:cantSplit/>
          <w:trHeight w:val="230"/>
          <w:jc w:val="center"/>
        </w:trPr>
        <w:tc>
          <w:tcPr>
            <w:tcW w:w="9360" w:type="dxa"/>
            <w:gridSpan w:val="3"/>
            <w:shd w:val="clear" w:color="auto" w:fill="E6E6E6"/>
            <w:vAlign w:val="center"/>
          </w:tcPr>
          <w:p w14:paraId="387C9D0F" w14:textId="77777777" w:rsidR="004A72C9" w:rsidRPr="00BF57DA" w:rsidRDefault="004A72C9" w:rsidP="00DD2673">
            <w:pPr>
              <w:pStyle w:val="SectionHeading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BF57DA">
              <w:rPr>
                <w:rFonts w:asciiTheme="minorHAnsi" w:hAnsiTheme="minorHAnsi"/>
                <w:sz w:val="22"/>
                <w:szCs w:val="22"/>
                <w:highlight w:val="yellow"/>
              </w:rPr>
              <w:t>Equipment Information</w:t>
            </w:r>
          </w:p>
        </w:tc>
      </w:tr>
      <w:tr w:rsidR="004A72C9" w:rsidRPr="00BF57DA" w14:paraId="12310A7F" w14:textId="77777777" w:rsidTr="00DD2673">
        <w:trPr>
          <w:cantSplit/>
          <w:trHeight w:val="230"/>
          <w:jc w:val="center"/>
        </w:trPr>
        <w:tc>
          <w:tcPr>
            <w:tcW w:w="6363" w:type="dxa"/>
            <w:gridSpan w:val="2"/>
            <w:shd w:val="clear" w:color="auto" w:fill="auto"/>
            <w:vAlign w:val="center"/>
          </w:tcPr>
          <w:p w14:paraId="2A3B205C" w14:textId="77777777" w:rsidR="004A72C9" w:rsidRPr="00BF57DA" w:rsidRDefault="004A72C9" w:rsidP="00DD2673">
            <w:pPr>
              <w:rPr>
                <w:highlight w:val="yellow"/>
              </w:rPr>
            </w:pPr>
            <w:r w:rsidRPr="00BF57DA">
              <w:rPr>
                <w:highlight w:val="yellow"/>
              </w:rPr>
              <w:t>Manufacturer:</w:t>
            </w:r>
          </w:p>
        </w:tc>
        <w:tc>
          <w:tcPr>
            <w:tcW w:w="2997" w:type="dxa"/>
            <w:shd w:val="clear" w:color="auto" w:fill="auto"/>
            <w:vAlign w:val="center"/>
          </w:tcPr>
          <w:p w14:paraId="3955231E" w14:textId="77777777" w:rsidR="004A72C9" w:rsidRPr="00BF57DA" w:rsidRDefault="004A72C9" w:rsidP="00DD2673">
            <w:pPr>
              <w:rPr>
                <w:highlight w:val="yellow"/>
              </w:rPr>
            </w:pPr>
            <w:r w:rsidRPr="00BF57DA">
              <w:rPr>
                <w:highlight w:val="yellow"/>
              </w:rPr>
              <w:t>Model #:</w:t>
            </w:r>
          </w:p>
        </w:tc>
      </w:tr>
      <w:tr w:rsidR="004A72C9" w:rsidRPr="00B72362" w14:paraId="7357442C" w14:textId="77777777" w:rsidTr="00DD2673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7E6C6062" w14:textId="77777777" w:rsidR="004A72C9" w:rsidRPr="00BF57DA" w:rsidRDefault="004A72C9" w:rsidP="00DD2673">
            <w:pPr>
              <w:rPr>
                <w:highlight w:val="yellow"/>
              </w:rPr>
            </w:pPr>
            <w:r w:rsidRPr="00BF57DA">
              <w:rPr>
                <w:highlight w:val="yellow"/>
              </w:rPr>
              <w:t>Serial #: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1EBA7CED" w14:textId="77777777" w:rsidR="004A72C9" w:rsidRPr="008A74F5" w:rsidRDefault="004A72C9" w:rsidP="00DD2673">
            <w:r w:rsidRPr="00BF57DA">
              <w:rPr>
                <w:highlight w:val="yellow"/>
              </w:rPr>
              <w:t>Assed ID:</w:t>
            </w:r>
          </w:p>
        </w:tc>
      </w:tr>
    </w:tbl>
    <w:p w14:paraId="75DF2F09" w14:textId="77777777" w:rsidR="004A72C9" w:rsidRDefault="004A72C9" w:rsidP="00F94D9D"/>
    <w:p w14:paraId="0E1C7192" w14:textId="77777777" w:rsidR="00C262A2" w:rsidRDefault="00C262A2" w:rsidP="00F94D9D">
      <w:r>
        <w:t>Intro text….</w:t>
      </w:r>
    </w:p>
    <w:p w14:paraId="743DA6E8" w14:textId="77777777" w:rsidR="004235FC" w:rsidRDefault="00C262A2" w:rsidP="00DF5AEF">
      <w:pPr>
        <w:pStyle w:val="Heading1"/>
      </w:pPr>
      <w:r>
        <w:t>References</w:t>
      </w:r>
    </w:p>
    <w:p w14:paraId="7C390D4F" w14:textId="77777777" w:rsidR="00E6518B" w:rsidRPr="00C3246A" w:rsidRDefault="00E6518B" w:rsidP="00C3246A">
      <w:pPr>
        <w:pStyle w:val="Heading2"/>
        <w:numPr>
          <w:ilvl w:val="0"/>
          <w:numId w:val="17"/>
        </w:numPr>
      </w:pPr>
      <w:r w:rsidRPr="00C3246A">
        <w:t>Authorization</w:t>
      </w:r>
    </w:p>
    <w:p w14:paraId="33C099CB" w14:textId="77777777" w:rsidR="00E6518B" w:rsidRPr="00C3246A" w:rsidRDefault="00E6518B" w:rsidP="00C3246A">
      <w:pPr>
        <w:pStyle w:val="Heading2"/>
        <w:numPr>
          <w:ilvl w:val="0"/>
          <w:numId w:val="17"/>
        </w:numPr>
      </w:pPr>
      <w:r w:rsidRPr="00C3246A">
        <w:t>Training/Certification</w:t>
      </w:r>
    </w:p>
    <w:p w14:paraId="7ED8D197" w14:textId="77777777" w:rsidR="00E6518B" w:rsidRPr="00E6518B" w:rsidRDefault="00E6518B" w:rsidP="00C3246A">
      <w:pPr>
        <w:pStyle w:val="Heading2"/>
        <w:numPr>
          <w:ilvl w:val="0"/>
          <w:numId w:val="17"/>
        </w:numPr>
      </w:pPr>
      <w:r w:rsidRPr="00C3246A">
        <w:t>Equipment</w:t>
      </w:r>
      <w:r>
        <w:t>/Information</w:t>
      </w:r>
    </w:p>
    <w:p w14:paraId="5EED8DAE" w14:textId="77777777" w:rsidR="00F94D9D" w:rsidRPr="00E6518B" w:rsidRDefault="00F94D9D" w:rsidP="00C3246A">
      <w:pPr>
        <w:pStyle w:val="Heading2"/>
        <w:numPr>
          <w:ilvl w:val="0"/>
          <w:numId w:val="18"/>
        </w:numPr>
      </w:pPr>
      <w:r w:rsidRPr="00E6518B">
        <w:t>Policies</w:t>
      </w:r>
    </w:p>
    <w:p w14:paraId="5A6147EB" w14:textId="77777777" w:rsidR="00F94D9D" w:rsidRPr="00E6518B" w:rsidRDefault="001269EF" w:rsidP="00C3246A">
      <w:pPr>
        <w:pStyle w:val="Heading2"/>
        <w:numPr>
          <w:ilvl w:val="0"/>
          <w:numId w:val="18"/>
        </w:numPr>
      </w:pPr>
      <w:r w:rsidRPr="00E6518B">
        <w:t xml:space="preserve">Related </w:t>
      </w:r>
      <w:r w:rsidR="00F94D9D" w:rsidRPr="00E6518B">
        <w:t>Procedures</w:t>
      </w:r>
    </w:p>
    <w:p w14:paraId="6110D7F0" w14:textId="77777777" w:rsidR="001269EF" w:rsidRDefault="00C262A2" w:rsidP="00C262A2">
      <w:pPr>
        <w:pStyle w:val="Heading1"/>
      </w:pPr>
      <w:r>
        <w:t>Security Considerations</w:t>
      </w:r>
    </w:p>
    <w:p w14:paraId="5E38FCA9" w14:textId="77777777" w:rsidR="00C3246A" w:rsidRPr="00C3246A" w:rsidRDefault="00C3246A" w:rsidP="00C262A2"/>
    <w:p w14:paraId="4B41BD81" w14:textId="77777777" w:rsidR="00F94D9D" w:rsidRDefault="004235FC" w:rsidP="00F94D9D">
      <w:pPr>
        <w:pStyle w:val="Heading1"/>
      </w:pPr>
      <w:r>
        <w:t xml:space="preserve">Procedures </w:t>
      </w:r>
    </w:p>
    <w:p w14:paraId="340FDD19" w14:textId="77777777" w:rsidR="00020F4B" w:rsidRDefault="00020F4B" w:rsidP="00020F4B"/>
    <w:p w14:paraId="5FA1DCC0" w14:textId="77777777" w:rsidR="00020F4B" w:rsidRDefault="00020F4B" w:rsidP="00020F4B"/>
    <w:tbl>
      <w:tblPr>
        <w:tblStyle w:val="TableGrid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544"/>
        <w:gridCol w:w="2376"/>
        <w:gridCol w:w="589"/>
        <w:gridCol w:w="663"/>
        <w:gridCol w:w="663"/>
        <w:gridCol w:w="1107"/>
        <w:gridCol w:w="3848"/>
      </w:tblGrid>
      <w:tr w:rsidR="00562DDE" w14:paraId="3E7BBAD2" w14:textId="77777777" w:rsidTr="0096794F">
        <w:tc>
          <w:tcPr>
            <w:tcW w:w="716" w:type="pct"/>
            <w:tcBorders>
              <w:bottom w:val="single" w:sz="4" w:space="0" w:color="FFFFFF" w:themeColor="background1"/>
            </w:tcBorders>
            <w:shd w:val="clear" w:color="auto" w:fill="000000" w:themeFill="text1"/>
            <w:vAlign w:val="bottom"/>
          </w:tcPr>
          <w:p w14:paraId="6A269B78" w14:textId="77777777" w:rsidR="00562DDE" w:rsidRPr="00314ACD" w:rsidRDefault="00562DDE" w:rsidP="0096794F">
            <w:pPr>
              <w:spacing w:before="60"/>
              <w:rPr>
                <w:rFonts w:ascii="Arial" w:hAnsi="Arial" w:cs="Arial"/>
                <w:b/>
              </w:rPr>
            </w:pPr>
            <w:r w:rsidRPr="00314ACD">
              <w:rPr>
                <w:rFonts w:ascii="Arial" w:hAnsi="Arial" w:cs="Arial"/>
                <w:b/>
              </w:rPr>
              <w:t>LOCATION</w:t>
            </w:r>
          </w:p>
        </w:tc>
        <w:tc>
          <w:tcPr>
            <w:tcW w:w="1681" w:type="pct"/>
            <w:gridSpan w:val="3"/>
            <w:vAlign w:val="center"/>
          </w:tcPr>
          <w:p w14:paraId="662730A5" w14:textId="77777777" w:rsidR="00562DDE" w:rsidRPr="00DF6433" w:rsidRDefault="00562DDE" w:rsidP="0096794F">
            <w:pPr>
              <w:spacing w:before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20" w:type="pct"/>
            <w:gridSpan w:val="2"/>
            <w:tcBorders>
              <w:bottom w:val="single" w:sz="4" w:space="0" w:color="FFFFFF" w:themeColor="background1"/>
            </w:tcBorders>
            <w:shd w:val="clear" w:color="auto" w:fill="000000" w:themeFill="text1"/>
          </w:tcPr>
          <w:p w14:paraId="088212EB" w14:textId="77777777" w:rsidR="00562DDE" w:rsidRPr="00314ACD" w:rsidRDefault="00562DDE" w:rsidP="0096794F">
            <w:pPr>
              <w:spacing w:before="60"/>
              <w:rPr>
                <w:rFonts w:ascii="Arial" w:hAnsi="Arial" w:cs="Arial"/>
                <w:b/>
              </w:rPr>
            </w:pPr>
            <w:r w:rsidRPr="00314ACD">
              <w:rPr>
                <w:rFonts w:ascii="Arial" w:hAnsi="Arial" w:cs="Arial"/>
                <w:b/>
              </w:rPr>
              <w:t>INSPECTOR</w:t>
            </w:r>
          </w:p>
        </w:tc>
        <w:tc>
          <w:tcPr>
            <w:tcW w:w="1783" w:type="pct"/>
          </w:tcPr>
          <w:p w14:paraId="011C8735" w14:textId="77777777" w:rsidR="00562DDE" w:rsidRPr="00DF6433" w:rsidRDefault="00562DDE" w:rsidP="0096794F">
            <w:pPr>
              <w:pStyle w:val="Footer"/>
              <w:spacing w:before="60"/>
              <w:rPr>
                <w:rFonts w:ascii="Arial" w:hAnsi="Arial" w:cs="Arial"/>
                <w:bCs/>
                <w:sz w:val="20"/>
              </w:rPr>
            </w:pPr>
          </w:p>
        </w:tc>
      </w:tr>
      <w:tr w:rsidR="00562DDE" w14:paraId="4ABF964D" w14:textId="77777777" w:rsidTr="0096794F">
        <w:tc>
          <w:tcPr>
            <w:tcW w:w="716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vAlign w:val="bottom"/>
          </w:tcPr>
          <w:p w14:paraId="2BBAD778" w14:textId="77777777" w:rsidR="00562DDE" w:rsidRPr="00314ACD" w:rsidRDefault="00562DDE" w:rsidP="0096794F">
            <w:pPr>
              <w:spacing w:before="60"/>
              <w:rPr>
                <w:rFonts w:ascii="Arial" w:hAnsi="Arial" w:cs="Arial"/>
                <w:b/>
              </w:rPr>
            </w:pPr>
            <w:r w:rsidRPr="00314ACD">
              <w:rPr>
                <w:rFonts w:ascii="Arial" w:hAnsi="Arial" w:cs="Arial"/>
                <w:b/>
              </w:rPr>
              <w:t>TANK NO.</w:t>
            </w:r>
          </w:p>
        </w:tc>
        <w:tc>
          <w:tcPr>
            <w:tcW w:w="1681" w:type="pct"/>
            <w:gridSpan w:val="3"/>
            <w:tcBorders>
              <w:bottom w:val="single" w:sz="4" w:space="0" w:color="FFFFFF" w:themeColor="background1"/>
            </w:tcBorders>
            <w:vAlign w:val="bottom"/>
          </w:tcPr>
          <w:p w14:paraId="39E8D8FB" w14:textId="77777777" w:rsidR="00562DDE" w:rsidRPr="00DF6433" w:rsidRDefault="00562DDE" w:rsidP="0096794F">
            <w:pPr>
              <w:spacing w:before="60"/>
              <w:rPr>
                <w:rFonts w:ascii="Arial" w:hAnsi="Arial" w:cs="Arial"/>
                <w:b/>
                <w:sz w:val="20"/>
                <w:u w:val="single"/>
              </w:rPr>
            </w:pPr>
          </w:p>
        </w:tc>
        <w:tc>
          <w:tcPr>
            <w:tcW w:w="820" w:type="pct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4D8EC7A" w14:textId="77777777" w:rsidR="00562DDE" w:rsidRPr="00314ACD" w:rsidRDefault="00562DDE" w:rsidP="0096794F">
            <w:pPr>
              <w:spacing w:before="60"/>
              <w:rPr>
                <w:rFonts w:ascii="Arial" w:hAnsi="Arial" w:cs="Arial"/>
                <w:b/>
              </w:rPr>
            </w:pPr>
            <w:r w:rsidRPr="00314ACD">
              <w:rPr>
                <w:rFonts w:ascii="Arial" w:hAnsi="Arial" w:cs="Arial"/>
                <w:b/>
              </w:rPr>
              <w:t>DATE / TIME</w:t>
            </w:r>
          </w:p>
        </w:tc>
        <w:tc>
          <w:tcPr>
            <w:tcW w:w="1783" w:type="pct"/>
            <w:tcBorders>
              <w:bottom w:val="single" w:sz="4" w:space="0" w:color="FFFFFF" w:themeColor="background1"/>
            </w:tcBorders>
          </w:tcPr>
          <w:p w14:paraId="00F4CF41" w14:textId="77777777" w:rsidR="00562DDE" w:rsidRPr="00DF6433" w:rsidRDefault="00562DDE" w:rsidP="0096794F">
            <w:pPr>
              <w:spacing w:before="60"/>
              <w:rPr>
                <w:rFonts w:ascii="Arial" w:hAnsi="Arial" w:cs="Arial"/>
                <w:sz w:val="20"/>
                <w:u w:val="single"/>
              </w:rPr>
            </w:pPr>
          </w:p>
        </w:tc>
      </w:tr>
      <w:tr w:rsidR="00562DDE" w14:paraId="41065987" w14:textId="77777777" w:rsidTr="0096794F">
        <w:tc>
          <w:tcPr>
            <w:tcW w:w="1817" w:type="pct"/>
            <w:gridSpan w:val="2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2F5EFD3" w14:textId="77777777" w:rsidR="00562DDE" w:rsidRPr="00314ACD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314ACD">
              <w:rPr>
                <w:rFonts w:ascii="Arial" w:hAnsi="Arial" w:cs="Arial"/>
                <w:b/>
              </w:rPr>
              <w:t>Inspection Item</w:t>
            </w:r>
          </w:p>
        </w:tc>
        <w:tc>
          <w:tcPr>
            <w:tcW w:w="27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FFE4D84" w14:textId="77777777" w:rsidR="00562DDE" w:rsidRPr="00314ACD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314ACD">
              <w:rPr>
                <w:rFonts w:ascii="Arial" w:hAnsi="Arial" w:cs="Arial"/>
                <w:b/>
              </w:rPr>
              <w:t>Y</w:t>
            </w:r>
          </w:p>
        </w:tc>
        <w:tc>
          <w:tcPr>
            <w:tcW w:w="307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9F08EF3" w14:textId="77777777" w:rsidR="00562DDE" w:rsidRPr="00314ACD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314ACD">
              <w:rPr>
                <w:rFonts w:ascii="Arial" w:hAnsi="Arial" w:cs="Arial"/>
                <w:b/>
              </w:rPr>
              <w:t>N</w:t>
            </w:r>
          </w:p>
        </w:tc>
        <w:tc>
          <w:tcPr>
            <w:tcW w:w="307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CA903DB" w14:textId="77777777" w:rsidR="00562DDE" w:rsidRPr="00314ACD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314ACD">
              <w:rPr>
                <w:rFonts w:ascii="Arial" w:hAnsi="Arial" w:cs="Arial"/>
                <w:b/>
              </w:rPr>
              <w:t>N/A</w:t>
            </w:r>
          </w:p>
        </w:tc>
        <w:tc>
          <w:tcPr>
            <w:tcW w:w="2295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14:paraId="1B059A8A" w14:textId="77777777" w:rsidR="00562DDE" w:rsidRPr="00314ACD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314ACD">
              <w:rPr>
                <w:rFonts w:ascii="Arial" w:hAnsi="Arial" w:cs="Arial"/>
                <w:b/>
              </w:rPr>
              <w:t>Comments</w:t>
            </w:r>
          </w:p>
        </w:tc>
      </w:tr>
      <w:tr w:rsidR="00562DDE" w14:paraId="64D33EAE" w14:textId="77777777" w:rsidTr="0096794F">
        <w:trPr>
          <w:trHeight w:val="440"/>
        </w:trPr>
        <w:tc>
          <w:tcPr>
            <w:tcW w:w="1817" w:type="pct"/>
            <w:gridSpan w:val="2"/>
          </w:tcPr>
          <w:p w14:paraId="2BA56F21" w14:textId="77777777" w:rsidR="00562DDE" w:rsidRPr="00EF07F6" w:rsidRDefault="00562DDE" w:rsidP="0096794F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sz w:val="20"/>
              </w:rPr>
            </w:pPr>
            <w:r w:rsidRPr="00EF07F6">
              <w:rPr>
                <w:rFonts w:ascii="Arial" w:hAnsi="Arial" w:cs="Arial"/>
                <w:sz w:val="20"/>
              </w:rPr>
              <w:t>Containment dike or berm in satisfactory condition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273" w:type="pct"/>
          </w:tcPr>
          <w:p w14:paraId="04A50BB9" w14:textId="77777777" w:rsidR="00562DDE" w:rsidRPr="00EF07F6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7" w:type="pct"/>
          </w:tcPr>
          <w:p w14:paraId="4ABF7DAA" w14:textId="77777777" w:rsidR="00562DDE" w:rsidRPr="00EF07F6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7" w:type="pct"/>
          </w:tcPr>
          <w:p w14:paraId="2F44CB36" w14:textId="77777777" w:rsidR="00562DDE" w:rsidRPr="00EF07F6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95" w:type="pct"/>
            <w:gridSpan w:val="2"/>
          </w:tcPr>
          <w:p w14:paraId="7D349208" w14:textId="77777777" w:rsidR="00562DDE" w:rsidRPr="00EF07F6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562DDE" w14:paraId="4E5A8339" w14:textId="77777777" w:rsidTr="0096794F">
        <w:tc>
          <w:tcPr>
            <w:tcW w:w="1817" w:type="pct"/>
            <w:gridSpan w:val="2"/>
          </w:tcPr>
          <w:p w14:paraId="17188A21" w14:textId="77777777" w:rsidR="00562DDE" w:rsidRPr="00EF07F6" w:rsidRDefault="00562DDE" w:rsidP="0096794F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Containment area free of excess standing water or oil.</w:t>
            </w:r>
          </w:p>
        </w:tc>
        <w:tc>
          <w:tcPr>
            <w:tcW w:w="273" w:type="pct"/>
          </w:tcPr>
          <w:p w14:paraId="2377E390" w14:textId="77777777" w:rsidR="00562DDE" w:rsidRPr="00EF07F6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7" w:type="pct"/>
          </w:tcPr>
          <w:p w14:paraId="4961E168" w14:textId="77777777" w:rsidR="00562DDE" w:rsidRPr="00EF07F6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7" w:type="pct"/>
          </w:tcPr>
          <w:p w14:paraId="4B11214E" w14:textId="77777777" w:rsidR="00562DDE" w:rsidRPr="00EF07F6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95" w:type="pct"/>
            <w:gridSpan w:val="2"/>
          </w:tcPr>
          <w:p w14:paraId="6B3794F6" w14:textId="77777777" w:rsidR="00562DDE" w:rsidRPr="00EF07F6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562DDE" w14:paraId="36FD050B" w14:textId="77777777" w:rsidTr="0096794F">
        <w:tc>
          <w:tcPr>
            <w:tcW w:w="1817" w:type="pct"/>
            <w:gridSpan w:val="2"/>
          </w:tcPr>
          <w:p w14:paraId="0169043E" w14:textId="77777777" w:rsidR="00562DDE" w:rsidRPr="00EF07F6" w:rsidRDefault="00562DDE" w:rsidP="0096794F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00B050"/>
                <w:sz w:val="20"/>
              </w:rPr>
              <w:t>Pipe plugs</w:t>
            </w:r>
            <w:r w:rsidRPr="002729CC">
              <w:rPr>
                <w:rFonts w:ascii="Arial" w:hAnsi="Arial" w:cs="Arial"/>
                <w:strike/>
                <w:color w:val="FF0000"/>
                <w:sz w:val="20"/>
              </w:rPr>
              <w:t>Gate valves</w:t>
            </w:r>
            <w:r>
              <w:rPr>
                <w:rFonts w:ascii="Arial" w:hAnsi="Arial" w:cs="Arial"/>
                <w:sz w:val="20"/>
              </w:rPr>
              <w:t xml:space="preserve"> used for emptying containment areas secured.</w:t>
            </w:r>
          </w:p>
        </w:tc>
        <w:tc>
          <w:tcPr>
            <w:tcW w:w="273" w:type="pct"/>
          </w:tcPr>
          <w:p w14:paraId="34D46C88" w14:textId="77777777" w:rsidR="00562DDE" w:rsidRPr="00EF07F6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7" w:type="pct"/>
          </w:tcPr>
          <w:p w14:paraId="5454651D" w14:textId="77777777" w:rsidR="00562DDE" w:rsidRPr="00EF07F6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7" w:type="pct"/>
          </w:tcPr>
          <w:p w14:paraId="44B7E85B" w14:textId="77777777" w:rsidR="00562DDE" w:rsidRPr="00EF07F6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95" w:type="pct"/>
            <w:gridSpan w:val="2"/>
          </w:tcPr>
          <w:p w14:paraId="5E59D2E8" w14:textId="77777777" w:rsidR="00562DDE" w:rsidRPr="00EF07F6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562DDE" w14:paraId="68839EE4" w14:textId="77777777" w:rsidTr="0096794F">
        <w:tc>
          <w:tcPr>
            <w:tcW w:w="1817" w:type="pct"/>
            <w:gridSpan w:val="2"/>
          </w:tcPr>
          <w:p w14:paraId="23B74D04" w14:textId="77777777" w:rsidR="00562DDE" w:rsidRPr="00EF07F6" w:rsidRDefault="00562DDE" w:rsidP="0096794F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Containment area / base of tank free of high grass, weeds, and debris.</w:t>
            </w:r>
          </w:p>
        </w:tc>
        <w:tc>
          <w:tcPr>
            <w:tcW w:w="273" w:type="pct"/>
          </w:tcPr>
          <w:p w14:paraId="4A125A02" w14:textId="77777777" w:rsidR="00562DDE" w:rsidRPr="00EF07F6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7" w:type="pct"/>
          </w:tcPr>
          <w:p w14:paraId="3D13EA79" w14:textId="77777777" w:rsidR="00562DDE" w:rsidRPr="00EF07F6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7" w:type="pct"/>
          </w:tcPr>
          <w:p w14:paraId="40170570" w14:textId="77777777" w:rsidR="00562DDE" w:rsidRPr="00EF07F6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95" w:type="pct"/>
            <w:gridSpan w:val="2"/>
          </w:tcPr>
          <w:p w14:paraId="4E387F97" w14:textId="77777777" w:rsidR="00562DDE" w:rsidRPr="00EF07F6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562DDE" w14:paraId="47941119" w14:textId="77777777" w:rsidTr="0096794F">
        <w:tc>
          <w:tcPr>
            <w:tcW w:w="1817" w:type="pct"/>
            <w:gridSpan w:val="2"/>
          </w:tcPr>
          <w:p w14:paraId="1C738545" w14:textId="77777777" w:rsidR="00562DDE" w:rsidRPr="00EF07F6" w:rsidRDefault="00562DDE" w:rsidP="0096794F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Tank shell surface, including any peeling areas, welds, rivets/bolts, seams, and foundation, visually inspected for areas of rust and other deterioration.</w:t>
            </w:r>
          </w:p>
        </w:tc>
        <w:tc>
          <w:tcPr>
            <w:tcW w:w="273" w:type="pct"/>
          </w:tcPr>
          <w:p w14:paraId="16CC65E3" w14:textId="77777777" w:rsidR="00562DDE" w:rsidRPr="00EF07F6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7" w:type="pct"/>
          </w:tcPr>
          <w:p w14:paraId="3A6D6352" w14:textId="77777777" w:rsidR="00562DDE" w:rsidRPr="00EF07F6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7" w:type="pct"/>
          </w:tcPr>
          <w:p w14:paraId="118820ED" w14:textId="77777777" w:rsidR="00562DDE" w:rsidRPr="00EF07F6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95" w:type="pct"/>
            <w:gridSpan w:val="2"/>
          </w:tcPr>
          <w:p w14:paraId="2E63D94C" w14:textId="77777777" w:rsidR="00562DDE" w:rsidRPr="00EF07F6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562DDE" w14:paraId="0A8FC2B3" w14:textId="77777777" w:rsidTr="0096794F">
        <w:tc>
          <w:tcPr>
            <w:tcW w:w="1817" w:type="pct"/>
            <w:gridSpan w:val="2"/>
          </w:tcPr>
          <w:p w14:paraId="1660D9C8" w14:textId="77777777" w:rsidR="00562DDE" w:rsidRPr="00EF07F6" w:rsidRDefault="00562DDE" w:rsidP="0096794F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Ground surface around tanks and containment structures and transfer areas checked for signs of leakage.</w:t>
            </w:r>
          </w:p>
        </w:tc>
        <w:tc>
          <w:tcPr>
            <w:tcW w:w="273" w:type="pct"/>
          </w:tcPr>
          <w:p w14:paraId="1C8F7E23" w14:textId="77777777" w:rsidR="00562DDE" w:rsidRPr="00EF07F6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7" w:type="pct"/>
          </w:tcPr>
          <w:p w14:paraId="47E6CC32" w14:textId="77777777" w:rsidR="00562DDE" w:rsidRPr="00EF07F6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7" w:type="pct"/>
          </w:tcPr>
          <w:p w14:paraId="7C347EF0" w14:textId="77777777" w:rsidR="00562DDE" w:rsidRPr="00EF07F6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95" w:type="pct"/>
            <w:gridSpan w:val="2"/>
          </w:tcPr>
          <w:p w14:paraId="04F6C928" w14:textId="77777777" w:rsidR="00562DDE" w:rsidRPr="00EF07F6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562DDE" w14:paraId="28AF17D6" w14:textId="77777777" w:rsidTr="0096794F">
        <w:trPr>
          <w:trHeight w:val="413"/>
        </w:trPr>
        <w:tc>
          <w:tcPr>
            <w:tcW w:w="1817" w:type="pct"/>
            <w:gridSpan w:val="2"/>
          </w:tcPr>
          <w:p w14:paraId="482D0539" w14:textId="77777777" w:rsidR="00562DDE" w:rsidRPr="00EF07F6" w:rsidRDefault="00562DDE" w:rsidP="0096794F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Leak detection equipment in satisfactory condition.</w:t>
            </w:r>
          </w:p>
        </w:tc>
        <w:tc>
          <w:tcPr>
            <w:tcW w:w="273" w:type="pct"/>
          </w:tcPr>
          <w:p w14:paraId="022E3E64" w14:textId="77777777" w:rsidR="00562DDE" w:rsidRPr="00EF07F6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7" w:type="pct"/>
          </w:tcPr>
          <w:p w14:paraId="431C3E45" w14:textId="77777777" w:rsidR="00562DDE" w:rsidRPr="00EF07F6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7" w:type="pct"/>
          </w:tcPr>
          <w:p w14:paraId="2D8DC2E6" w14:textId="77777777" w:rsidR="00562DDE" w:rsidRPr="00EF07F6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95" w:type="pct"/>
            <w:gridSpan w:val="2"/>
          </w:tcPr>
          <w:p w14:paraId="327AB644" w14:textId="77777777" w:rsidR="00562DDE" w:rsidRPr="00EF07F6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562DDE" w14:paraId="0148F545" w14:textId="77777777" w:rsidTr="0096794F">
        <w:trPr>
          <w:trHeight w:val="440"/>
        </w:trPr>
        <w:tc>
          <w:tcPr>
            <w:tcW w:w="1817" w:type="pct"/>
            <w:gridSpan w:val="2"/>
          </w:tcPr>
          <w:p w14:paraId="60322B02" w14:textId="77777777" w:rsidR="00562DDE" w:rsidRPr="00EF07F6" w:rsidRDefault="00562DDE" w:rsidP="0096794F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Tank water bottom draw offs not in use are secured.</w:t>
            </w:r>
          </w:p>
        </w:tc>
        <w:tc>
          <w:tcPr>
            <w:tcW w:w="273" w:type="pct"/>
          </w:tcPr>
          <w:p w14:paraId="7FA8C364" w14:textId="77777777" w:rsidR="00562DDE" w:rsidRPr="00EF07F6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7" w:type="pct"/>
          </w:tcPr>
          <w:p w14:paraId="085CC11A" w14:textId="77777777" w:rsidR="00562DDE" w:rsidRPr="00EF07F6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7" w:type="pct"/>
          </w:tcPr>
          <w:p w14:paraId="6968B9F7" w14:textId="77777777" w:rsidR="00562DDE" w:rsidRPr="00EF07F6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95" w:type="pct"/>
            <w:gridSpan w:val="2"/>
          </w:tcPr>
          <w:p w14:paraId="71B3296B" w14:textId="77777777" w:rsidR="00562DDE" w:rsidRPr="00EF07F6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562DDE" w14:paraId="4A0AF8DC" w14:textId="77777777" w:rsidTr="0096794F">
        <w:trPr>
          <w:trHeight w:val="449"/>
        </w:trPr>
        <w:tc>
          <w:tcPr>
            <w:tcW w:w="1817" w:type="pct"/>
            <w:gridSpan w:val="2"/>
          </w:tcPr>
          <w:p w14:paraId="66F6143B" w14:textId="77777777" w:rsidR="00562DDE" w:rsidRPr="00EF07F6" w:rsidRDefault="00562DDE" w:rsidP="0096794F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Tank fill valves not in use are secured.</w:t>
            </w:r>
          </w:p>
        </w:tc>
        <w:tc>
          <w:tcPr>
            <w:tcW w:w="273" w:type="pct"/>
          </w:tcPr>
          <w:p w14:paraId="0973162C" w14:textId="77777777" w:rsidR="00562DDE" w:rsidRPr="00EF07F6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7" w:type="pct"/>
          </w:tcPr>
          <w:p w14:paraId="1F2642CB" w14:textId="77777777" w:rsidR="00562DDE" w:rsidRPr="00EF07F6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7" w:type="pct"/>
          </w:tcPr>
          <w:p w14:paraId="19DD310D" w14:textId="77777777" w:rsidR="00562DDE" w:rsidRPr="00EF07F6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95" w:type="pct"/>
            <w:gridSpan w:val="2"/>
          </w:tcPr>
          <w:p w14:paraId="55AF8841" w14:textId="77777777" w:rsidR="00562DDE" w:rsidRPr="00EF07F6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562DDE" w14:paraId="2E962CFC" w14:textId="77777777" w:rsidTr="0096794F">
        <w:tc>
          <w:tcPr>
            <w:tcW w:w="1817" w:type="pct"/>
            <w:gridSpan w:val="2"/>
          </w:tcPr>
          <w:p w14:paraId="21F9E232" w14:textId="77777777" w:rsidR="00562DDE" w:rsidRPr="00EF07F6" w:rsidRDefault="00562DDE" w:rsidP="0096794F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Valves inspected for signs of leakage or deterioration.</w:t>
            </w:r>
          </w:p>
        </w:tc>
        <w:tc>
          <w:tcPr>
            <w:tcW w:w="273" w:type="pct"/>
          </w:tcPr>
          <w:p w14:paraId="0A675C94" w14:textId="77777777" w:rsidR="00562DDE" w:rsidRPr="00EF07F6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7" w:type="pct"/>
          </w:tcPr>
          <w:p w14:paraId="3A574706" w14:textId="77777777" w:rsidR="00562DDE" w:rsidRPr="00EF07F6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7" w:type="pct"/>
          </w:tcPr>
          <w:p w14:paraId="414C7FEE" w14:textId="77777777" w:rsidR="00562DDE" w:rsidRPr="00EF07F6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95" w:type="pct"/>
            <w:gridSpan w:val="2"/>
          </w:tcPr>
          <w:p w14:paraId="2ED4A3A1" w14:textId="77777777" w:rsidR="00562DDE" w:rsidRPr="00EF07F6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562DDE" w14:paraId="6E85705C" w14:textId="77777777" w:rsidTr="0096794F">
        <w:tc>
          <w:tcPr>
            <w:tcW w:w="1817" w:type="pct"/>
            <w:gridSpan w:val="2"/>
          </w:tcPr>
          <w:p w14:paraId="52487CB0" w14:textId="77777777" w:rsidR="00562DDE" w:rsidRPr="00EF07F6" w:rsidRDefault="00562DDE" w:rsidP="0096794F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Inlet and outlet piping and flanges inspected for leakage.</w:t>
            </w:r>
          </w:p>
        </w:tc>
        <w:tc>
          <w:tcPr>
            <w:tcW w:w="273" w:type="pct"/>
          </w:tcPr>
          <w:p w14:paraId="41E44E2B" w14:textId="77777777" w:rsidR="00562DDE" w:rsidRPr="00EF07F6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7" w:type="pct"/>
          </w:tcPr>
          <w:p w14:paraId="6E97A67A" w14:textId="77777777" w:rsidR="00562DDE" w:rsidRPr="00EF07F6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7" w:type="pct"/>
          </w:tcPr>
          <w:p w14:paraId="4ADA94E0" w14:textId="77777777" w:rsidR="00562DDE" w:rsidRPr="00EF07F6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95" w:type="pct"/>
            <w:gridSpan w:val="2"/>
          </w:tcPr>
          <w:p w14:paraId="3E8E2746" w14:textId="77777777" w:rsidR="00562DDE" w:rsidRPr="00EF07F6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562DDE" w14:paraId="38CF4370" w14:textId="77777777" w:rsidTr="0096794F">
        <w:tc>
          <w:tcPr>
            <w:tcW w:w="1817" w:type="pct"/>
            <w:gridSpan w:val="2"/>
          </w:tcPr>
          <w:p w14:paraId="103461A6" w14:textId="77777777" w:rsidR="00562DDE" w:rsidRPr="00EF07F6" w:rsidRDefault="00562DDE" w:rsidP="0096794F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tank gauges have been inspected and are operational.</w:t>
            </w:r>
          </w:p>
        </w:tc>
        <w:tc>
          <w:tcPr>
            <w:tcW w:w="273" w:type="pct"/>
          </w:tcPr>
          <w:p w14:paraId="4492EA42" w14:textId="77777777" w:rsidR="00562DDE" w:rsidRPr="00EF07F6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7" w:type="pct"/>
          </w:tcPr>
          <w:p w14:paraId="5331AE5B" w14:textId="77777777" w:rsidR="00562DDE" w:rsidRPr="00EF07F6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7" w:type="pct"/>
          </w:tcPr>
          <w:p w14:paraId="33FAC4BB" w14:textId="77777777" w:rsidR="00562DDE" w:rsidRPr="00EF07F6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95" w:type="pct"/>
            <w:gridSpan w:val="2"/>
          </w:tcPr>
          <w:p w14:paraId="365A1473" w14:textId="77777777" w:rsidR="00562DDE" w:rsidRPr="00EF07F6" w:rsidRDefault="00562DDE" w:rsidP="009679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25AFA5B" w14:textId="77777777" w:rsidR="00562DDE" w:rsidRDefault="00562DDE" w:rsidP="00562DDE"/>
    <w:p w14:paraId="5F9E9554" w14:textId="77777777" w:rsidR="00020F4B" w:rsidRPr="00020F4B" w:rsidRDefault="00020F4B" w:rsidP="00020F4B">
      <w:bookmarkStart w:id="1" w:name="_GoBack"/>
      <w:bookmarkEnd w:id="1"/>
    </w:p>
    <w:p w14:paraId="61D3A0B7" w14:textId="77777777" w:rsidR="00820455" w:rsidRDefault="00820455" w:rsidP="00820455">
      <w:pPr>
        <w:spacing w:after="0" w:line="240" w:lineRule="auto"/>
      </w:pPr>
      <w:r w:rsidRPr="00C22EDD">
        <w:rPr>
          <w:rStyle w:val="Heading1Char"/>
        </w:rPr>
        <w:t>Corrective actions recommended or taken:</w:t>
      </w:r>
      <w:r>
        <w:t xml:space="preserve"> </w:t>
      </w:r>
    </w:p>
    <w:p w14:paraId="0EC96739" w14:textId="77777777" w:rsidR="00820455" w:rsidRDefault="00820455" w:rsidP="00820455">
      <w:pPr>
        <w:spacing w:after="0" w:line="240" w:lineRule="auto"/>
      </w:pPr>
      <w:r>
        <w:t>____________________________________________________________________________</w:t>
      </w:r>
    </w:p>
    <w:p w14:paraId="5F89A7E8" w14:textId="77777777" w:rsidR="00820455" w:rsidRDefault="00820455" w:rsidP="00820455">
      <w:pPr>
        <w:spacing w:after="0" w:line="240" w:lineRule="auto"/>
      </w:pPr>
      <w:r>
        <w:t>____________________________________________________________________________</w:t>
      </w:r>
    </w:p>
    <w:p w14:paraId="3EFB63F2" w14:textId="77777777" w:rsidR="00820455" w:rsidRDefault="00820455" w:rsidP="00820455">
      <w:pPr>
        <w:spacing w:after="0" w:line="240" w:lineRule="auto"/>
      </w:pPr>
      <w:r>
        <w:t>____________________________________________________________________________</w:t>
      </w:r>
    </w:p>
    <w:p w14:paraId="4D360DA2" w14:textId="77777777" w:rsidR="00820455" w:rsidRDefault="00820455" w:rsidP="00820455">
      <w:pPr>
        <w:spacing w:after="0" w:line="240" w:lineRule="auto"/>
      </w:pPr>
    </w:p>
    <w:p w14:paraId="2DB5EE13" w14:textId="77777777" w:rsidR="00820455" w:rsidRDefault="00820455" w:rsidP="00820455">
      <w:pPr>
        <w:spacing w:after="0" w:line="240" w:lineRule="auto"/>
      </w:pPr>
    </w:p>
    <w:tbl>
      <w:tblPr>
        <w:tblStyle w:val="TableGrid1"/>
        <w:tblW w:w="936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7740"/>
        <w:gridCol w:w="1620"/>
      </w:tblGrid>
      <w:tr w:rsidR="00820455" w:rsidRPr="00E75C8D" w14:paraId="0633A81C" w14:textId="77777777" w:rsidTr="00DD2673">
        <w:trPr>
          <w:cantSplit/>
          <w:trHeight w:val="576"/>
          <w:jc w:val="center"/>
        </w:trPr>
        <w:tc>
          <w:tcPr>
            <w:tcW w:w="9360" w:type="dxa"/>
            <w:gridSpan w:val="2"/>
            <w:shd w:val="clear" w:color="auto" w:fill="auto"/>
            <w:vAlign w:val="center"/>
          </w:tcPr>
          <w:p w14:paraId="377B09CC" w14:textId="77777777" w:rsidR="00820455" w:rsidRDefault="00820455" w:rsidP="00DD2673">
            <w:pPr>
              <w:pStyle w:val="Signature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Completed by:</w:t>
            </w:r>
          </w:p>
        </w:tc>
      </w:tr>
      <w:tr w:rsidR="00820455" w:rsidRPr="00E75C8D" w14:paraId="0E89906C" w14:textId="77777777" w:rsidTr="00DD2673">
        <w:trPr>
          <w:cantSplit/>
          <w:trHeight w:val="576"/>
          <w:jc w:val="center"/>
        </w:trPr>
        <w:tc>
          <w:tcPr>
            <w:tcW w:w="7740" w:type="dxa"/>
            <w:shd w:val="clear" w:color="auto" w:fill="auto"/>
            <w:vAlign w:val="center"/>
          </w:tcPr>
          <w:p w14:paraId="06C4FB37" w14:textId="77777777" w:rsidR="00820455" w:rsidRPr="00E75C8D" w:rsidRDefault="00820455" w:rsidP="00DD2673">
            <w:pPr>
              <w:pStyle w:val="SignatureText"/>
              <w:rPr>
                <w:rFonts w:asciiTheme="minorHAnsi" w:hAnsiTheme="minorHAnsi"/>
                <w:sz w:val="22"/>
                <w:szCs w:val="22"/>
              </w:rPr>
            </w:pPr>
            <w:r w:rsidRPr="00E75C8D">
              <w:rPr>
                <w:rFonts w:asciiTheme="minorHAnsi" w:hAnsiTheme="minorHAnsi"/>
                <w:sz w:val="22"/>
                <w:szCs w:val="22"/>
              </w:rPr>
              <w:t>Signature: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DE61391" w14:textId="77777777" w:rsidR="00820455" w:rsidRPr="00E75C8D" w:rsidRDefault="00820455" w:rsidP="00DD2673">
            <w:pPr>
              <w:pStyle w:val="SignatureText"/>
              <w:rPr>
                <w:rFonts w:asciiTheme="minorHAnsi" w:hAnsiTheme="minorHAnsi"/>
                <w:sz w:val="22"/>
                <w:szCs w:val="22"/>
              </w:rPr>
            </w:pPr>
            <w:r w:rsidRPr="00E75C8D">
              <w:rPr>
                <w:rFonts w:asciiTheme="minorHAnsi" w:hAnsiTheme="minorHAnsi"/>
                <w:sz w:val="22"/>
                <w:szCs w:val="22"/>
              </w:rPr>
              <w:t>Date:</w:t>
            </w:r>
          </w:p>
        </w:tc>
      </w:tr>
      <w:tr w:rsidR="00820455" w:rsidRPr="00E75C8D" w14:paraId="2A306303" w14:textId="77777777" w:rsidTr="00DD2673">
        <w:trPr>
          <w:cantSplit/>
          <w:trHeight w:val="576"/>
          <w:jc w:val="center"/>
        </w:trPr>
        <w:tc>
          <w:tcPr>
            <w:tcW w:w="9360" w:type="dxa"/>
            <w:gridSpan w:val="2"/>
            <w:shd w:val="clear" w:color="auto" w:fill="auto"/>
            <w:vAlign w:val="center"/>
          </w:tcPr>
          <w:p w14:paraId="4E76448B" w14:textId="77777777" w:rsidR="00820455" w:rsidRPr="00E75C8D" w:rsidRDefault="00820455" w:rsidP="00DD2673">
            <w:pPr>
              <w:pStyle w:val="Signature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Verified by</w:t>
            </w:r>
            <w:r w:rsidRPr="00E75C8D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</w:tr>
      <w:tr w:rsidR="00820455" w:rsidRPr="00E75C8D" w14:paraId="2883291B" w14:textId="77777777" w:rsidTr="00DD2673">
        <w:trPr>
          <w:cantSplit/>
          <w:trHeight w:val="576"/>
          <w:jc w:val="center"/>
        </w:trPr>
        <w:tc>
          <w:tcPr>
            <w:tcW w:w="7740" w:type="dxa"/>
            <w:shd w:val="clear" w:color="auto" w:fill="auto"/>
            <w:vAlign w:val="center"/>
          </w:tcPr>
          <w:p w14:paraId="1D532DC1" w14:textId="77777777" w:rsidR="00820455" w:rsidRPr="00E75C8D" w:rsidRDefault="00820455" w:rsidP="00DD2673">
            <w:pPr>
              <w:pStyle w:val="SignatureText"/>
              <w:rPr>
                <w:rFonts w:asciiTheme="minorHAnsi" w:hAnsiTheme="minorHAnsi"/>
                <w:sz w:val="22"/>
                <w:szCs w:val="22"/>
              </w:rPr>
            </w:pPr>
            <w:r w:rsidRPr="00E75C8D">
              <w:rPr>
                <w:rFonts w:asciiTheme="minorHAnsi" w:hAnsiTheme="minorHAnsi"/>
                <w:sz w:val="22"/>
                <w:szCs w:val="22"/>
              </w:rPr>
              <w:t>Signature: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B0EF96A" w14:textId="77777777" w:rsidR="00820455" w:rsidRPr="00E75C8D" w:rsidRDefault="00820455" w:rsidP="00DD2673">
            <w:pPr>
              <w:pStyle w:val="SignatureText"/>
              <w:rPr>
                <w:rFonts w:asciiTheme="minorHAnsi" w:hAnsiTheme="minorHAnsi"/>
                <w:sz w:val="22"/>
                <w:szCs w:val="22"/>
              </w:rPr>
            </w:pPr>
            <w:r w:rsidRPr="00E75C8D">
              <w:rPr>
                <w:rFonts w:asciiTheme="minorHAnsi" w:hAnsiTheme="minorHAnsi"/>
                <w:sz w:val="22"/>
                <w:szCs w:val="22"/>
              </w:rPr>
              <w:t>Date:</w:t>
            </w:r>
          </w:p>
        </w:tc>
      </w:tr>
    </w:tbl>
    <w:p w14:paraId="4ACCC33B" w14:textId="77777777" w:rsidR="00820455" w:rsidRDefault="00820455" w:rsidP="00820455">
      <w:pPr>
        <w:spacing w:after="0" w:line="240" w:lineRule="auto"/>
      </w:pPr>
    </w:p>
    <w:p w14:paraId="2C6A80C8" w14:textId="77777777" w:rsidR="00820455" w:rsidRPr="00787BBA" w:rsidRDefault="00820455" w:rsidP="00787BBA"/>
    <w:p w14:paraId="0CDB440A" w14:textId="77777777" w:rsidR="00F94D9D" w:rsidRDefault="00F94D9D" w:rsidP="00F94D9D">
      <w:r>
        <w:br w:type="page"/>
      </w:r>
    </w:p>
    <w:p w14:paraId="52CDDCC5" w14:textId="77777777" w:rsidR="004235FC" w:rsidRDefault="004235FC" w:rsidP="00F94D9D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</w:p>
    <w:p w14:paraId="3E9B40B1" w14:textId="77777777" w:rsidR="00F94D9D" w:rsidRDefault="00F94D9D" w:rsidP="00F94D9D">
      <w:pPr>
        <w:pStyle w:val="Heading2"/>
      </w:pPr>
      <w:r>
        <w:t>Document Properties</w:t>
      </w:r>
    </w:p>
    <w:tbl>
      <w:tblPr>
        <w:tblStyle w:val="TableGrid"/>
        <w:tblW w:w="8482" w:type="dxa"/>
        <w:tblInd w:w="198" w:type="dxa"/>
        <w:tblLook w:val="04A0" w:firstRow="1" w:lastRow="0" w:firstColumn="1" w:lastColumn="0" w:noHBand="0" w:noVBand="1"/>
      </w:tblPr>
      <w:tblGrid>
        <w:gridCol w:w="2082"/>
        <w:gridCol w:w="6400"/>
      </w:tblGrid>
      <w:tr w:rsidR="00F94D9D" w:rsidRPr="000533CC" w14:paraId="113627A4" w14:textId="77777777" w:rsidTr="00DF5AEF">
        <w:trPr>
          <w:trHeight w:val="300"/>
        </w:trPr>
        <w:tc>
          <w:tcPr>
            <w:tcW w:w="2082" w:type="dxa"/>
            <w:shd w:val="clear" w:color="auto" w:fill="BFBFBF" w:themeFill="background1" w:themeFillShade="BF"/>
            <w:hideMark/>
          </w:tcPr>
          <w:p w14:paraId="650D98F2" w14:textId="77777777" w:rsidR="00F94D9D" w:rsidRPr="000533CC" w:rsidRDefault="00F94D9D" w:rsidP="00DF5AE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Property</w:t>
            </w:r>
          </w:p>
        </w:tc>
        <w:tc>
          <w:tcPr>
            <w:tcW w:w="6400" w:type="dxa"/>
            <w:shd w:val="clear" w:color="auto" w:fill="BFBFBF" w:themeFill="background1" w:themeFillShade="BF"/>
            <w:hideMark/>
          </w:tcPr>
          <w:p w14:paraId="55B1632A" w14:textId="77777777" w:rsidR="00F94D9D" w:rsidRPr="000533CC" w:rsidRDefault="00F94D9D" w:rsidP="00DF5AE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Value (replace explanation text with info)</w:t>
            </w:r>
          </w:p>
        </w:tc>
      </w:tr>
      <w:tr w:rsidR="00F94D9D" w:rsidRPr="000533CC" w14:paraId="42B28F51" w14:textId="77777777" w:rsidTr="00DF5AEF">
        <w:trPr>
          <w:trHeight w:val="300"/>
        </w:trPr>
        <w:tc>
          <w:tcPr>
            <w:tcW w:w="2082" w:type="dxa"/>
            <w:hideMark/>
          </w:tcPr>
          <w:p w14:paraId="659B68D6" w14:textId="77777777" w:rsidR="00F94D9D" w:rsidRPr="000533CC" w:rsidRDefault="00F94D9D" w:rsidP="00DF5AEF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Site Code</w:t>
            </w:r>
          </w:p>
        </w:tc>
        <w:tc>
          <w:tcPr>
            <w:tcW w:w="6400" w:type="dxa"/>
            <w:hideMark/>
          </w:tcPr>
          <w:p w14:paraId="1611C4AB" w14:textId="77777777" w:rsidR="00F94D9D" w:rsidRPr="00DF1245" w:rsidRDefault="00F94D9D" w:rsidP="00DF5AEF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DCA&lt;#&gt;</w:t>
            </w:r>
          </w:p>
        </w:tc>
      </w:tr>
      <w:tr w:rsidR="00F94D9D" w:rsidRPr="000533CC" w14:paraId="6068AE79" w14:textId="77777777" w:rsidTr="00DF5AEF">
        <w:trPr>
          <w:trHeight w:val="900"/>
        </w:trPr>
        <w:tc>
          <w:tcPr>
            <w:tcW w:w="2082" w:type="dxa"/>
            <w:hideMark/>
          </w:tcPr>
          <w:p w14:paraId="5730DCEF" w14:textId="77777777" w:rsidR="00F94D9D" w:rsidRPr="000533CC" w:rsidRDefault="00F94D9D" w:rsidP="00DF5AEF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Filename</w:t>
            </w:r>
          </w:p>
        </w:tc>
        <w:tc>
          <w:tcPr>
            <w:tcW w:w="6400" w:type="dxa"/>
            <w:hideMark/>
          </w:tcPr>
          <w:p w14:paraId="089893BF" w14:textId="77777777" w:rsidR="00F94D9D" w:rsidRPr="00DF1245" w:rsidRDefault="00F94D9D" w:rsidP="00DF5AEF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The EOPs and SOPs currently follow the format &lt;scope&gt;_&lt;docType&gt;_&lt;description&gt;. For example pdx_eop_rack-down</w:t>
            </w:r>
          </w:p>
        </w:tc>
      </w:tr>
      <w:tr w:rsidR="00F94D9D" w:rsidRPr="000533CC" w14:paraId="2144E619" w14:textId="77777777" w:rsidTr="00DF5AEF">
        <w:trPr>
          <w:trHeight w:val="600"/>
        </w:trPr>
        <w:tc>
          <w:tcPr>
            <w:tcW w:w="2082" w:type="dxa"/>
            <w:hideMark/>
          </w:tcPr>
          <w:p w14:paraId="2AFA389E" w14:textId="77777777" w:rsidR="00F94D9D" w:rsidRPr="000533CC" w:rsidRDefault="00F94D9D" w:rsidP="00DF5AEF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Title</w:t>
            </w:r>
          </w:p>
        </w:tc>
        <w:tc>
          <w:tcPr>
            <w:tcW w:w="6400" w:type="dxa"/>
            <w:hideMark/>
          </w:tcPr>
          <w:p w14:paraId="5C5AC503" w14:textId="77777777" w:rsidR="00F94D9D" w:rsidRPr="00DF1245" w:rsidRDefault="00F94D9D" w:rsidP="00DF5AEF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For example, the Title for the filename above is "Emergency Operating Procedure Rack-Down Event"</w:t>
            </w:r>
          </w:p>
        </w:tc>
      </w:tr>
      <w:tr w:rsidR="00F94D9D" w:rsidRPr="000533CC" w14:paraId="448FA780" w14:textId="77777777" w:rsidTr="00DF5AEF">
        <w:trPr>
          <w:trHeight w:val="600"/>
        </w:trPr>
        <w:tc>
          <w:tcPr>
            <w:tcW w:w="2082" w:type="dxa"/>
            <w:hideMark/>
          </w:tcPr>
          <w:p w14:paraId="6B3C1709" w14:textId="77777777" w:rsidR="00F94D9D" w:rsidRPr="000533CC" w:rsidRDefault="00F94D9D" w:rsidP="00DF5AEF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Version number/Date version published</w:t>
            </w:r>
          </w:p>
        </w:tc>
        <w:tc>
          <w:tcPr>
            <w:tcW w:w="6400" w:type="dxa"/>
            <w:hideMark/>
          </w:tcPr>
          <w:p w14:paraId="7B4C98D2" w14:textId="77777777" w:rsidR="00F94D9D" w:rsidRPr="00DF1245" w:rsidRDefault="00F94D9D" w:rsidP="00DF5AEF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This may be automatically generated as a property of the doc (if it's in version control) or it may need to be added manually.</w:t>
            </w:r>
          </w:p>
        </w:tc>
      </w:tr>
      <w:tr w:rsidR="00F94D9D" w:rsidRPr="000533CC" w14:paraId="3138EF9F" w14:textId="77777777" w:rsidTr="00DF5AEF">
        <w:trPr>
          <w:trHeight w:val="300"/>
        </w:trPr>
        <w:tc>
          <w:tcPr>
            <w:tcW w:w="2082" w:type="dxa"/>
            <w:hideMark/>
          </w:tcPr>
          <w:p w14:paraId="5619B30A" w14:textId="77777777" w:rsidR="00F94D9D" w:rsidRPr="000533CC" w:rsidRDefault="00F94D9D" w:rsidP="00DF5AEF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Doc Type</w:t>
            </w:r>
          </w:p>
        </w:tc>
        <w:tc>
          <w:tcPr>
            <w:tcW w:w="6400" w:type="dxa"/>
            <w:hideMark/>
          </w:tcPr>
          <w:p w14:paraId="32F662CC" w14:textId="77777777" w:rsidR="00F94D9D" w:rsidRPr="00DF1245" w:rsidRDefault="00F94D9D" w:rsidP="00DF5AEF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SOP/EOP/Checklist/Admin Practice/Form/Reference</w:t>
            </w:r>
          </w:p>
        </w:tc>
      </w:tr>
      <w:tr w:rsidR="00F94D9D" w:rsidRPr="000533CC" w14:paraId="4D63D4FF" w14:textId="77777777" w:rsidTr="00DF5AEF">
        <w:trPr>
          <w:trHeight w:val="300"/>
        </w:trPr>
        <w:tc>
          <w:tcPr>
            <w:tcW w:w="2082" w:type="dxa"/>
            <w:hideMark/>
          </w:tcPr>
          <w:p w14:paraId="704D737C" w14:textId="77777777" w:rsidR="00F94D9D" w:rsidRPr="000533CC" w:rsidRDefault="00F94D9D" w:rsidP="00DF5AEF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Zone</w:t>
            </w:r>
          </w:p>
        </w:tc>
        <w:tc>
          <w:tcPr>
            <w:tcW w:w="6400" w:type="dxa"/>
            <w:hideMark/>
          </w:tcPr>
          <w:p w14:paraId="66545C3F" w14:textId="77777777" w:rsidR="00F94D9D" w:rsidRPr="00DF1245" w:rsidRDefault="00F94D9D" w:rsidP="00DF5AEF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What's the scope of the doc: Global, Regional, Cluster, Site</w:t>
            </w:r>
          </w:p>
        </w:tc>
      </w:tr>
      <w:tr w:rsidR="00F94D9D" w:rsidRPr="000533CC" w14:paraId="479DAF27" w14:textId="77777777" w:rsidTr="00DF5AEF">
        <w:trPr>
          <w:trHeight w:val="600"/>
        </w:trPr>
        <w:tc>
          <w:tcPr>
            <w:tcW w:w="2082" w:type="dxa"/>
            <w:hideMark/>
          </w:tcPr>
          <w:p w14:paraId="09EF1B00" w14:textId="77777777" w:rsidR="00F94D9D" w:rsidRPr="000533CC" w:rsidRDefault="00F94D9D" w:rsidP="00DF5AEF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Technical Owner</w:t>
            </w:r>
          </w:p>
        </w:tc>
        <w:tc>
          <w:tcPr>
            <w:tcW w:w="6400" w:type="dxa"/>
            <w:hideMark/>
          </w:tcPr>
          <w:p w14:paraId="34EB72BE" w14:textId="77777777" w:rsidR="00F94D9D" w:rsidRPr="00DF1245" w:rsidRDefault="00F94D9D" w:rsidP="00DF5AEF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Each doc needs an owner who is responsible for creating the draft and revising it as necessary.</w:t>
            </w:r>
          </w:p>
        </w:tc>
      </w:tr>
      <w:tr w:rsidR="00F94D9D" w:rsidRPr="000533CC" w14:paraId="22683ED0" w14:textId="77777777" w:rsidTr="00DF5AEF">
        <w:trPr>
          <w:trHeight w:val="600"/>
        </w:trPr>
        <w:tc>
          <w:tcPr>
            <w:tcW w:w="2082" w:type="dxa"/>
            <w:hideMark/>
          </w:tcPr>
          <w:p w14:paraId="075533A1" w14:textId="77777777" w:rsidR="00F94D9D" w:rsidRPr="000533CC" w:rsidRDefault="00F94D9D" w:rsidP="00DF5AEF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Technical Writer</w:t>
            </w:r>
          </w:p>
        </w:tc>
        <w:tc>
          <w:tcPr>
            <w:tcW w:w="6400" w:type="dxa"/>
            <w:hideMark/>
          </w:tcPr>
          <w:p w14:paraId="6AAA4D66" w14:textId="77777777" w:rsidR="00F94D9D" w:rsidRPr="00DF1245" w:rsidRDefault="00F94D9D" w:rsidP="00DF5AEF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There should be a specific person from the publication side to manage the workflow, reporting, and publishing for each doc.</w:t>
            </w:r>
          </w:p>
        </w:tc>
      </w:tr>
      <w:tr w:rsidR="00F94D9D" w:rsidRPr="000533CC" w14:paraId="12A9AD91" w14:textId="77777777" w:rsidTr="00DF5AEF">
        <w:trPr>
          <w:trHeight w:val="600"/>
        </w:trPr>
        <w:tc>
          <w:tcPr>
            <w:tcW w:w="2082" w:type="dxa"/>
            <w:hideMark/>
          </w:tcPr>
          <w:p w14:paraId="143E759A" w14:textId="77777777" w:rsidR="00F94D9D" w:rsidRPr="000533CC" w:rsidRDefault="00F94D9D" w:rsidP="00DF5AEF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Affected Equipment</w:t>
            </w:r>
          </w:p>
        </w:tc>
        <w:tc>
          <w:tcPr>
            <w:tcW w:w="6400" w:type="dxa"/>
            <w:hideMark/>
          </w:tcPr>
          <w:p w14:paraId="3B3245B9" w14:textId="77777777" w:rsidR="00F94D9D" w:rsidRPr="00DF1245" w:rsidRDefault="00F94D9D" w:rsidP="00DF5AEF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If we had a flag raised on a piece of equipment in an Agile, should this doc change? If so, list that equipment here.</w:t>
            </w:r>
          </w:p>
        </w:tc>
      </w:tr>
      <w:tr w:rsidR="00F94D9D" w:rsidRPr="000533CC" w14:paraId="24669996" w14:textId="77777777" w:rsidTr="00DF5AEF">
        <w:trPr>
          <w:trHeight w:val="600"/>
        </w:trPr>
        <w:tc>
          <w:tcPr>
            <w:tcW w:w="2082" w:type="dxa"/>
            <w:hideMark/>
          </w:tcPr>
          <w:p w14:paraId="1274419C" w14:textId="77777777" w:rsidR="00F94D9D" w:rsidRPr="000533CC" w:rsidRDefault="00F94D9D" w:rsidP="00DF5AEF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Sensitivity rating</w:t>
            </w:r>
          </w:p>
        </w:tc>
        <w:tc>
          <w:tcPr>
            <w:tcW w:w="6400" w:type="dxa"/>
            <w:hideMark/>
          </w:tcPr>
          <w:p w14:paraId="1105BE6A" w14:textId="77777777" w:rsidR="00F94D9D" w:rsidRPr="00DF1245" w:rsidRDefault="00F94D9D" w:rsidP="00DF5AEF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 xml:space="preserve">Public, Confidential, Highly Confidential, Critical.  This might have to change for MVP. </w:t>
            </w:r>
          </w:p>
        </w:tc>
      </w:tr>
      <w:tr w:rsidR="00F94D9D" w:rsidRPr="000533CC" w14:paraId="192EC461" w14:textId="77777777" w:rsidTr="00DF5AEF">
        <w:trPr>
          <w:trHeight w:val="2150"/>
        </w:trPr>
        <w:tc>
          <w:tcPr>
            <w:tcW w:w="2082" w:type="dxa"/>
            <w:hideMark/>
          </w:tcPr>
          <w:p w14:paraId="0F1EE85C" w14:textId="77777777" w:rsidR="00F94D9D" w:rsidRPr="000533CC" w:rsidRDefault="00F94D9D" w:rsidP="00DF5AEF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Origin</w:t>
            </w:r>
          </w:p>
        </w:tc>
        <w:tc>
          <w:tcPr>
            <w:tcW w:w="6400" w:type="dxa"/>
            <w:hideMark/>
          </w:tcPr>
          <w:p w14:paraId="2FC4D53C" w14:textId="77777777" w:rsidR="00F94D9D" w:rsidRPr="00DF1245" w:rsidRDefault="00F94D9D" w:rsidP="00DF5AEF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Where did the "original" come from? For example, is it an MVP flavor of a commercial doc or is it from scratch.</w:t>
            </w:r>
          </w:p>
          <w:p w14:paraId="2D352109" w14:textId="77777777" w:rsidR="00F94D9D" w:rsidRPr="00DF1245" w:rsidRDefault="00F94D9D" w:rsidP="00F94D9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MVP Original</w:t>
            </w:r>
          </w:p>
          <w:p w14:paraId="6A411F9F" w14:textId="77777777" w:rsidR="00F94D9D" w:rsidRPr="00DF1245" w:rsidRDefault="00F94D9D" w:rsidP="00F94D9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DCGS Unchanged</w:t>
            </w:r>
          </w:p>
          <w:p w14:paraId="5F67104B" w14:textId="77777777" w:rsidR="00F94D9D" w:rsidRPr="00DF1245" w:rsidRDefault="00F94D9D" w:rsidP="00F94D9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DCGS Changed</w:t>
            </w:r>
          </w:p>
          <w:p w14:paraId="0FE8FEEA" w14:textId="77777777" w:rsidR="00F94D9D" w:rsidRPr="00DF1245" w:rsidRDefault="00F94D9D" w:rsidP="00F94D9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W</w:t>
            </w:r>
          </w:p>
          <w:p w14:paraId="78881F89" w14:textId="77777777" w:rsidR="00F94D9D" w:rsidRPr="00DF1245" w:rsidRDefault="00F94D9D" w:rsidP="00F94D9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Twiki</w:t>
            </w:r>
          </w:p>
        </w:tc>
      </w:tr>
      <w:tr w:rsidR="00F94D9D" w:rsidRPr="000533CC" w14:paraId="25EF9283" w14:textId="77777777" w:rsidTr="00DF5AEF">
        <w:trPr>
          <w:trHeight w:val="300"/>
        </w:trPr>
        <w:tc>
          <w:tcPr>
            <w:tcW w:w="2082" w:type="dxa"/>
            <w:hideMark/>
          </w:tcPr>
          <w:p w14:paraId="32308F96" w14:textId="77777777" w:rsidR="00F94D9D" w:rsidRPr="000533CC" w:rsidRDefault="00F94D9D" w:rsidP="00DF5AEF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URL</w:t>
            </w:r>
          </w:p>
        </w:tc>
        <w:tc>
          <w:tcPr>
            <w:tcW w:w="6400" w:type="dxa"/>
            <w:hideMark/>
          </w:tcPr>
          <w:p w14:paraId="0C0138E0" w14:textId="77777777" w:rsidR="00F94D9D" w:rsidRPr="00DF1245" w:rsidRDefault="00F94D9D" w:rsidP="00DF5AEF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Where can techs view the most current version of the doc</w:t>
            </w:r>
          </w:p>
        </w:tc>
      </w:tr>
      <w:tr w:rsidR="00F94D9D" w:rsidRPr="000533CC" w14:paraId="7EF05FF3" w14:textId="77777777" w:rsidTr="00DF5AEF">
        <w:trPr>
          <w:trHeight w:val="600"/>
        </w:trPr>
        <w:tc>
          <w:tcPr>
            <w:tcW w:w="2082" w:type="dxa"/>
            <w:hideMark/>
          </w:tcPr>
          <w:p w14:paraId="72D47AB6" w14:textId="77777777" w:rsidR="00F94D9D" w:rsidRPr="000533CC" w:rsidRDefault="00F94D9D" w:rsidP="00DF5AEF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Physical location</w:t>
            </w:r>
          </w:p>
        </w:tc>
        <w:tc>
          <w:tcPr>
            <w:tcW w:w="6400" w:type="dxa"/>
            <w:hideMark/>
          </w:tcPr>
          <w:p w14:paraId="5C749120" w14:textId="77777777" w:rsidR="00F94D9D" w:rsidRPr="00DF1245" w:rsidRDefault="00F94D9D" w:rsidP="00DF5AEF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Where does the authoritative version of the doc live (eventually this is expected to be in Agile)</w:t>
            </w:r>
          </w:p>
        </w:tc>
      </w:tr>
      <w:tr w:rsidR="00F94D9D" w:rsidRPr="000533CC" w14:paraId="6F0EF429" w14:textId="77777777" w:rsidTr="00DF5AEF">
        <w:trPr>
          <w:trHeight w:val="600"/>
        </w:trPr>
        <w:tc>
          <w:tcPr>
            <w:tcW w:w="2082" w:type="dxa"/>
            <w:hideMark/>
          </w:tcPr>
          <w:p w14:paraId="669DD99F" w14:textId="77777777" w:rsidR="00F94D9D" w:rsidRPr="000533CC" w:rsidRDefault="00F94D9D" w:rsidP="00DF5AEF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Audience</w:t>
            </w:r>
          </w:p>
        </w:tc>
        <w:tc>
          <w:tcPr>
            <w:tcW w:w="6400" w:type="dxa"/>
            <w:hideMark/>
          </w:tcPr>
          <w:p w14:paraId="50B29BC7" w14:textId="77777777" w:rsidR="00F94D9D" w:rsidRPr="00DF1245" w:rsidRDefault="00F94D9D" w:rsidP="00DF5AEF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What role is this intended for. Data Tech, Electrical Engineer, Vendor, etc.</w:t>
            </w:r>
          </w:p>
        </w:tc>
      </w:tr>
      <w:tr w:rsidR="00F94D9D" w:rsidRPr="000533CC" w14:paraId="17FA7048" w14:textId="77777777" w:rsidTr="00DF5AEF">
        <w:trPr>
          <w:trHeight w:val="600"/>
        </w:trPr>
        <w:tc>
          <w:tcPr>
            <w:tcW w:w="2082" w:type="dxa"/>
            <w:hideMark/>
          </w:tcPr>
          <w:p w14:paraId="2BB9C50D" w14:textId="77777777" w:rsidR="00F94D9D" w:rsidRPr="000533CC" w:rsidRDefault="00F94D9D" w:rsidP="00DF5AEF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Renewal date</w:t>
            </w:r>
          </w:p>
        </w:tc>
        <w:tc>
          <w:tcPr>
            <w:tcW w:w="6400" w:type="dxa"/>
            <w:hideMark/>
          </w:tcPr>
          <w:p w14:paraId="10C95CD1" w14:textId="77777777" w:rsidR="00F94D9D" w:rsidRPr="00DF1245" w:rsidRDefault="00F94D9D" w:rsidP="00DF5AEF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The date by which this doc should be reviewed by the technical owner (each month, each year, etc.)</w:t>
            </w:r>
          </w:p>
        </w:tc>
      </w:tr>
      <w:tr w:rsidR="00F94D9D" w:rsidRPr="000533CC" w14:paraId="111637B9" w14:textId="77777777" w:rsidTr="00DF5AEF">
        <w:trPr>
          <w:trHeight w:val="300"/>
        </w:trPr>
        <w:tc>
          <w:tcPr>
            <w:tcW w:w="2082" w:type="dxa"/>
            <w:hideMark/>
          </w:tcPr>
          <w:p w14:paraId="7DB23007" w14:textId="77777777" w:rsidR="00F94D9D" w:rsidRPr="000533CC" w:rsidRDefault="00F94D9D" w:rsidP="00DF5AEF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Special requirements</w:t>
            </w:r>
          </w:p>
        </w:tc>
        <w:tc>
          <w:tcPr>
            <w:tcW w:w="6400" w:type="dxa"/>
            <w:hideMark/>
          </w:tcPr>
          <w:p w14:paraId="37E96D63" w14:textId="77777777" w:rsidR="00F94D9D" w:rsidRPr="00DF1245" w:rsidRDefault="00F94D9D" w:rsidP="00DF5AEF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What PPE is required for this work?</w:t>
            </w:r>
          </w:p>
        </w:tc>
      </w:tr>
      <w:tr w:rsidR="00F94D9D" w:rsidRPr="000533CC" w14:paraId="4E502964" w14:textId="77777777" w:rsidTr="00DF5AEF">
        <w:trPr>
          <w:trHeight w:val="300"/>
        </w:trPr>
        <w:tc>
          <w:tcPr>
            <w:tcW w:w="2082" w:type="dxa"/>
            <w:hideMark/>
          </w:tcPr>
          <w:p w14:paraId="1C6475FF" w14:textId="77777777" w:rsidR="00F94D9D" w:rsidRPr="000533CC" w:rsidRDefault="00F94D9D" w:rsidP="00DF5AEF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Safety considerations</w:t>
            </w:r>
          </w:p>
        </w:tc>
        <w:tc>
          <w:tcPr>
            <w:tcW w:w="6400" w:type="dxa"/>
            <w:hideMark/>
          </w:tcPr>
          <w:p w14:paraId="550F7D8B" w14:textId="77777777" w:rsidR="00F94D9D" w:rsidRPr="00DF1245" w:rsidRDefault="00F94D9D" w:rsidP="00DF5AEF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What are the possible hazards the employee might be at risk of.</w:t>
            </w:r>
          </w:p>
        </w:tc>
      </w:tr>
      <w:tr w:rsidR="00F94D9D" w:rsidRPr="000533CC" w14:paraId="4EB2614C" w14:textId="77777777" w:rsidTr="00DF5AEF">
        <w:trPr>
          <w:trHeight w:val="300"/>
        </w:trPr>
        <w:tc>
          <w:tcPr>
            <w:tcW w:w="2082" w:type="dxa"/>
            <w:hideMark/>
          </w:tcPr>
          <w:p w14:paraId="7450D0BE" w14:textId="77777777" w:rsidR="00F94D9D" w:rsidRPr="000533CC" w:rsidRDefault="00F94D9D" w:rsidP="00DF5AEF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Physical requirements</w:t>
            </w:r>
          </w:p>
        </w:tc>
        <w:tc>
          <w:tcPr>
            <w:tcW w:w="6400" w:type="dxa"/>
            <w:hideMark/>
          </w:tcPr>
          <w:p w14:paraId="5B650D0C" w14:textId="77777777" w:rsidR="00F94D9D" w:rsidRPr="00DF1245" w:rsidRDefault="00F94D9D" w:rsidP="00DF5AEF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 w:rsidRPr="00DF1245"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Climb a ladder, lift over 50 lb., etc.</w:t>
            </w:r>
          </w:p>
        </w:tc>
      </w:tr>
    </w:tbl>
    <w:p w14:paraId="2C4B7594" w14:textId="77777777" w:rsidR="00F94D9D" w:rsidRDefault="00F94D9D" w:rsidP="00F94D9D"/>
    <w:p w14:paraId="65EA87DA" w14:textId="77777777" w:rsidR="00F94D9D" w:rsidRPr="00033B87" w:rsidRDefault="00F94D9D" w:rsidP="00F94D9D">
      <w:pPr>
        <w:pStyle w:val="Heading2"/>
      </w:pPr>
      <w:r>
        <w:t>Status</w:t>
      </w:r>
    </w:p>
    <w:tbl>
      <w:tblPr>
        <w:tblStyle w:val="TableGrid"/>
        <w:tblW w:w="8460" w:type="dxa"/>
        <w:tblInd w:w="198" w:type="dxa"/>
        <w:tblLook w:val="04A0" w:firstRow="1" w:lastRow="0" w:firstColumn="1" w:lastColumn="0" w:noHBand="0" w:noVBand="1"/>
      </w:tblPr>
      <w:tblGrid>
        <w:gridCol w:w="2807"/>
        <w:gridCol w:w="2340"/>
        <w:gridCol w:w="3313"/>
      </w:tblGrid>
      <w:tr w:rsidR="00F94D9D" w:rsidRPr="000533CC" w14:paraId="585EA86C" w14:textId="77777777" w:rsidTr="00DF5AEF">
        <w:trPr>
          <w:trHeight w:val="300"/>
        </w:trPr>
        <w:tc>
          <w:tcPr>
            <w:tcW w:w="2807" w:type="dxa"/>
            <w:shd w:val="clear" w:color="auto" w:fill="BFBFBF" w:themeFill="background1" w:themeFillShade="BF"/>
            <w:noWrap/>
            <w:hideMark/>
          </w:tcPr>
          <w:p w14:paraId="716AB545" w14:textId="77777777" w:rsidR="00F94D9D" w:rsidRPr="000533CC" w:rsidRDefault="00F94D9D" w:rsidP="00DF5AEF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Status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25B91AAB" w14:textId="77777777" w:rsidR="00F94D9D" w:rsidRPr="000533CC" w:rsidRDefault="00F94D9D" w:rsidP="00DF5AEF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Date</w:t>
            </w:r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 xml:space="preserve"> mm/dd/yy</w:t>
            </w:r>
          </w:p>
        </w:tc>
        <w:tc>
          <w:tcPr>
            <w:tcW w:w="3313" w:type="dxa"/>
            <w:shd w:val="clear" w:color="auto" w:fill="BFBFBF" w:themeFill="background1" w:themeFillShade="BF"/>
            <w:noWrap/>
            <w:hideMark/>
          </w:tcPr>
          <w:p w14:paraId="4940DCAD" w14:textId="77777777" w:rsidR="00F94D9D" w:rsidRPr="000533CC" w:rsidRDefault="00F94D9D" w:rsidP="00DF5AEF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 xml:space="preserve">Approver/Reviewer </w:t>
            </w: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Name</w:t>
            </w:r>
          </w:p>
        </w:tc>
      </w:tr>
      <w:tr w:rsidR="00F94D9D" w:rsidRPr="000533CC" w14:paraId="0175BED6" w14:textId="77777777" w:rsidTr="00DF5AEF">
        <w:trPr>
          <w:trHeight w:val="300"/>
        </w:trPr>
        <w:tc>
          <w:tcPr>
            <w:tcW w:w="2807" w:type="dxa"/>
            <w:noWrap/>
            <w:hideMark/>
          </w:tcPr>
          <w:p w14:paraId="42700D54" w14:textId="77777777" w:rsidR="00F94D9D" w:rsidRPr="000533CC" w:rsidRDefault="00F94D9D" w:rsidP="00DF5AEF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Original</w:t>
            </w:r>
            <w:r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filed</w:t>
            </w:r>
          </w:p>
        </w:tc>
        <w:tc>
          <w:tcPr>
            <w:tcW w:w="2340" w:type="dxa"/>
          </w:tcPr>
          <w:p w14:paraId="5FBC1E0A" w14:textId="77777777" w:rsidR="00F94D9D" w:rsidRPr="000533CC" w:rsidRDefault="00F94D9D" w:rsidP="00DF5AEF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4ED94D42" w14:textId="77777777" w:rsidR="00F94D9D" w:rsidRPr="000533CC" w:rsidRDefault="00F94D9D" w:rsidP="00DF5AEF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F94D9D" w:rsidRPr="000533CC" w14:paraId="4F8FE712" w14:textId="77777777" w:rsidTr="00DF5AEF">
        <w:trPr>
          <w:trHeight w:val="300"/>
        </w:trPr>
        <w:tc>
          <w:tcPr>
            <w:tcW w:w="2807" w:type="dxa"/>
            <w:noWrap/>
          </w:tcPr>
          <w:p w14:paraId="1D26D3C3" w14:textId="77777777" w:rsidR="00F94D9D" w:rsidRPr="000533CC" w:rsidRDefault="00F94D9D" w:rsidP="00DF5AEF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lastRenderedPageBreak/>
              <w:t>Writer sent to SME for review</w:t>
            </w:r>
          </w:p>
        </w:tc>
        <w:tc>
          <w:tcPr>
            <w:tcW w:w="2340" w:type="dxa"/>
          </w:tcPr>
          <w:p w14:paraId="7596A645" w14:textId="77777777" w:rsidR="00F94D9D" w:rsidRPr="000533CC" w:rsidRDefault="00F94D9D" w:rsidP="00DF5AEF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</w:tcPr>
          <w:p w14:paraId="2F75A6E2" w14:textId="77777777" w:rsidR="00F94D9D" w:rsidRPr="000533CC" w:rsidRDefault="00F94D9D" w:rsidP="00DF5AEF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F94D9D" w:rsidRPr="000533CC" w14:paraId="2B12836D" w14:textId="77777777" w:rsidTr="00DF5AEF">
        <w:trPr>
          <w:trHeight w:val="300"/>
        </w:trPr>
        <w:tc>
          <w:tcPr>
            <w:tcW w:w="2807" w:type="dxa"/>
            <w:noWrap/>
            <w:hideMark/>
          </w:tcPr>
          <w:p w14:paraId="5EA07581" w14:textId="77777777" w:rsidR="00F94D9D" w:rsidRPr="000533CC" w:rsidRDefault="00F94D9D" w:rsidP="00DF5AEF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SME </w:t>
            </w:r>
            <w:r>
              <w:rPr>
                <w:rFonts w:ascii="Calibri" w:eastAsia="Times New Roman" w:hAnsi="Calibri" w:cs="Times New Roman"/>
                <w:color w:val="000000"/>
                <w:sz w:val="18"/>
              </w:rPr>
              <w:t>sent to Writer</w:t>
            </w:r>
          </w:p>
        </w:tc>
        <w:tc>
          <w:tcPr>
            <w:tcW w:w="2340" w:type="dxa"/>
          </w:tcPr>
          <w:p w14:paraId="4CC8B925" w14:textId="77777777" w:rsidR="00F94D9D" w:rsidRPr="000533CC" w:rsidRDefault="00F94D9D" w:rsidP="00DF5AEF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4B738DC4" w14:textId="77777777" w:rsidR="00F94D9D" w:rsidRPr="000533CC" w:rsidRDefault="00F94D9D" w:rsidP="00DF5AEF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F94D9D" w:rsidRPr="000533CC" w14:paraId="06E912AA" w14:textId="77777777" w:rsidTr="00DF5AEF">
        <w:trPr>
          <w:trHeight w:val="300"/>
        </w:trPr>
        <w:tc>
          <w:tcPr>
            <w:tcW w:w="2807" w:type="dxa"/>
            <w:noWrap/>
            <w:hideMark/>
          </w:tcPr>
          <w:p w14:paraId="0048C3AB" w14:textId="77777777" w:rsidR="00F94D9D" w:rsidRPr="000533CC" w:rsidRDefault="00F94D9D" w:rsidP="00DF5AEF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sent to SME for approval</w:t>
            </w:r>
          </w:p>
        </w:tc>
        <w:tc>
          <w:tcPr>
            <w:tcW w:w="2340" w:type="dxa"/>
          </w:tcPr>
          <w:p w14:paraId="02872D26" w14:textId="77777777" w:rsidR="00F94D9D" w:rsidRPr="000533CC" w:rsidRDefault="00F94D9D" w:rsidP="00DF5AEF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16DBBCDC" w14:textId="77777777" w:rsidR="00F94D9D" w:rsidRPr="000533CC" w:rsidRDefault="00F94D9D" w:rsidP="00DF5AEF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F94D9D" w:rsidRPr="000533CC" w14:paraId="17953E14" w14:textId="77777777" w:rsidTr="00DF5AEF">
        <w:trPr>
          <w:trHeight w:val="300"/>
        </w:trPr>
        <w:tc>
          <w:tcPr>
            <w:tcW w:w="2807" w:type="dxa"/>
            <w:noWrap/>
            <w:hideMark/>
          </w:tcPr>
          <w:p w14:paraId="367DB3AD" w14:textId="77777777" w:rsidR="00F94D9D" w:rsidRPr="000533CC" w:rsidRDefault="00F94D9D" w:rsidP="00DF5AEF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SME approved</w:t>
            </w:r>
          </w:p>
        </w:tc>
        <w:tc>
          <w:tcPr>
            <w:tcW w:w="2340" w:type="dxa"/>
          </w:tcPr>
          <w:p w14:paraId="0F62C09D" w14:textId="77777777" w:rsidR="00F94D9D" w:rsidRPr="000533CC" w:rsidRDefault="00F94D9D" w:rsidP="00DF5AEF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5A841136" w14:textId="77777777" w:rsidR="00F94D9D" w:rsidRPr="000533CC" w:rsidRDefault="00F94D9D" w:rsidP="00DF5AEF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F94D9D" w:rsidRPr="000533CC" w14:paraId="4E9644EF" w14:textId="77777777" w:rsidTr="00DF5AEF">
        <w:trPr>
          <w:trHeight w:val="300"/>
        </w:trPr>
        <w:tc>
          <w:tcPr>
            <w:tcW w:w="2807" w:type="dxa"/>
            <w:noWrap/>
            <w:hideMark/>
          </w:tcPr>
          <w:p w14:paraId="537B4999" w14:textId="77777777" w:rsidR="00F94D9D" w:rsidRPr="000533CC" w:rsidRDefault="00F94D9D" w:rsidP="00DF5AEF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copy edited</w:t>
            </w:r>
          </w:p>
        </w:tc>
        <w:tc>
          <w:tcPr>
            <w:tcW w:w="2340" w:type="dxa"/>
          </w:tcPr>
          <w:p w14:paraId="3BC36599" w14:textId="77777777" w:rsidR="00F94D9D" w:rsidRPr="000533CC" w:rsidRDefault="00F94D9D" w:rsidP="00DF5AEF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521D7174" w14:textId="77777777" w:rsidR="00F94D9D" w:rsidRPr="000533CC" w:rsidRDefault="00F94D9D" w:rsidP="00DF5AEF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F94D9D" w:rsidRPr="000533CC" w14:paraId="7F58528F" w14:textId="77777777" w:rsidTr="00DF5AEF">
        <w:trPr>
          <w:trHeight w:val="300"/>
        </w:trPr>
        <w:tc>
          <w:tcPr>
            <w:tcW w:w="2807" w:type="dxa"/>
            <w:noWrap/>
            <w:hideMark/>
          </w:tcPr>
          <w:p w14:paraId="75DF5DD6" w14:textId="77777777" w:rsidR="00F94D9D" w:rsidRPr="000533CC" w:rsidRDefault="00F94D9D" w:rsidP="00DF5AEF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Site Manager approved</w:t>
            </w:r>
          </w:p>
        </w:tc>
        <w:tc>
          <w:tcPr>
            <w:tcW w:w="2340" w:type="dxa"/>
          </w:tcPr>
          <w:p w14:paraId="151FD2DB" w14:textId="77777777" w:rsidR="00F94D9D" w:rsidRPr="000533CC" w:rsidRDefault="00F94D9D" w:rsidP="00DF5AEF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0E8D5A2" w14:textId="77777777" w:rsidR="00F94D9D" w:rsidRPr="000533CC" w:rsidRDefault="00F94D9D" w:rsidP="00DF5AEF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F94D9D" w:rsidRPr="000533CC" w14:paraId="55D8391A" w14:textId="77777777" w:rsidTr="00DF5AEF">
        <w:trPr>
          <w:trHeight w:val="300"/>
        </w:trPr>
        <w:tc>
          <w:tcPr>
            <w:tcW w:w="2807" w:type="dxa"/>
            <w:noWrap/>
            <w:hideMark/>
          </w:tcPr>
          <w:p w14:paraId="7A642651" w14:textId="77777777" w:rsidR="00F94D9D" w:rsidRPr="000533CC" w:rsidRDefault="00F94D9D" w:rsidP="00DF5AEF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Regional Manager approved</w:t>
            </w:r>
          </w:p>
        </w:tc>
        <w:tc>
          <w:tcPr>
            <w:tcW w:w="2340" w:type="dxa"/>
          </w:tcPr>
          <w:p w14:paraId="6F1EEC3B" w14:textId="77777777" w:rsidR="00F94D9D" w:rsidRPr="000533CC" w:rsidRDefault="00F94D9D" w:rsidP="00DF5AEF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1059888D" w14:textId="77777777" w:rsidR="00F94D9D" w:rsidRPr="000533CC" w:rsidRDefault="00F94D9D" w:rsidP="00DF5AEF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F94D9D" w:rsidRPr="000533CC" w14:paraId="30018020" w14:textId="77777777" w:rsidTr="00DF5AEF">
        <w:trPr>
          <w:trHeight w:val="300"/>
        </w:trPr>
        <w:tc>
          <w:tcPr>
            <w:tcW w:w="2807" w:type="dxa"/>
            <w:noWrap/>
            <w:hideMark/>
          </w:tcPr>
          <w:p w14:paraId="631376E8" w14:textId="77777777" w:rsidR="00F94D9D" w:rsidRPr="000533CC" w:rsidRDefault="00F94D9D" w:rsidP="00DF5AEF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p</w:t>
            </w: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ublished</w:t>
            </w:r>
          </w:p>
        </w:tc>
        <w:tc>
          <w:tcPr>
            <w:tcW w:w="2340" w:type="dxa"/>
          </w:tcPr>
          <w:p w14:paraId="7CC581A9" w14:textId="77777777" w:rsidR="00F94D9D" w:rsidRPr="000533CC" w:rsidRDefault="00F94D9D" w:rsidP="00DF5AEF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400C395D" w14:textId="77777777" w:rsidR="00F94D9D" w:rsidRPr="000533CC" w:rsidRDefault="00F94D9D" w:rsidP="00DF5AEF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</w:tbl>
    <w:p w14:paraId="449D0F36" w14:textId="77777777" w:rsidR="00F94D9D" w:rsidRDefault="00F94D9D" w:rsidP="00F94D9D"/>
    <w:p w14:paraId="585D5E50" w14:textId="77777777" w:rsidR="00E14EFE" w:rsidRDefault="00E14EFE"/>
    <w:sectPr w:rsidR="00E14EFE" w:rsidSect="005E314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lliott, Barb" w:date="2014-05-20T14:11:00Z" w:initials="EB">
    <w:p w14:paraId="64E5F485" w14:textId="77777777" w:rsidR="003F10E3" w:rsidRDefault="003F10E3">
      <w:pPr>
        <w:pStyle w:val="CommentText"/>
      </w:pPr>
      <w:r>
        <w:rPr>
          <w:rStyle w:val="CommentReference"/>
        </w:rPr>
        <w:annotationRef/>
      </w:r>
      <w:r>
        <w:t>Take out the stuff you write down… put it in the tt… in the steps add that you need to type stuff into the tt.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4E5F48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F99022" w14:textId="77777777" w:rsidR="00020F4B" w:rsidRDefault="00020F4B" w:rsidP="00F94D9D">
      <w:pPr>
        <w:spacing w:after="0" w:line="240" w:lineRule="auto"/>
      </w:pPr>
      <w:r>
        <w:separator/>
      </w:r>
    </w:p>
  </w:endnote>
  <w:endnote w:type="continuationSeparator" w:id="0">
    <w:p w14:paraId="12C9554E" w14:textId="77777777" w:rsidR="00020F4B" w:rsidRDefault="00020F4B" w:rsidP="00F94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5C22E1" w14:textId="77777777" w:rsidR="007E4376" w:rsidRDefault="007E43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F50FD" w14:textId="77777777" w:rsidR="00DF5AEF" w:rsidRDefault="00DF5AEF" w:rsidP="00F94D9D">
    <w:pPr>
      <w:pStyle w:val="Footer"/>
    </w:pPr>
    <w:r>
      <w:ptab w:relativeTo="margin" w:alignment="center" w:leader="none"/>
    </w:r>
    <w:r>
      <w:t>Amazon.com – Confidential – Do Not Distribute</w:t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562DDE">
      <w:rPr>
        <w:noProof/>
      </w:rPr>
      <w:t>4</w:t>
    </w:r>
    <w:r>
      <w:fldChar w:fldCharType="end"/>
    </w:r>
  </w:p>
  <w:p w14:paraId="2142CCB5" w14:textId="77777777" w:rsidR="00DF5AEF" w:rsidRDefault="00DF5AE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0659C4" w14:textId="77777777" w:rsidR="007E4376" w:rsidRDefault="007E43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B52831" w14:textId="77777777" w:rsidR="00020F4B" w:rsidRDefault="00020F4B" w:rsidP="00F94D9D">
      <w:pPr>
        <w:spacing w:after="0" w:line="240" w:lineRule="auto"/>
      </w:pPr>
      <w:r>
        <w:separator/>
      </w:r>
    </w:p>
  </w:footnote>
  <w:footnote w:type="continuationSeparator" w:id="0">
    <w:p w14:paraId="1E4E4EAB" w14:textId="77777777" w:rsidR="00020F4B" w:rsidRDefault="00020F4B" w:rsidP="00F94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3D86D0" w14:textId="77777777" w:rsidR="007E4376" w:rsidRDefault="007E43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5580566"/>
      <w:docPartObj>
        <w:docPartGallery w:val="Watermarks"/>
        <w:docPartUnique/>
      </w:docPartObj>
    </w:sdtPr>
    <w:sdtEndPr/>
    <w:sdtContent>
      <w:p w14:paraId="2169D62C" w14:textId="77777777" w:rsidR="007E4376" w:rsidRDefault="00562DDE">
        <w:pPr>
          <w:pStyle w:val="Header"/>
        </w:pPr>
        <w:r>
          <w:rPr>
            <w:noProof/>
          </w:rPr>
          <w:pict w14:anchorId="4774C5A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06ACE8" w14:textId="77777777" w:rsidR="007E4376" w:rsidRDefault="007E43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E13A3"/>
    <w:multiLevelType w:val="hybridMultilevel"/>
    <w:tmpl w:val="0D52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54AF1"/>
    <w:multiLevelType w:val="multilevel"/>
    <w:tmpl w:val="6BEA75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054E3B36"/>
    <w:multiLevelType w:val="multilevel"/>
    <w:tmpl w:val="890AE1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099B3DF8"/>
    <w:multiLevelType w:val="multilevel"/>
    <w:tmpl w:val="240E8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112F72C8"/>
    <w:multiLevelType w:val="hybridMultilevel"/>
    <w:tmpl w:val="5AA28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9F4F54"/>
    <w:multiLevelType w:val="multilevel"/>
    <w:tmpl w:val="6BEA75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270E7A11"/>
    <w:multiLevelType w:val="multilevel"/>
    <w:tmpl w:val="890AE1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32B80B95"/>
    <w:multiLevelType w:val="hybridMultilevel"/>
    <w:tmpl w:val="96E0A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F00E6A"/>
    <w:multiLevelType w:val="multilevel"/>
    <w:tmpl w:val="890AE1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44E4131E"/>
    <w:multiLevelType w:val="hybridMultilevel"/>
    <w:tmpl w:val="81E6D360"/>
    <w:lvl w:ilvl="0" w:tplc="B210A46C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4C19AB"/>
    <w:multiLevelType w:val="multilevel"/>
    <w:tmpl w:val="D4B016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4CA52D41"/>
    <w:multiLevelType w:val="multilevel"/>
    <w:tmpl w:val="6BEA75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>
    <w:nsid w:val="4CC5621B"/>
    <w:multiLevelType w:val="multilevel"/>
    <w:tmpl w:val="D4B016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>
    <w:nsid w:val="4F315D80"/>
    <w:multiLevelType w:val="hybridMultilevel"/>
    <w:tmpl w:val="9CCA9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1E7447"/>
    <w:multiLevelType w:val="hybridMultilevel"/>
    <w:tmpl w:val="43660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BCC659B"/>
    <w:multiLevelType w:val="multilevel"/>
    <w:tmpl w:val="8CCE413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>
    <w:nsid w:val="60852095"/>
    <w:multiLevelType w:val="hybridMultilevel"/>
    <w:tmpl w:val="5712E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9B2679"/>
    <w:multiLevelType w:val="multilevel"/>
    <w:tmpl w:val="240E8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>
    <w:nsid w:val="6D4F2C5C"/>
    <w:multiLevelType w:val="multilevel"/>
    <w:tmpl w:val="D4B016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16"/>
  </w:num>
  <w:num w:numId="5">
    <w:abstractNumId w:val="1"/>
  </w:num>
  <w:num w:numId="6">
    <w:abstractNumId w:val="15"/>
  </w:num>
  <w:num w:numId="7">
    <w:abstractNumId w:val="9"/>
  </w:num>
  <w:num w:numId="8">
    <w:abstractNumId w:val="5"/>
  </w:num>
  <w:num w:numId="9">
    <w:abstractNumId w:val="4"/>
  </w:num>
  <w:num w:numId="10">
    <w:abstractNumId w:val="14"/>
  </w:num>
  <w:num w:numId="11">
    <w:abstractNumId w:val="3"/>
  </w:num>
  <w:num w:numId="12">
    <w:abstractNumId w:val="11"/>
  </w:num>
  <w:num w:numId="13">
    <w:abstractNumId w:val="17"/>
  </w:num>
  <w:num w:numId="14">
    <w:abstractNumId w:val="2"/>
  </w:num>
  <w:num w:numId="15">
    <w:abstractNumId w:val="8"/>
  </w:num>
  <w:num w:numId="16">
    <w:abstractNumId w:val="6"/>
  </w:num>
  <w:num w:numId="17">
    <w:abstractNumId w:val="12"/>
  </w:num>
  <w:num w:numId="18">
    <w:abstractNumId w:val="10"/>
  </w:num>
  <w:num w:numId="19">
    <w:abstractNumId w:val="1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lliott, Barb">
    <w15:presenceInfo w15:providerId="AD" w15:userId="S-1-5-21-1407069837-2091007605-538272213-61843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F4B"/>
    <w:rsid w:val="00020F4B"/>
    <w:rsid w:val="000F3B9F"/>
    <w:rsid w:val="001269EF"/>
    <w:rsid w:val="00175790"/>
    <w:rsid w:val="003F10E3"/>
    <w:rsid w:val="004235FC"/>
    <w:rsid w:val="00462D92"/>
    <w:rsid w:val="004A72C9"/>
    <w:rsid w:val="00562DDE"/>
    <w:rsid w:val="005E314F"/>
    <w:rsid w:val="00674514"/>
    <w:rsid w:val="00787BBA"/>
    <w:rsid w:val="007E4376"/>
    <w:rsid w:val="00820455"/>
    <w:rsid w:val="00C262A2"/>
    <w:rsid w:val="00C3246A"/>
    <w:rsid w:val="00C53E3E"/>
    <w:rsid w:val="00CF2385"/>
    <w:rsid w:val="00DF5AEF"/>
    <w:rsid w:val="00E14EFE"/>
    <w:rsid w:val="00E6518B"/>
    <w:rsid w:val="00F04122"/>
    <w:rsid w:val="00F9050B"/>
    <w:rsid w:val="00F94D9D"/>
    <w:rsid w:val="00FB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21AB82C"/>
  <w15:chartTrackingRefBased/>
  <w15:docId w15:val="{63B1501F-5CC2-4AC8-9632-1C643EE30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D9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D9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D9D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F94D9D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F94D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94D9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4D9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94D9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4D9D"/>
    <w:rPr>
      <w:rFonts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94D9D"/>
    <w:pPr>
      <w:spacing w:after="200" w:line="240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rsid w:val="00F94D9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nhideWhenUsed/>
    <w:rsid w:val="00F94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94D9D"/>
  </w:style>
  <w:style w:type="paragraph" w:customStyle="1" w:styleId="SectionHeading">
    <w:name w:val="Section Heading"/>
    <w:basedOn w:val="Normal"/>
    <w:rsid w:val="004A72C9"/>
    <w:pPr>
      <w:spacing w:after="0" w:line="240" w:lineRule="auto"/>
      <w:jc w:val="center"/>
    </w:pPr>
    <w:rPr>
      <w:rFonts w:ascii="Tahoma" w:eastAsia="Times New Roman" w:hAnsi="Tahoma" w:cs="Times New Roman"/>
      <w:caps/>
      <w:spacing w:val="10"/>
      <w:sz w:val="16"/>
      <w:szCs w:val="16"/>
    </w:rPr>
  </w:style>
  <w:style w:type="paragraph" w:customStyle="1" w:styleId="SignatureText">
    <w:name w:val="Signature Text"/>
    <w:basedOn w:val="Normal"/>
    <w:rsid w:val="00820455"/>
    <w:pPr>
      <w:spacing w:before="40" w:after="80" w:line="240" w:lineRule="auto"/>
    </w:pPr>
    <w:rPr>
      <w:rFonts w:ascii="Tahoma" w:eastAsia="Times New Roman" w:hAnsi="Tahoma" w:cs="Times New Roman"/>
      <w:spacing w:val="10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204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0455"/>
    <w:pPr>
      <w:spacing w:after="200"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0455"/>
    <w:rPr>
      <w:rFonts w:eastAsiaTheme="minorEastAsia"/>
      <w:sz w:val="20"/>
      <w:szCs w:val="20"/>
    </w:rPr>
  </w:style>
  <w:style w:type="table" w:customStyle="1" w:styleId="TableGrid1">
    <w:name w:val="Table Grid1"/>
    <w:basedOn w:val="TableNormal"/>
    <w:next w:val="TableGrid"/>
    <w:rsid w:val="0082045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04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45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10E3"/>
    <w:pPr>
      <w:spacing w:after="160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10E3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8C305-C102-4A6C-9B58-E84573831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DCA.dotx</Template>
  <TotalTime>1</TotalTime>
  <Pages>4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3915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Reference</dc:creator>
  <cp:keywords/>
  <dc:description/>
  <cp:lastModifiedBy>Elliott, Barb</cp:lastModifiedBy>
  <cp:revision>2</cp:revision>
  <dcterms:created xsi:type="dcterms:W3CDTF">2014-06-19T23:20:00Z</dcterms:created>
  <dcterms:modified xsi:type="dcterms:W3CDTF">2014-06-19T23:20:00Z</dcterms:modified>
</cp:coreProperties>
</file>